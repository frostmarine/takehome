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865F" w14:textId="060FCC4F" w:rsidR="008B6C68" w:rsidRPr="00EE4F58" w:rsidRDefault="001D0B7D" w:rsidP="00642AC7">
      <w:pPr>
        <w:ind w:right="18"/>
      </w:pPr>
      <w:proofErr w:type="spellStart"/>
      <w:r>
        <w:t>Kepada</w:t>
      </w:r>
      <w:proofErr w:type="spellEnd"/>
    </w:p>
    <w:p w14:paraId="1F916870" w14:textId="33C901A0" w:rsidR="008B6C68" w:rsidRPr="001D0B7D" w:rsidRDefault="00982C08" w:rsidP="00642AC7">
      <w:pPr>
        <w:ind w:right="18"/>
        <w:rPr>
          <w:color w:val="8DB3E2" w:themeColor="text2" w:themeTint="66"/>
        </w:rPr>
      </w:pPr>
      <w:proofErr w:type="spellStart"/>
      <w:r>
        <w:rPr>
          <w:color w:val="8DB3E2" w:themeColor="text2" w:themeTint="66"/>
        </w:rPr>
        <w:t>Tujuan</w:t>
      </w:r>
      <w:proofErr w:type="spellEnd"/>
      <w:r>
        <w:rPr>
          <w:color w:val="8DB3E2" w:themeColor="text2" w:themeTint="66"/>
        </w:rPr>
        <w:t xml:space="preserve"> </w:t>
      </w:r>
      <w:r w:rsidR="00744CC1">
        <w:rPr>
          <w:color w:val="8DB3E2" w:themeColor="text2" w:themeTint="66"/>
        </w:rPr>
        <w:t>SK/</w:t>
      </w:r>
      <w:r w:rsidR="001D0B7D" w:rsidRPr="001D0B7D">
        <w:rPr>
          <w:color w:val="8DB3E2" w:themeColor="text2" w:themeTint="66"/>
        </w:rPr>
        <w:t>SE,</w:t>
      </w:r>
    </w:p>
    <w:p w14:paraId="28604F7B" w14:textId="565C07DE" w:rsidR="008B6C68" w:rsidRPr="001D0B7D" w:rsidRDefault="001D0B7D" w:rsidP="00642AC7">
      <w:pPr>
        <w:ind w:right="18"/>
        <w:rPr>
          <w:color w:val="365F91" w:themeColor="accent1" w:themeShade="BF"/>
        </w:rPr>
      </w:pPr>
      <w:proofErr w:type="spellStart"/>
      <w:r w:rsidRPr="001D0B7D">
        <w:rPr>
          <w:color w:val="8DB3E2" w:themeColor="text2" w:themeTint="66"/>
        </w:rPr>
        <w:t>Tujuan</w:t>
      </w:r>
      <w:proofErr w:type="spellEnd"/>
      <w:r w:rsidRPr="001D0B7D">
        <w:rPr>
          <w:color w:val="8DB3E2" w:themeColor="text2" w:themeTint="66"/>
        </w:rPr>
        <w:t xml:space="preserve"> </w:t>
      </w:r>
      <w:r w:rsidR="00744CC1">
        <w:rPr>
          <w:color w:val="8DB3E2" w:themeColor="text2" w:themeTint="66"/>
        </w:rPr>
        <w:t>SK/</w:t>
      </w:r>
      <w:r w:rsidRPr="001D0B7D">
        <w:rPr>
          <w:color w:val="8DB3E2" w:themeColor="text2" w:themeTint="66"/>
        </w:rPr>
        <w:t>SE</w:t>
      </w:r>
      <w:r w:rsidR="008B6C68" w:rsidRPr="001D0B7D">
        <w:rPr>
          <w:color w:val="8DB3E2" w:themeColor="text2" w:themeTint="66"/>
        </w:rPr>
        <w:t>,</w:t>
      </w:r>
      <w:r w:rsidR="00A02B03" w:rsidRPr="001D0B7D">
        <w:rPr>
          <w:color w:val="8DB3E2" w:themeColor="text2" w:themeTint="66"/>
        </w:rPr>
        <w:t xml:space="preserve"> </w:t>
      </w:r>
      <w:r w:rsidR="00170C34" w:rsidRPr="001D0B7D">
        <w:rPr>
          <w:color w:val="000000" w:themeColor="text1"/>
        </w:rPr>
        <w:t>dan</w:t>
      </w:r>
    </w:p>
    <w:p w14:paraId="11D5DD68" w14:textId="23A6A8F7" w:rsidR="00A02B03" w:rsidRPr="001D0B7D" w:rsidRDefault="001D0B7D" w:rsidP="00642AC7">
      <w:pPr>
        <w:ind w:right="18"/>
        <w:rPr>
          <w:color w:val="8DB3E2" w:themeColor="text2" w:themeTint="66"/>
        </w:rPr>
      </w:pPr>
      <w:proofErr w:type="spellStart"/>
      <w:r w:rsidRPr="001D0B7D">
        <w:rPr>
          <w:color w:val="8DB3E2" w:themeColor="text2" w:themeTint="66"/>
        </w:rPr>
        <w:t>Tujuan</w:t>
      </w:r>
      <w:proofErr w:type="spellEnd"/>
      <w:r w:rsidRPr="001D0B7D">
        <w:rPr>
          <w:color w:val="8DB3E2" w:themeColor="text2" w:themeTint="66"/>
        </w:rPr>
        <w:t xml:space="preserve"> </w:t>
      </w:r>
      <w:r w:rsidR="00744CC1">
        <w:rPr>
          <w:color w:val="8DB3E2" w:themeColor="text2" w:themeTint="66"/>
        </w:rPr>
        <w:t>SK/</w:t>
      </w:r>
      <w:r w:rsidRPr="001D0B7D">
        <w:rPr>
          <w:color w:val="8DB3E2" w:themeColor="text2" w:themeTint="66"/>
        </w:rPr>
        <w:t>SE</w:t>
      </w:r>
    </w:p>
    <w:p w14:paraId="549B8957" w14:textId="4BACD2FD" w:rsidR="008B6C68" w:rsidRPr="00EE4F58" w:rsidRDefault="008B6C68" w:rsidP="00642AC7">
      <w:pPr>
        <w:ind w:right="18"/>
      </w:pPr>
      <w:r w:rsidRPr="00EE4F58">
        <w:rPr>
          <w:u w:val="single"/>
        </w:rPr>
        <w:t>PT BANK CENTRAL ASIA</w:t>
      </w:r>
      <w:r w:rsidR="0043027D" w:rsidRPr="00EE4F58">
        <w:rPr>
          <w:u w:val="single"/>
        </w:rPr>
        <w:t xml:space="preserve"> </w:t>
      </w:r>
      <w:proofErr w:type="spellStart"/>
      <w:r w:rsidR="0043027D" w:rsidRPr="00EE4F58">
        <w:rPr>
          <w:u w:val="single"/>
        </w:rPr>
        <w:t>Tbk</w:t>
      </w:r>
      <w:proofErr w:type="spellEnd"/>
    </w:p>
    <w:p w14:paraId="6DF0AF09" w14:textId="77777777" w:rsidR="008B6C68" w:rsidRPr="00EE4F58" w:rsidRDefault="008B6C68" w:rsidP="00642AC7">
      <w:pPr>
        <w:ind w:right="18"/>
      </w:pPr>
    </w:p>
    <w:p w14:paraId="4577E3B5" w14:textId="74FB08A3" w:rsidR="008B6C68" w:rsidRPr="00EE4F58" w:rsidRDefault="008B6C68" w:rsidP="00642AC7">
      <w:pPr>
        <w:pStyle w:val="Heading4"/>
        <w:ind w:left="900" w:right="18" w:hanging="900"/>
        <w:rPr>
          <w:sz w:val="26"/>
        </w:rPr>
      </w:pPr>
      <w:proofErr w:type="spellStart"/>
      <w:r w:rsidRPr="00EE4F58">
        <w:rPr>
          <w:b w:val="0"/>
          <w:sz w:val="24"/>
        </w:rPr>
        <w:t>Perihal</w:t>
      </w:r>
      <w:proofErr w:type="spellEnd"/>
      <w:r w:rsidRPr="00EE4F58">
        <w:rPr>
          <w:b w:val="0"/>
          <w:sz w:val="26"/>
        </w:rPr>
        <w:t>:</w:t>
      </w:r>
      <w:r w:rsidRPr="00EE4F58">
        <w:rPr>
          <w:sz w:val="26"/>
        </w:rPr>
        <w:t xml:space="preserve"> </w:t>
      </w:r>
      <w:proofErr w:type="spellStart"/>
      <w:r w:rsidR="001D0B7D" w:rsidRPr="001D0B7D">
        <w:rPr>
          <w:color w:val="8DB3E2" w:themeColor="text2" w:themeTint="66"/>
          <w:szCs w:val="28"/>
        </w:rPr>
        <w:t>Perihal</w:t>
      </w:r>
      <w:proofErr w:type="spellEnd"/>
      <w:r w:rsidR="001D0B7D" w:rsidRPr="001D0B7D">
        <w:rPr>
          <w:color w:val="8DB3E2" w:themeColor="text2" w:themeTint="66"/>
          <w:szCs w:val="28"/>
        </w:rPr>
        <w:t xml:space="preserve"> </w:t>
      </w:r>
      <w:r w:rsidR="00A23A3F">
        <w:rPr>
          <w:color w:val="8DB3E2" w:themeColor="text2" w:themeTint="66"/>
          <w:szCs w:val="28"/>
        </w:rPr>
        <w:t>SK/</w:t>
      </w:r>
      <w:r w:rsidR="001D0B7D" w:rsidRPr="001D0B7D">
        <w:rPr>
          <w:color w:val="8DB3E2" w:themeColor="text2" w:themeTint="66"/>
          <w:szCs w:val="28"/>
        </w:rPr>
        <w:t>S</w:t>
      </w:r>
      <w:r w:rsidR="00982C08">
        <w:rPr>
          <w:color w:val="8DB3E2" w:themeColor="text2" w:themeTint="66"/>
          <w:szCs w:val="28"/>
        </w:rPr>
        <w:t>E</w:t>
      </w:r>
      <w:r w:rsidR="00A23A3F">
        <w:rPr>
          <w:color w:val="8DB3E2" w:themeColor="text2" w:themeTint="66"/>
          <w:szCs w:val="28"/>
        </w:rPr>
        <w:t xml:space="preserve"> </w:t>
      </w:r>
      <w:proofErr w:type="spellStart"/>
      <w:r w:rsidR="00A23A3F">
        <w:rPr>
          <w:color w:val="8DB3E2" w:themeColor="text2" w:themeTint="66"/>
          <w:szCs w:val="28"/>
        </w:rPr>
        <w:t>maksimal</w:t>
      </w:r>
      <w:proofErr w:type="spellEnd"/>
      <w:r w:rsidR="00A23A3F">
        <w:rPr>
          <w:color w:val="8DB3E2" w:themeColor="text2" w:themeTint="66"/>
          <w:szCs w:val="28"/>
        </w:rPr>
        <w:t xml:space="preserve"> </w:t>
      </w:r>
      <w:proofErr w:type="spellStart"/>
      <w:r w:rsidR="00A23A3F">
        <w:rPr>
          <w:color w:val="8DB3E2" w:themeColor="text2" w:themeTint="66"/>
          <w:szCs w:val="28"/>
        </w:rPr>
        <w:t>berisi</w:t>
      </w:r>
      <w:proofErr w:type="spellEnd"/>
      <w:r w:rsidR="00A23A3F">
        <w:rPr>
          <w:color w:val="8DB3E2" w:themeColor="text2" w:themeTint="66"/>
          <w:szCs w:val="28"/>
        </w:rPr>
        <w:t xml:space="preserve"> </w:t>
      </w:r>
      <w:r w:rsidR="00A23A3F">
        <w:rPr>
          <w:rFonts w:cs="Arial"/>
          <w:color w:val="8DB3E2" w:themeColor="text2" w:themeTint="66"/>
          <w:szCs w:val="28"/>
        </w:rPr>
        <w:t>±</w:t>
      </w:r>
      <w:r w:rsidR="00A23A3F">
        <w:rPr>
          <w:color w:val="8DB3E2" w:themeColor="text2" w:themeTint="66"/>
          <w:szCs w:val="28"/>
        </w:rPr>
        <w:t xml:space="preserve"> 7 kata</w:t>
      </w:r>
      <w:r w:rsidR="0045171D">
        <w:rPr>
          <w:color w:val="8DB3E2" w:themeColor="text2" w:themeTint="66"/>
          <w:szCs w:val="28"/>
        </w:rPr>
        <w:t xml:space="preserve"> </w:t>
      </w:r>
    </w:p>
    <w:p w14:paraId="23675EE9" w14:textId="77777777" w:rsidR="008B6C68" w:rsidRPr="00EE4F58" w:rsidRDefault="008B6C68" w:rsidP="00642AC7">
      <w:pPr>
        <w:pStyle w:val="BlockLine"/>
        <w:spacing w:before="120"/>
        <w:ind w:right="18"/>
        <w:rPr>
          <w:sz w:val="18"/>
        </w:rPr>
      </w:pPr>
      <w:r w:rsidRPr="00EE4F58"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EE4F58" w:rsidRPr="00EE4F58" w14:paraId="3A173EB7" w14:textId="77777777" w:rsidTr="00F6098C">
        <w:trPr>
          <w:cantSplit/>
        </w:trPr>
        <w:tc>
          <w:tcPr>
            <w:tcW w:w="1710" w:type="dxa"/>
          </w:tcPr>
          <w:p w14:paraId="4FB0E769" w14:textId="77777777" w:rsidR="008B6C68" w:rsidRPr="00EE4F58" w:rsidRDefault="008B6C68" w:rsidP="00642AC7">
            <w:pPr>
              <w:pStyle w:val="Heading5"/>
              <w:ind w:left="-108" w:right="18"/>
            </w:pPr>
            <w:bookmarkStart w:id="0" w:name="_Pengantar"/>
            <w:bookmarkEnd w:id="0"/>
            <w:proofErr w:type="spellStart"/>
            <w:r w:rsidRPr="00EE4F58">
              <w:t>Pengantar</w:t>
            </w:r>
            <w:proofErr w:type="spellEnd"/>
          </w:p>
        </w:tc>
        <w:tc>
          <w:tcPr>
            <w:tcW w:w="6750" w:type="dxa"/>
          </w:tcPr>
          <w:p w14:paraId="50AA8E05" w14:textId="3EB7A509" w:rsidR="008B6C68" w:rsidRPr="001D0B7D" w:rsidRDefault="001D0B7D" w:rsidP="00642AC7">
            <w:pPr>
              <w:pStyle w:val="BlockText"/>
              <w:ind w:right="18"/>
              <w:rPr>
                <w:color w:val="8DB3E2" w:themeColor="text2" w:themeTint="66"/>
                <w:szCs w:val="22"/>
              </w:rPr>
            </w:pPr>
            <w:proofErr w:type="spellStart"/>
            <w:r>
              <w:rPr>
                <w:color w:val="8DB3E2" w:themeColor="text2" w:themeTint="66"/>
                <w:szCs w:val="22"/>
              </w:rPr>
              <w:t>Berisi</w:t>
            </w:r>
            <w:proofErr w:type="spellEnd"/>
            <w:r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>
              <w:rPr>
                <w:color w:val="8DB3E2" w:themeColor="text2" w:themeTint="66"/>
                <w:szCs w:val="22"/>
              </w:rPr>
              <w:t>tujuan</w:t>
            </w:r>
            <w:proofErr w:type="spellEnd"/>
            <w:r>
              <w:rPr>
                <w:color w:val="8DB3E2" w:themeColor="text2" w:themeTint="66"/>
                <w:szCs w:val="22"/>
              </w:rPr>
              <w:t xml:space="preserve"> / </w:t>
            </w:r>
            <w:proofErr w:type="spellStart"/>
            <w:r>
              <w:rPr>
                <w:color w:val="8DB3E2" w:themeColor="text2" w:themeTint="66"/>
                <w:szCs w:val="22"/>
              </w:rPr>
              <w:t>latar</w:t>
            </w:r>
            <w:proofErr w:type="spellEnd"/>
            <w:r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>
              <w:rPr>
                <w:color w:val="8DB3E2" w:themeColor="text2" w:themeTint="66"/>
                <w:szCs w:val="22"/>
              </w:rPr>
              <w:t>belak</w:t>
            </w:r>
            <w:r w:rsidR="004503D1">
              <w:rPr>
                <w:color w:val="8DB3E2" w:themeColor="text2" w:themeTint="66"/>
                <w:szCs w:val="22"/>
              </w:rPr>
              <w:t>ang</w:t>
            </w:r>
            <w:proofErr w:type="spellEnd"/>
            <w:r w:rsidR="004503D1"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 w:rsidR="004503D1">
              <w:rPr>
                <w:color w:val="8DB3E2" w:themeColor="text2" w:themeTint="66"/>
                <w:szCs w:val="22"/>
              </w:rPr>
              <w:t>secara</w:t>
            </w:r>
            <w:proofErr w:type="spellEnd"/>
            <w:r w:rsidR="004503D1"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 w:rsidR="004503D1">
              <w:rPr>
                <w:color w:val="8DB3E2" w:themeColor="text2" w:themeTint="66"/>
                <w:szCs w:val="22"/>
              </w:rPr>
              <w:t>singkat</w:t>
            </w:r>
            <w:proofErr w:type="spellEnd"/>
            <w:r w:rsidR="004503D1"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 w:rsidR="004503D1">
              <w:rPr>
                <w:color w:val="8DB3E2" w:themeColor="text2" w:themeTint="66"/>
                <w:szCs w:val="22"/>
              </w:rPr>
              <w:t>dibuatnya</w:t>
            </w:r>
            <w:proofErr w:type="spellEnd"/>
            <w:r w:rsidR="004503D1">
              <w:rPr>
                <w:color w:val="8DB3E2" w:themeColor="text2" w:themeTint="66"/>
                <w:szCs w:val="22"/>
              </w:rPr>
              <w:t xml:space="preserve"> S</w:t>
            </w:r>
            <w:r w:rsidR="00965555">
              <w:rPr>
                <w:color w:val="8DB3E2" w:themeColor="text2" w:themeTint="66"/>
                <w:szCs w:val="22"/>
              </w:rPr>
              <w:t>E</w:t>
            </w:r>
            <w:r>
              <w:rPr>
                <w:color w:val="8DB3E2" w:themeColor="text2" w:themeTint="66"/>
                <w:szCs w:val="22"/>
              </w:rPr>
              <w:t>.</w:t>
            </w:r>
          </w:p>
        </w:tc>
      </w:tr>
    </w:tbl>
    <w:p w14:paraId="28CDD7B6" w14:textId="77777777" w:rsidR="00ED28AE" w:rsidRPr="00ED28AE" w:rsidRDefault="00ED28AE" w:rsidP="00642AC7">
      <w:pPr>
        <w:pStyle w:val="BlockLine"/>
        <w:ind w:right="18"/>
      </w:pPr>
      <w:r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72528A" w:rsidRPr="00EE4F58" w14:paraId="5777960D" w14:textId="77777777" w:rsidTr="00F6098C">
        <w:trPr>
          <w:cantSplit/>
          <w:trHeight w:val="1262"/>
        </w:trPr>
        <w:tc>
          <w:tcPr>
            <w:tcW w:w="1710" w:type="dxa"/>
          </w:tcPr>
          <w:p w14:paraId="7BD923CD" w14:textId="77777777" w:rsidR="008B6C68" w:rsidRPr="00EE4F58" w:rsidRDefault="008B6C68" w:rsidP="00642AC7">
            <w:pPr>
              <w:pStyle w:val="Heading5"/>
              <w:ind w:left="-108" w:right="18"/>
            </w:pPr>
            <w:proofErr w:type="spellStart"/>
            <w:r w:rsidRPr="00EE4F58">
              <w:t>Referensi</w:t>
            </w:r>
            <w:proofErr w:type="spellEnd"/>
          </w:p>
        </w:tc>
        <w:tc>
          <w:tcPr>
            <w:tcW w:w="6750" w:type="dxa"/>
          </w:tcPr>
          <w:p w14:paraId="543F62A3" w14:textId="49FE4A92" w:rsidR="00FA6FFC" w:rsidRPr="00FA6FFC" w:rsidRDefault="00FA6FFC" w:rsidP="00642AC7">
            <w:pPr>
              <w:pStyle w:val="BlockText"/>
              <w:ind w:right="18"/>
              <w:rPr>
                <w:szCs w:val="22"/>
              </w:rPr>
            </w:pPr>
            <w:r w:rsidRPr="00744CC1">
              <w:rPr>
                <w:color w:val="95B3D7" w:themeColor="accent1" w:themeTint="99"/>
                <w:szCs w:val="22"/>
              </w:rPr>
              <w:t xml:space="preserve">Surat </w:t>
            </w:r>
            <w:proofErr w:type="spellStart"/>
            <w:r w:rsidR="00982C08" w:rsidRPr="00744CC1">
              <w:rPr>
                <w:color w:val="95B3D7" w:themeColor="accent1" w:themeTint="99"/>
                <w:szCs w:val="22"/>
              </w:rPr>
              <w:t>Edaran</w:t>
            </w:r>
            <w:proofErr w:type="spellEnd"/>
            <w:r w:rsidR="001D0B7D" w:rsidRPr="00744CC1">
              <w:rPr>
                <w:color w:val="95B3D7" w:themeColor="accent1" w:themeTint="99"/>
                <w:szCs w:val="22"/>
              </w:rPr>
              <w:t xml:space="preserve"> </w:t>
            </w:r>
            <w:proofErr w:type="spellStart"/>
            <w:r w:rsidRPr="00FA6FFC">
              <w:rPr>
                <w:szCs w:val="22"/>
              </w:rPr>
              <w:t>ini</w:t>
            </w:r>
            <w:proofErr w:type="spellEnd"/>
            <w:r w:rsidRPr="00FA6FFC">
              <w:rPr>
                <w:szCs w:val="22"/>
              </w:rPr>
              <w:t xml:space="preserve"> </w:t>
            </w:r>
            <w:proofErr w:type="spellStart"/>
            <w:r w:rsidRPr="00FA6FFC">
              <w:rPr>
                <w:szCs w:val="22"/>
              </w:rPr>
              <w:t>berpedoman</w:t>
            </w:r>
            <w:proofErr w:type="spellEnd"/>
            <w:r w:rsidRPr="00FA6FFC">
              <w:rPr>
                <w:szCs w:val="22"/>
              </w:rPr>
              <w:t xml:space="preserve"> pada: </w:t>
            </w:r>
            <w:r w:rsidR="00A6018E" w:rsidRPr="00744CC1">
              <w:rPr>
                <w:rStyle w:val="Hyperlink"/>
                <w:i/>
                <w:color w:val="FFC000"/>
              </w:rPr>
              <w:t>(HANYA CONTOH)</w:t>
            </w:r>
          </w:p>
          <w:p w14:paraId="1EB7E819" w14:textId="0A1F85C2" w:rsidR="00B14E7D" w:rsidRPr="00B14E7D" w:rsidRDefault="00B14E7D" w:rsidP="00642AC7">
            <w:pPr>
              <w:pStyle w:val="BlockText"/>
              <w:numPr>
                <w:ilvl w:val="0"/>
                <w:numId w:val="32"/>
              </w:numPr>
              <w:ind w:left="303" w:right="18" w:hanging="284"/>
              <w:rPr>
                <w:szCs w:val="22"/>
              </w:rPr>
            </w:pPr>
            <w:proofErr w:type="spellStart"/>
            <w:r w:rsidRPr="00B14E7D">
              <w:rPr>
                <w:szCs w:val="22"/>
              </w:rPr>
              <w:t>Peraturan</w:t>
            </w:r>
            <w:proofErr w:type="spellEnd"/>
            <w:r w:rsidRPr="00B14E7D">
              <w:rPr>
                <w:szCs w:val="22"/>
              </w:rPr>
              <w:t xml:space="preserve"> </w:t>
            </w:r>
            <w:proofErr w:type="spellStart"/>
            <w:r w:rsidRPr="00B14E7D">
              <w:rPr>
                <w:szCs w:val="22"/>
              </w:rPr>
              <w:t>Otoritas</w:t>
            </w:r>
            <w:proofErr w:type="spellEnd"/>
            <w:r w:rsidRPr="00B14E7D">
              <w:rPr>
                <w:szCs w:val="22"/>
              </w:rPr>
              <w:t xml:space="preserve"> Jasa </w:t>
            </w:r>
            <w:proofErr w:type="spellStart"/>
            <w:r w:rsidRPr="00B14E7D">
              <w:rPr>
                <w:szCs w:val="22"/>
              </w:rPr>
              <w:t>Keuangan</w:t>
            </w:r>
            <w:proofErr w:type="spellEnd"/>
            <w:r w:rsidRPr="00B14E7D">
              <w:rPr>
                <w:szCs w:val="22"/>
              </w:rPr>
              <w:t xml:space="preserve"> No. </w:t>
            </w:r>
            <w:proofErr w:type="gramStart"/>
            <w:r w:rsidR="001D0B7D" w:rsidRPr="001D0B7D">
              <w:rPr>
                <w:color w:val="8DB3E2" w:themeColor="text2" w:themeTint="66"/>
                <w:szCs w:val="22"/>
              </w:rPr>
              <w:t xml:space="preserve">XXX </w:t>
            </w:r>
            <w:r w:rsidRPr="001D0B7D"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 w:rsidRPr="00B14E7D">
              <w:rPr>
                <w:szCs w:val="22"/>
              </w:rPr>
              <w:t>tgl</w:t>
            </w:r>
            <w:proofErr w:type="spellEnd"/>
            <w:proofErr w:type="gramEnd"/>
            <w:r w:rsidRPr="00B14E7D">
              <w:rPr>
                <w:szCs w:val="22"/>
              </w:rPr>
              <w:t xml:space="preserve"> </w:t>
            </w:r>
            <w:r w:rsidR="001D0B7D" w:rsidRPr="001D0B7D">
              <w:rPr>
                <w:color w:val="8DB3E2" w:themeColor="text2" w:themeTint="66"/>
                <w:szCs w:val="22"/>
              </w:rPr>
              <w:t>DD-MM-YY</w:t>
            </w:r>
            <w:r w:rsidRPr="001D0B7D"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 w:rsidRPr="00B14E7D">
              <w:rPr>
                <w:szCs w:val="22"/>
              </w:rPr>
              <w:t>tentang</w:t>
            </w:r>
            <w:proofErr w:type="spellEnd"/>
            <w:r w:rsidRPr="00B14E7D">
              <w:rPr>
                <w:szCs w:val="22"/>
              </w:rPr>
              <w:t xml:space="preserve"> </w:t>
            </w:r>
            <w:proofErr w:type="spellStart"/>
            <w:r w:rsidR="001D0B7D" w:rsidRPr="001D0B7D">
              <w:rPr>
                <w:color w:val="8DB3E2" w:themeColor="text2" w:themeTint="66"/>
                <w:szCs w:val="22"/>
              </w:rPr>
              <w:t>judul</w:t>
            </w:r>
            <w:proofErr w:type="spellEnd"/>
            <w:r w:rsidR="001D0B7D" w:rsidRPr="001D0B7D"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 w:rsidR="001D0B7D" w:rsidRPr="001D0B7D">
              <w:rPr>
                <w:color w:val="8DB3E2" w:themeColor="text2" w:themeTint="66"/>
                <w:szCs w:val="22"/>
              </w:rPr>
              <w:t>referensi</w:t>
            </w:r>
            <w:proofErr w:type="spellEnd"/>
            <w:r w:rsidRPr="00B14E7D">
              <w:rPr>
                <w:szCs w:val="22"/>
              </w:rPr>
              <w:t>.</w:t>
            </w:r>
            <w:r w:rsidR="001D0B7D">
              <w:rPr>
                <w:szCs w:val="22"/>
              </w:rPr>
              <w:t xml:space="preserve"> </w:t>
            </w:r>
          </w:p>
          <w:p w14:paraId="742703EE" w14:textId="493DC3ED" w:rsidR="00B14E7D" w:rsidRPr="00B14E7D" w:rsidRDefault="00B14E7D" w:rsidP="00642AC7">
            <w:pPr>
              <w:pStyle w:val="BlockText"/>
              <w:numPr>
                <w:ilvl w:val="0"/>
                <w:numId w:val="32"/>
              </w:numPr>
              <w:ind w:left="303" w:right="18" w:hanging="284"/>
              <w:rPr>
                <w:szCs w:val="22"/>
              </w:rPr>
            </w:pPr>
            <w:r w:rsidRPr="00B14E7D">
              <w:rPr>
                <w:szCs w:val="22"/>
              </w:rPr>
              <w:t xml:space="preserve">No. </w:t>
            </w:r>
            <w:hyperlink r:id="rId11" w:history="1">
              <w:r w:rsidR="001D0B7D" w:rsidRPr="00FA0A10">
                <w:rPr>
                  <w:rStyle w:val="Hyperlink"/>
                  <w:color w:val="95B3D7" w:themeColor="accent1" w:themeTint="99"/>
                  <w:szCs w:val="22"/>
                </w:rPr>
                <w:t>XXX/SK</w:t>
              </w:r>
              <w:r w:rsidRPr="00FA0A10">
                <w:rPr>
                  <w:rStyle w:val="Hyperlink"/>
                  <w:color w:val="95B3D7" w:themeColor="accent1" w:themeTint="99"/>
                  <w:szCs w:val="22"/>
                </w:rPr>
                <w:t>/DIR/</w:t>
              </w:r>
              <w:r w:rsidR="001D0B7D" w:rsidRPr="00FA0A10">
                <w:rPr>
                  <w:rStyle w:val="Hyperlink"/>
                  <w:color w:val="95B3D7" w:themeColor="accent1" w:themeTint="99"/>
                  <w:szCs w:val="22"/>
                </w:rPr>
                <w:t>YYYY</w:t>
              </w:r>
            </w:hyperlink>
            <w:r w:rsidRPr="00B14E7D">
              <w:rPr>
                <w:szCs w:val="22"/>
              </w:rPr>
              <w:t xml:space="preserve"> </w:t>
            </w:r>
            <w:proofErr w:type="spellStart"/>
            <w:r w:rsidRPr="00B14E7D">
              <w:rPr>
                <w:szCs w:val="22"/>
              </w:rPr>
              <w:t>tgl</w:t>
            </w:r>
            <w:proofErr w:type="spellEnd"/>
            <w:r w:rsidRPr="00B14E7D">
              <w:rPr>
                <w:szCs w:val="22"/>
              </w:rPr>
              <w:t xml:space="preserve"> </w:t>
            </w:r>
            <w:r w:rsidR="001D0B7D" w:rsidRPr="001D0B7D">
              <w:rPr>
                <w:color w:val="8DB3E2" w:themeColor="text2" w:themeTint="66"/>
                <w:szCs w:val="22"/>
              </w:rPr>
              <w:t>DD-MM-YY</w:t>
            </w:r>
            <w:r w:rsidRPr="001D0B7D">
              <w:rPr>
                <w:color w:val="8DB3E2" w:themeColor="text2" w:themeTint="66"/>
                <w:szCs w:val="22"/>
              </w:rPr>
              <w:t xml:space="preserve"> </w:t>
            </w:r>
            <w:proofErr w:type="spellStart"/>
            <w:r w:rsidRPr="00B14E7D">
              <w:rPr>
                <w:szCs w:val="22"/>
              </w:rPr>
              <w:t>perihal</w:t>
            </w:r>
            <w:proofErr w:type="spellEnd"/>
            <w:r w:rsidRPr="00B14E7D">
              <w:rPr>
                <w:szCs w:val="22"/>
              </w:rPr>
              <w:t xml:space="preserve"> </w:t>
            </w:r>
            <w:r w:rsidR="00965555">
              <w:rPr>
                <w:color w:val="8DB3E2" w:themeColor="text2" w:themeTint="66"/>
                <w:szCs w:val="22"/>
              </w:rPr>
              <w:t>[</w:t>
            </w:r>
            <w:proofErr w:type="spellStart"/>
            <w:r w:rsidR="00965555">
              <w:rPr>
                <w:color w:val="8DB3E2" w:themeColor="text2" w:themeTint="66"/>
                <w:szCs w:val="22"/>
              </w:rPr>
              <w:t>perihal</w:t>
            </w:r>
            <w:proofErr w:type="spellEnd"/>
            <w:r w:rsidR="00965555">
              <w:rPr>
                <w:color w:val="8DB3E2" w:themeColor="text2" w:themeTint="66"/>
                <w:szCs w:val="22"/>
              </w:rPr>
              <w:t xml:space="preserve"> SK</w:t>
            </w:r>
            <w:r w:rsidR="00FA0A10">
              <w:rPr>
                <w:color w:val="8DB3E2" w:themeColor="text2" w:themeTint="66"/>
                <w:szCs w:val="22"/>
              </w:rPr>
              <w:t>].</w:t>
            </w:r>
          </w:p>
          <w:p w14:paraId="5CF2536E" w14:textId="4EF559B7" w:rsidR="00942B02" w:rsidRPr="00FA0A10" w:rsidRDefault="00000000" w:rsidP="00642AC7">
            <w:pPr>
              <w:pStyle w:val="BlockText"/>
              <w:numPr>
                <w:ilvl w:val="0"/>
                <w:numId w:val="32"/>
              </w:numPr>
              <w:ind w:left="303" w:right="18" w:hanging="284"/>
              <w:rPr>
                <w:szCs w:val="22"/>
              </w:rPr>
            </w:pPr>
            <w:hyperlink w:anchor="_Pengantar" w:history="1">
              <w:r w:rsidR="00A6018E">
                <w:rPr>
                  <w:rStyle w:val="Hyperlink"/>
                  <w:color w:val="95B3D7" w:themeColor="accent1" w:themeTint="99"/>
                  <w:szCs w:val="22"/>
                </w:rPr>
                <w:t xml:space="preserve">PAKAR </w:t>
              </w:r>
              <w:r w:rsidR="00B14E7D" w:rsidRPr="00FA0A10">
                <w:rPr>
                  <w:rStyle w:val="Hyperlink"/>
                  <w:color w:val="95B3D7" w:themeColor="accent1" w:themeTint="99"/>
                  <w:szCs w:val="22"/>
                </w:rPr>
                <w:t xml:space="preserve">– </w:t>
              </w:r>
              <w:r w:rsidR="00FA0A10" w:rsidRPr="00FA0A10">
                <w:rPr>
                  <w:rStyle w:val="Hyperlink"/>
                  <w:color w:val="95B3D7" w:themeColor="accent1" w:themeTint="99"/>
                  <w:szCs w:val="22"/>
                </w:rPr>
                <w:t>(</w:t>
              </w:r>
              <w:r w:rsidR="00A6018E">
                <w:rPr>
                  <w:rStyle w:val="Hyperlink"/>
                  <w:color w:val="95B3D7" w:themeColor="accent1" w:themeTint="99"/>
                  <w:szCs w:val="22"/>
                </w:rPr>
                <w:t>Artikel</w:t>
              </w:r>
              <w:r w:rsidR="00FA0A10" w:rsidRPr="00FA0A10">
                <w:rPr>
                  <w:rStyle w:val="Hyperlink"/>
                  <w:color w:val="95B3D7" w:themeColor="accent1" w:themeTint="99"/>
                  <w:szCs w:val="22"/>
                </w:rPr>
                <w:t>)</w:t>
              </w:r>
            </w:hyperlink>
          </w:p>
        </w:tc>
      </w:tr>
    </w:tbl>
    <w:p w14:paraId="537B9013" w14:textId="40F25B9A" w:rsidR="00744CC1" w:rsidRPr="00744CC1" w:rsidRDefault="00ED28AE" w:rsidP="00642AC7">
      <w:pPr>
        <w:pStyle w:val="BlockLine"/>
        <w:ind w:right="18"/>
      </w:pPr>
      <w:r>
        <w:t xml:space="preserve"> </w:t>
      </w:r>
      <w:r w:rsidR="00744CC1"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FA0A10" w:rsidRPr="00FA0A10" w14:paraId="0DF3306B" w14:textId="77777777" w:rsidTr="00F6098C">
        <w:trPr>
          <w:cantSplit/>
          <w:trHeight w:val="696"/>
        </w:trPr>
        <w:tc>
          <w:tcPr>
            <w:tcW w:w="1710" w:type="dxa"/>
          </w:tcPr>
          <w:p w14:paraId="026D47FD" w14:textId="7DB91507" w:rsidR="008B6C68" w:rsidRPr="00FA0A10" w:rsidRDefault="009A7CF7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 xml:space="preserve">Nama </w:t>
            </w:r>
            <w:proofErr w:type="spellStart"/>
            <w:r>
              <w:rPr>
                <w:color w:val="95B3D7" w:themeColor="accent1" w:themeTint="99"/>
              </w:rPr>
              <w:t>Produk</w:t>
            </w:r>
            <w:proofErr w:type="spellEnd"/>
            <w:r>
              <w:rPr>
                <w:color w:val="95B3D7" w:themeColor="accent1" w:themeTint="99"/>
              </w:rPr>
              <w:t xml:space="preserve"> / </w:t>
            </w:r>
            <w:proofErr w:type="spellStart"/>
            <w:r>
              <w:rPr>
                <w:color w:val="95B3D7" w:themeColor="accent1" w:themeTint="99"/>
              </w:rPr>
              <w:t>Layanan</w:t>
            </w:r>
            <w:proofErr w:type="spellEnd"/>
            <w:r>
              <w:rPr>
                <w:color w:val="95B3D7" w:themeColor="accent1" w:themeTint="99"/>
              </w:rPr>
              <w:t xml:space="preserve"> / </w:t>
            </w:r>
            <w:proofErr w:type="spellStart"/>
            <w:r>
              <w:rPr>
                <w:color w:val="95B3D7" w:themeColor="accent1" w:themeTint="99"/>
              </w:rPr>
              <w:t>Transaksi</w:t>
            </w:r>
            <w:proofErr w:type="spellEnd"/>
            <w:r>
              <w:rPr>
                <w:color w:val="95B3D7" w:themeColor="accent1" w:themeTint="99"/>
              </w:rPr>
              <w:t xml:space="preserve">, </w:t>
            </w:r>
            <w:proofErr w:type="spellStart"/>
            <w:r>
              <w:rPr>
                <w:color w:val="95B3D7" w:themeColor="accent1" w:themeTint="99"/>
              </w:rPr>
              <w:t>dll</w:t>
            </w:r>
            <w:proofErr w:type="spellEnd"/>
            <w:r>
              <w:rPr>
                <w:color w:val="95B3D7" w:themeColor="accent1" w:themeTint="99"/>
              </w:rPr>
              <w:t>.</w:t>
            </w:r>
            <w:r w:rsidR="00FA0A10" w:rsidRPr="00FA0A10">
              <w:rPr>
                <w:color w:val="95B3D7" w:themeColor="accent1" w:themeTint="99"/>
              </w:rPr>
              <w:t xml:space="preserve"> </w:t>
            </w:r>
            <w:r w:rsidR="00FA0A10" w:rsidRPr="00A6018E">
              <w:rPr>
                <w:color w:val="FFC000"/>
              </w:rPr>
              <w:t>(</w:t>
            </w:r>
            <w:proofErr w:type="spellStart"/>
            <w:proofErr w:type="gramStart"/>
            <w:r w:rsidR="00FA0A10" w:rsidRPr="00A6018E">
              <w:rPr>
                <w:color w:val="FFC000"/>
              </w:rPr>
              <w:t>jika</w:t>
            </w:r>
            <w:proofErr w:type="spellEnd"/>
            <w:proofErr w:type="gramEnd"/>
            <w:r w:rsidR="00FA0A10" w:rsidRPr="00A6018E">
              <w:rPr>
                <w:color w:val="FFC000"/>
              </w:rPr>
              <w:t xml:space="preserve"> </w:t>
            </w:r>
            <w:proofErr w:type="spellStart"/>
            <w:r w:rsidR="00FA0A10" w:rsidRPr="00A6018E">
              <w:rPr>
                <w:color w:val="FFC000"/>
              </w:rPr>
              <w:t>ada</w:t>
            </w:r>
            <w:proofErr w:type="spellEnd"/>
            <w:r w:rsidR="00FA0A10" w:rsidRPr="00A6018E">
              <w:rPr>
                <w:color w:val="FFC000"/>
              </w:rPr>
              <w:t>)</w:t>
            </w:r>
          </w:p>
        </w:tc>
        <w:tc>
          <w:tcPr>
            <w:tcW w:w="6750" w:type="dxa"/>
          </w:tcPr>
          <w:p w14:paraId="7A2296BB" w14:textId="382838BD" w:rsidR="008B6C68" w:rsidRDefault="0067555E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proofErr w:type="spellStart"/>
            <w:r>
              <w:rPr>
                <w:color w:val="95B3D7" w:themeColor="accent1" w:themeTint="99"/>
              </w:rPr>
              <w:t>Judul</w:t>
            </w:r>
            <w:proofErr w:type="spellEnd"/>
            <w:r>
              <w:rPr>
                <w:color w:val="95B3D7" w:themeColor="accent1" w:themeTint="99"/>
              </w:rPr>
              <w:t xml:space="preserve"> chunking </w:t>
            </w:r>
            <w:proofErr w:type="spellStart"/>
            <w:r>
              <w:rPr>
                <w:color w:val="95B3D7" w:themeColor="accent1" w:themeTint="99"/>
              </w:rPr>
              <w:t>ti</w:t>
            </w:r>
            <w:r w:rsidR="00FA0A10" w:rsidRPr="00FA0A10">
              <w:rPr>
                <w:color w:val="95B3D7" w:themeColor="accent1" w:themeTint="99"/>
              </w:rPr>
              <w:t>idak</w:t>
            </w:r>
            <w:proofErr w:type="spellEnd"/>
            <w:r w:rsidR="00FA0A10" w:rsidRPr="00FA0A10">
              <w:rPr>
                <w:color w:val="95B3D7" w:themeColor="accent1" w:themeTint="99"/>
              </w:rPr>
              <w:t xml:space="preserve"> </w:t>
            </w:r>
            <w:proofErr w:type="spellStart"/>
            <w:r w:rsidR="00FA0A10" w:rsidRPr="00FA0A10">
              <w:rPr>
                <w:color w:val="95B3D7" w:themeColor="accent1" w:themeTint="99"/>
              </w:rPr>
              <w:t>dituliskan</w:t>
            </w:r>
            <w:proofErr w:type="spellEnd"/>
            <w:r w:rsidR="00FA0A10" w:rsidRPr="00FA0A10">
              <w:rPr>
                <w:color w:val="95B3D7" w:themeColor="accent1" w:themeTint="99"/>
              </w:rPr>
              <w:t xml:space="preserve"> </w:t>
            </w:r>
            <w:proofErr w:type="spellStart"/>
            <w:r w:rsidR="00FA0A10" w:rsidRPr="00FA0A10">
              <w:rPr>
                <w:color w:val="95B3D7" w:themeColor="accent1" w:themeTint="99"/>
              </w:rPr>
              <w:t>dengan</w:t>
            </w:r>
            <w:proofErr w:type="spellEnd"/>
            <w:r w:rsidR="00FA0A10" w:rsidRPr="00FA0A10">
              <w:rPr>
                <w:color w:val="95B3D7" w:themeColor="accent1" w:themeTint="99"/>
              </w:rPr>
              <w:t xml:space="preserve"> kata “</w:t>
            </w:r>
            <w:proofErr w:type="spellStart"/>
            <w:r w:rsidR="00FA0A10" w:rsidRPr="00FA0A10">
              <w:rPr>
                <w:color w:val="95B3D7" w:themeColor="accent1" w:themeTint="99"/>
              </w:rPr>
              <w:t>Definisi</w:t>
            </w:r>
            <w:proofErr w:type="spellEnd"/>
            <w:r w:rsidR="00FA0A10" w:rsidRPr="00FA0A10">
              <w:rPr>
                <w:color w:val="95B3D7" w:themeColor="accent1" w:themeTint="99"/>
              </w:rPr>
              <w:t xml:space="preserve">”. </w:t>
            </w:r>
            <w:proofErr w:type="spellStart"/>
            <w:r w:rsidR="00FA0A10" w:rsidRPr="00FA0A10">
              <w:rPr>
                <w:color w:val="95B3D7" w:themeColor="accent1" w:themeTint="99"/>
              </w:rPr>
              <w:t>Berisi</w:t>
            </w:r>
            <w:proofErr w:type="spellEnd"/>
            <w:r w:rsidR="00FA0A10" w:rsidRPr="00FA0A10">
              <w:rPr>
                <w:color w:val="95B3D7" w:themeColor="accent1" w:themeTint="99"/>
              </w:rPr>
              <w:t xml:space="preserve"> </w:t>
            </w:r>
            <w:proofErr w:type="spellStart"/>
            <w:r w:rsidR="00FA0A10" w:rsidRPr="00FA0A10">
              <w:rPr>
                <w:color w:val="95B3D7" w:themeColor="accent1" w:themeTint="99"/>
              </w:rPr>
              <w:t>pe</w:t>
            </w:r>
            <w:r w:rsidR="00A6018E">
              <w:rPr>
                <w:color w:val="95B3D7" w:themeColor="accent1" w:themeTint="99"/>
              </w:rPr>
              <w:t>njelasan</w:t>
            </w:r>
            <w:proofErr w:type="spellEnd"/>
            <w:r w:rsidR="00A6018E">
              <w:rPr>
                <w:color w:val="95B3D7" w:themeColor="accent1" w:themeTint="99"/>
              </w:rPr>
              <w:t xml:space="preserve"> </w:t>
            </w:r>
            <w:proofErr w:type="spellStart"/>
            <w:r w:rsidR="00A6018E">
              <w:rPr>
                <w:color w:val="95B3D7" w:themeColor="accent1" w:themeTint="99"/>
              </w:rPr>
              <w:t>singkat</w:t>
            </w:r>
            <w:proofErr w:type="spellEnd"/>
            <w:r w:rsidR="00A6018E">
              <w:rPr>
                <w:color w:val="95B3D7" w:themeColor="accent1" w:themeTint="99"/>
              </w:rPr>
              <w:t xml:space="preserve"> </w:t>
            </w:r>
            <w:proofErr w:type="spellStart"/>
            <w:r w:rsidR="00A6018E">
              <w:rPr>
                <w:color w:val="95B3D7" w:themeColor="accent1" w:themeTint="99"/>
              </w:rPr>
              <w:t>secara</w:t>
            </w:r>
            <w:proofErr w:type="spellEnd"/>
            <w:r w:rsidR="00A6018E">
              <w:rPr>
                <w:color w:val="95B3D7" w:themeColor="accent1" w:themeTint="99"/>
              </w:rPr>
              <w:t xml:space="preserve"> general </w:t>
            </w:r>
            <w:proofErr w:type="spellStart"/>
            <w:r w:rsidR="00A6018E">
              <w:rPr>
                <w:color w:val="95B3D7" w:themeColor="accent1" w:themeTint="99"/>
              </w:rPr>
              <w:t>mengenai</w:t>
            </w:r>
            <w:proofErr w:type="spellEnd"/>
            <w:r w:rsidR="00A6018E">
              <w:rPr>
                <w:color w:val="95B3D7" w:themeColor="accent1" w:themeTint="99"/>
              </w:rPr>
              <w:t xml:space="preserve"> </w:t>
            </w:r>
            <w:proofErr w:type="spellStart"/>
            <w:r w:rsidR="00A6018E">
              <w:rPr>
                <w:color w:val="95B3D7" w:themeColor="accent1" w:themeTint="99"/>
              </w:rPr>
              <w:t>produk</w:t>
            </w:r>
            <w:proofErr w:type="spellEnd"/>
            <w:r w:rsidR="00A6018E">
              <w:rPr>
                <w:color w:val="95B3D7" w:themeColor="accent1" w:themeTint="99"/>
              </w:rPr>
              <w:t xml:space="preserve"> yang </w:t>
            </w:r>
            <w:proofErr w:type="spellStart"/>
            <w:r w:rsidR="00A6018E">
              <w:rPr>
                <w:color w:val="95B3D7" w:themeColor="accent1" w:themeTint="99"/>
              </w:rPr>
              <w:t>dibahas</w:t>
            </w:r>
            <w:proofErr w:type="spellEnd"/>
            <w:r w:rsidR="00A6018E">
              <w:rPr>
                <w:color w:val="95B3D7" w:themeColor="accent1" w:themeTint="99"/>
              </w:rPr>
              <w:t>.</w:t>
            </w:r>
          </w:p>
          <w:p w14:paraId="356F67F0" w14:textId="0F5E7F70" w:rsidR="00B816AA" w:rsidRPr="00FA0A10" w:rsidRDefault="00B816AA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</w:p>
        </w:tc>
      </w:tr>
    </w:tbl>
    <w:p w14:paraId="79ACFDCB" w14:textId="255B38C2" w:rsidR="00FA0A10" w:rsidRPr="00FA0A10" w:rsidRDefault="00FA0A10" w:rsidP="00642AC7">
      <w:pPr>
        <w:pStyle w:val="BlockLine"/>
        <w:pBdr>
          <w:top w:val="single" w:sz="6" w:space="0" w:color="auto"/>
        </w:pBdr>
        <w:ind w:right="18"/>
        <w:rPr>
          <w:color w:val="95B3D7" w:themeColor="accent1" w:themeTint="99"/>
        </w:rPr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FA0A10" w:rsidRPr="00FA0A10" w14:paraId="1E0271B4" w14:textId="77777777" w:rsidTr="00F6098C">
        <w:trPr>
          <w:cantSplit/>
          <w:trHeight w:val="696"/>
        </w:trPr>
        <w:tc>
          <w:tcPr>
            <w:tcW w:w="1710" w:type="dxa"/>
          </w:tcPr>
          <w:p w14:paraId="7C914A9B" w14:textId="0BB0209F" w:rsidR="00FA0A10" w:rsidRPr="00FA0A10" w:rsidRDefault="00FA0A10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proofErr w:type="spellStart"/>
            <w:r w:rsidRPr="00FA0A10">
              <w:rPr>
                <w:color w:val="95B3D7" w:themeColor="accent1" w:themeTint="99"/>
              </w:rPr>
              <w:t>Cakupan</w:t>
            </w:r>
            <w:proofErr w:type="spellEnd"/>
            <w:r w:rsidRPr="00FA0A10">
              <w:rPr>
                <w:color w:val="95B3D7" w:themeColor="accent1" w:themeTint="99"/>
              </w:rPr>
              <w:t xml:space="preserve"> </w:t>
            </w:r>
            <w:proofErr w:type="spellStart"/>
            <w:r w:rsidRPr="00FA0A10">
              <w:rPr>
                <w:color w:val="95B3D7" w:themeColor="accent1" w:themeTint="99"/>
              </w:rPr>
              <w:t>perubahan</w:t>
            </w:r>
            <w:proofErr w:type="spellEnd"/>
            <w:r w:rsidRPr="00FA0A10">
              <w:rPr>
                <w:color w:val="95B3D7" w:themeColor="accent1" w:themeTint="99"/>
              </w:rPr>
              <w:t xml:space="preserve"> </w:t>
            </w:r>
            <w:r w:rsidRPr="00A6018E">
              <w:rPr>
                <w:color w:val="FFC000"/>
              </w:rPr>
              <w:t>(</w:t>
            </w:r>
            <w:proofErr w:type="spellStart"/>
            <w:r w:rsidRPr="00A6018E">
              <w:rPr>
                <w:color w:val="FFC000"/>
              </w:rPr>
              <w:t>jika</w:t>
            </w:r>
            <w:proofErr w:type="spellEnd"/>
            <w:r w:rsidRPr="00A6018E">
              <w:rPr>
                <w:color w:val="FFC000"/>
              </w:rPr>
              <w:t xml:space="preserve"> </w:t>
            </w:r>
            <w:proofErr w:type="spellStart"/>
            <w:r w:rsidRPr="00A6018E">
              <w:rPr>
                <w:color w:val="FFC000"/>
              </w:rPr>
              <w:t>ada</w:t>
            </w:r>
            <w:proofErr w:type="spellEnd"/>
            <w:r w:rsidRPr="00A6018E">
              <w:rPr>
                <w:color w:val="FFC000"/>
              </w:rPr>
              <w:t>)</w:t>
            </w:r>
          </w:p>
        </w:tc>
        <w:tc>
          <w:tcPr>
            <w:tcW w:w="6750" w:type="dxa"/>
          </w:tcPr>
          <w:p w14:paraId="4D3B3099" w14:textId="77777777" w:rsidR="00FA0A10" w:rsidRDefault="00FA0A10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proofErr w:type="spellStart"/>
            <w:r>
              <w:rPr>
                <w:color w:val="95B3D7" w:themeColor="accent1" w:themeTint="99"/>
              </w:rPr>
              <w:t>Informasi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singkat</w:t>
            </w:r>
            <w:proofErr w:type="spellEnd"/>
            <w:r>
              <w:rPr>
                <w:color w:val="95B3D7" w:themeColor="accent1" w:themeTint="99"/>
              </w:rPr>
              <w:t xml:space="preserve"> yang </w:t>
            </w:r>
            <w:proofErr w:type="spellStart"/>
            <w:r>
              <w:rPr>
                <w:color w:val="95B3D7" w:themeColor="accent1" w:themeTint="99"/>
              </w:rPr>
              <w:t>menggambarkan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hal-hal</w:t>
            </w:r>
            <w:proofErr w:type="spellEnd"/>
            <w:r>
              <w:rPr>
                <w:color w:val="95B3D7" w:themeColor="accent1" w:themeTint="99"/>
              </w:rPr>
              <w:t xml:space="preserve"> yang </w:t>
            </w:r>
            <w:proofErr w:type="spellStart"/>
            <w:r>
              <w:rPr>
                <w:color w:val="95B3D7" w:themeColor="accent1" w:themeTint="99"/>
              </w:rPr>
              <w:t>diubah</w:t>
            </w:r>
            <w:proofErr w:type="spellEnd"/>
            <w:r>
              <w:rPr>
                <w:color w:val="95B3D7" w:themeColor="accent1" w:themeTint="99"/>
              </w:rPr>
              <w:t>.</w:t>
            </w:r>
          </w:p>
          <w:p w14:paraId="6CE811DE" w14:textId="0086749D" w:rsidR="00FA0A10" w:rsidRPr="00FA0A10" w:rsidRDefault="00FA0A10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 xml:space="preserve">Jika </w:t>
            </w:r>
            <w:proofErr w:type="spellStart"/>
            <w:r>
              <w:rPr>
                <w:color w:val="95B3D7" w:themeColor="accent1" w:themeTint="99"/>
              </w:rPr>
              <w:t>kondisi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sebelumnya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belum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pernah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diatur</w:t>
            </w:r>
            <w:proofErr w:type="spellEnd"/>
            <w:r>
              <w:rPr>
                <w:color w:val="95B3D7" w:themeColor="accent1" w:themeTint="99"/>
              </w:rPr>
              <w:t xml:space="preserve">, </w:t>
            </w:r>
            <w:proofErr w:type="spellStart"/>
            <w:r>
              <w:rPr>
                <w:color w:val="95B3D7" w:themeColor="accent1" w:themeTint="99"/>
              </w:rPr>
              <w:t>sebaiknya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tidak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ditulis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da</w:t>
            </w:r>
            <w:r w:rsidR="00744CC1">
              <w:rPr>
                <w:color w:val="95B3D7" w:themeColor="accent1" w:themeTint="99"/>
              </w:rPr>
              <w:t>l</w:t>
            </w:r>
            <w:r w:rsidR="00A6018E">
              <w:rPr>
                <w:color w:val="95B3D7" w:themeColor="accent1" w:themeTint="99"/>
              </w:rPr>
              <w:t>am</w:t>
            </w:r>
            <w:proofErr w:type="spellEnd"/>
            <w:r w:rsidR="00A6018E">
              <w:rPr>
                <w:color w:val="95B3D7" w:themeColor="accent1" w:themeTint="99"/>
              </w:rPr>
              <w:t xml:space="preserve"> </w:t>
            </w:r>
            <w:proofErr w:type="spellStart"/>
            <w:r w:rsidR="00A6018E">
              <w:rPr>
                <w:color w:val="95B3D7" w:themeColor="accent1" w:themeTint="99"/>
              </w:rPr>
              <w:t>kondisi</w:t>
            </w:r>
            <w:proofErr w:type="spellEnd"/>
            <w:r w:rsidR="00A6018E">
              <w:rPr>
                <w:color w:val="95B3D7" w:themeColor="accent1" w:themeTint="99"/>
              </w:rPr>
              <w:t xml:space="preserve"> </w:t>
            </w:r>
            <w:proofErr w:type="spellStart"/>
            <w:r w:rsidR="00A6018E">
              <w:rPr>
                <w:color w:val="95B3D7" w:themeColor="accent1" w:themeTint="99"/>
              </w:rPr>
              <w:t>sebelum</w:t>
            </w:r>
            <w:proofErr w:type="spellEnd"/>
            <w:r w:rsidR="00A6018E">
              <w:rPr>
                <w:color w:val="95B3D7" w:themeColor="accent1" w:themeTint="99"/>
              </w:rPr>
              <w:t xml:space="preserve"> dan </w:t>
            </w:r>
            <w:proofErr w:type="spellStart"/>
            <w:r w:rsidR="00A6018E">
              <w:rPr>
                <w:color w:val="95B3D7" w:themeColor="accent1" w:themeTint="99"/>
              </w:rPr>
              <w:t>sesudah</w:t>
            </w:r>
            <w:proofErr w:type="spellEnd"/>
            <w:r w:rsidR="00A6018E">
              <w:rPr>
                <w:color w:val="95B3D7" w:themeColor="accent1" w:themeTint="99"/>
              </w:rPr>
              <w:t xml:space="preserve">, </w:t>
            </w:r>
            <w:proofErr w:type="spellStart"/>
            <w:r w:rsidR="00A6018E">
              <w:rPr>
                <w:color w:val="95B3D7" w:themeColor="accent1" w:themeTint="99"/>
              </w:rPr>
              <w:t>namun</w:t>
            </w:r>
            <w:proofErr w:type="spellEnd"/>
            <w:r w:rsidR="00A6018E">
              <w:rPr>
                <w:color w:val="95B3D7" w:themeColor="accent1" w:themeTint="99"/>
              </w:rPr>
              <w:t xml:space="preserve"> </w:t>
            </w:r>
            <w:proofErr w:type="spellStart"/>
            <w:r w:rsidR="00744CC1">
              <w:rPr>
                <w:color w:val="95B3D7" w:themeColor="accent1" w:themeTint="99"/>
              </w:rPr>
              <w:t>menggunakan</w:t>
            </w:r>
            <w:proofErr w:type="spellEnd"/>
            <w:r w:rsidR="00744CC1">
              <w:rPr>
                <w:color w:val="95B3D7" w:themeColor="accent1" w:themeTint="99"/>
              </w:rPr>
              <w:t xml:space="preserve"> template </w:t>
            </w:r>
            <w:proofErr w:type="spellStart"/>
            <w:r w:rsidR="00744CC1">
              <w:rPr>
                <w:color w:val="95B3D7" w:themeColor="accent1" w:themeTint="99"/>
              </w:rPr>
              <w:t>penambahan</w:t>
            </w:r>
            <w:proofErr w:type="spellEnd"/>
            <w:r w:rsidR="00744CC1">
              <w:rPr>
                <w:color w:val="95B3D7" w:themeColor="accent1" w:themeTint="99"/>
              </w:rPr>
              <w:t>.</w:t>
            </w:r>
          </w:p>
        </w:tc>
      </w:tr>
    </w:tbl>
    <w:p w14:paraId="31D1250C" w14:textId="77777777" w:rsidR="00130A1D" w:rsidRPr="00FA0A10" w:rsidRDefault="00130A1D" w:rsidP="00642AC7">
      <w:pPr>
        <w:pStyle w:val="BlockLine"/>
        <w:pBdr>
          <w:top w:val="single" w:sz="6" w:space="0" w:color="auto"/>
        </w:pBdr>
        <w:ind w:right="18"/>
        <w:rPr>
          <w:color w:val="95B3D7" w:themeColor="accent1" w:themeTint="99"/>
        </w:rPr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130A1D" w:rsidRPr="00FA0A10" w14:paraId="0EC68786" w14:textId="77777777" w:rsidTr="00F6098C">
        <w:trPr>
          <w:cantSplit/>
          <w:trHeight w:val="696"/>
        </w:trPr>
        <w:tc>
          <w:tcPr>
            <w:tcW w:w="1710" w:type="dxa"/>
          </w:tcPr>
          <w:p w14:paraId="3F86FF85" w14:textId="7925B721" w:rsidR="00130A1D" w:rsidRPr="00FA0A10" w:rsidRDefault="00130A1D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>Isi SK/SE</w:t>
            </w:r>
          </w:p>
        </w:tc>
        <w:tc>
          <w:tcPr>
            <w:tcW w:w="6750" w:type="dxa"/>
          </w:tcPr>
          <w:p w14:paraId="2228B578" w14:textId="0A23BB23" w:rsidR="00130A1D" w:rsidRPr="00FA0A10" w:rsidRDefault="00130A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proofErr w:type="spellStart"/>
            <w:r>
              <w:rPr>
                <w:color w:val="95B3D7" w:themeColor="accent1" w:themeTint="99"/>
              </w:rPr>
              <w:t>Dapat</w:t>
            </w:r>
            <w:proofErr w:type="spellEnd"/>
            <w:r w:rsidR="00744CC1">
              <w:rPr>
                <w:color w:val="95B3D7" w:themeColor="accent1" w:themeTint="99"/>
              </w:rPr>
              <w:t xml:space="preserve"> </w:t>
            </w:r>
            <w:proofErr w:type="spellStart"/>
            <w:r w:rsidR="00744CC1">
              <w:rPr>
                <w:color w:val="95B3D7" w:themeColor="accent1" w:themeTint="99"/>
              </w:rPr>
              <w:t>berisi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lebih</w:t>
            </w:r>
            <w:proofErr w:type="spellEnd"/>
            <w:r>
              <w:rPr>
                <w:color w:val="95B3D7" w:themeColor="accent1" w:themeTint="99"/>
              </w:rPr>
              <w:t xml:space="preserve"> </w:t>
            </w:r>
            <w:proofErr w:type="spellStart"/>
            <w:r>
              <w:rPr>
                <w:color w:val="95B3D7" w:themeColor="accent1" w:themeTint="99"/>
              </w:rPr>
              <w:t>dari</w:t>
            </w:r>
            <w:proofErr w:type="spellEnd"/>
            <w:r>
              <w:rPr>
                <w:color w:val="95B3D7" w:themeColor="accent1" w:themeTint="99"/>
              </w:rPr>
              <w:t xml:space="preserve"> 1 chunking.</w:t>
            </w:r>
          </w:p>
        </w:tc>
      </w:tr>
    </w:tbl>
    <w:p w14:paraId="7A520031" w14:textId="77777777" w:rsidR="00130A1D" w:rsidRPr="00FA0A10" w:rsidRDefault="00130A1D" w:rsidP="00642AC7">
      <w:pPr>
        <w:pStyle w:val="BlockLine"/>
        <w:pBdr>
          <w:top w:val="single" w:sz="6" w:space="0" w:color="auto"/>
        </w:pBdr>
        <w:ind w:right="18"/>
        <w:rPr>
          <w:color w:val="95B3D7" w:themeColor="accent1" w:themeTint="99"/>
        </w:rPr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130A1D" w:rsidRPr="00FA0A10" w14:paraId="6E3D0158" w14:textId="77777777" w:rsidTr="00F6098C">
        <w:trPr>
          <w:cantSplit/>
          <w:trHeight w:val="696"/>
        </w:trPr>
        <w:tc>
          <w:tcPr>
            <w:tcW w:w="1710" w:type="dxa"/>
          </w:tcPr>
          <w:p w14:paraId="36DE5E4C" w14:textId="40703396" w:rsidR="00130A1D" w:rsidRPr="00FA0A10" w:rsidRDefault="00965555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r>
              <w:t>Upd</w:t>
            </w:r>
            <w:r w:rsidR="00130A1D" w:rsidRPr="00130A1D">
              <w:t xml:space="preserve">ate dan/atau </w:t>
            </w:r>
            <w:proofErr w:type="spellStart"/>
            <w:r w:rsidR="00130A1D" w:rsidRPr="00130A1D">
              <w:t>akses</w:t>
            </w:r>
            <w:proofErr w:type="spellEnd"/>
            <w:r w:rsidR="00130A1D">
              <w:t xml:space="preserve"> </w:t>
            </w:r>
            <w:r w:rsidR="00130A1D" w:rsidRPr="00A23A3F">
              <w:rPr>
                <w:color w:val="FFC000"/>
              </w:rPr>
              <w:t>(</w:t>
            </w:r>
            <w:proofErr w:type="spellStart"/>
            <w:r w:rsidR="00130A1D" w:rsidRPr="00A23A3F">
              <w:rPr>
                <w:color w:val="FFC000"/>
              </w:rPr>
              <w:t>jika</w:t>
            </w:r>
            <w:proofErr w:type="spellEnd"/>
            <w:r w:rsidR="00130A1D" w:rsidRPr="00A23A3F">
              <w:rPr>
                <w:color w:val="FFC000"/>
              </w:rPr>
              <w:t xml:space="preserve"> </w:t>
            </w:r>
            <w:proofErr w:type="spellStart"/>
            <w:r w:rsidR="00130A1D" w:rsidRPr="00A23A3F">
              <w:rPr>
                <w:color w:val="FFC000"/>
              </w:rPr>
              <w:t>ada</w:t>
            </w:r>
            <w:proofErr w:type="spellEnd"/>
            <w:r w:rsidR="00130A1D" w:rsidRPr="00A23A3F">
              <w:rPr>
                <w:color w:val="FFC000"/>
              </w:rPr>
              <w:t>)</w:t>
            </w:r>
          </w:p>
        </w:tc>
        <w:tc>
          <w:tcPr>
            <w:tcW w:w="6750" w:type="dxa"/>
          </w:tcPr>
          <w:p w14:paraId="76C04BB8" w14:textId="6A778FA8" w:rsidR="00130A1D" w:rsidRPr="00EC7A17" w:rsidRDefault="00130A1D" w:rsidP="00642AC7">
            <w:pPr>
              <w:pStyle w:val="BlockText"/>
              <w:ind w:right="18"/>
            </w:pPr>
            <w:proofErr w:type="spellStart"/>
            <w:r w:rsidRPr="00EC7A17">
              <w:t>Dengan</w:t>
            </w:r>
            <w:proofErr w:type="spellEnd"/>
            <w:r w:rsidRPr="00EC7A17">
              <w:t xml:space="preserve"> </w:t>
            </w:r>
            <w:proofErr w:type="spellStart"/>
            <w:r w:rsidRPr="00EC7A17">
              <w:t>dikeluarkannya</w:t>
            </w:r>
            <w:proofErr w:type="spellEnd"/>
            <w:r w:rsidRPr="00EC7A17">
              <w:t xml:space="preserve"> </w:t>
            </w:r>
            <w:r w:rsidRPr="00A23A3F">
              <w:rPr>
                <w:color w:val="95B3D7" w:themeColor="accent1" w:themeTint="99"/>
              </w:rPr>
              <w:t xml:space="preserve">Surat </w:t>
            </w:r>
            <w:proofErr w:type="spellStart"/>
            <w:r w:rsidR="00982C08" w:rsidRPr="00A23A3F">
              <w:rPr>
                <w:color w:val="95B3D7" w:themeColor="accent1" w:themeTint="99"/>
              </w:rPr>
              <w:t>Edaran</w:t>
            </w:r>
            <w:proofErr w:type="spellEnd"/>
            <w:r w:rsidRPr="00A23A3F">
              <w:rPr>
                <w:color w:val="95B3D7" w:themeColor="accent1" w:themeTint="99"/>
              </w:rPr>
              <w:t xml:space="preserve"> </w:t>
            </w:r>
            <w:proofErr w:type="spellStart"/>
            <w:r w:rsidRPr="00EC7A17">
              <w:t>ini</w:t>
            </w:r>
            <w:proofErr w:type="spellEnd"/>
            <w:r w:rsidRPr="00EC7A17">
              <w:t xml:space="preserve">, </w:t>
            </w:r>
            <w:proofErr w:type="spellStart"/>
            <w:r w:rsidRPr="00EC7A17">
              <w:t>maka</w:t>
            </w:r>
            <w:proofErr w:type="spellEnd"/>
            <w:r w:rsidRPr="00EC7A17">
              <w:t xml:space="preserve"> </w:t>
            </w:r>
            <w:proofErr w:type="spellStart"/>
            <w:r w:rsidRPr="00EC7A17">
              <w:t>dilakukan</w:t>
            </w:r>
            <w:proofErr w:type="spellEnd"/>
            <w:r w:rsidRPr="00EC7A17">
              <w:t xml:space="preserve"> </w:t>
            </w:r>
            <w:proofErr w:type="spellStart"/>
            <w:r w:rsidRPr="00EC7A17">
              <w:t>penyesuaian</w:t>
            </w:r>
            <w:proofErr w:type="spellEnd"/>
            <w:r w:rsidRPr="00EC7A17">
              <w:t xml:space="preserve"> pada </w:t>
            </w:r>
            <w:r w:rsidRPr="00A23A3F">
              <w:rPr>
                <w:color w:val="95B3D7" w:themeColor="accent1" w:themeTint="99"/>
              </w:rPr>
              <w:t xml:space="preserve">PAKAR/Database </w:t>
            </w:r>
            <w:proofErr w:type="spellStart"/>
            <w:r w:rsidRPr="00EC7A17">
              <w:t>sebagai</w:t>
            </w:r>
            <w:proofErr w:type="spellEnd"/>
            <w:r w:rsidRPr="00EC7A17">
              <w:t xml:space="preserve"> </w:t>
            </w:r>
            <w:proofErr w:type="spellStart"/>
            <w:r w:rsidRPr="00EC7A17">
              <w:t>berikut</w:t>
            </w:r>
            <w:proofErr w:type="spellEnd"/>
            <w:r w:rsidRPr="00EC7A17">
              <w:t xml:space="preserve">. </w:t>
            </w:r>
          </w:p>
          <w:p w14:paraId="4A25C169" w14:textId="77777777" w:rsidR="00130A1D" w:rsidRDefault="00130A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7"/>
              <w:gridCol w:w="4470"/>
            </w:tblGrid>
            <w:tr w:rsidR="00744CC1" w14:paraId="7058E79D" w14:textId="77777777" w:rsidTr="008743BD">
              <w:tc>
                <w:tcPr>
                  <w:tcW w:w="1987" w:type="dxa"/>
                </w:tcPr>
                <w:p w14:paraId="0C092AC9" w14:textId="08A62CB6" w:rsidR="00744CC1" w:rsidRPr="00130A1D" w:rsidRDefault="00744CC1" w:rsidP="00642AC7">
                  <w:pPr>
                    <w:pStyle w:val="BlockText"/>
                    <w:spacing w:before="40" w:after="40"/>
                    <w:ind w:right="18"/>
                    <w:jc w:val="center"/>
                    <w:rPr>
                      <w:b/>
                      <w:sz w:val="20"/>
                    </w:rPr>
                  </w:pPr>
                  <w:r w:rsidRPr="00744CC1">
                    <w:rPr>
                      <w:b/>
                      <w:color w:val="95B3D7" w:themeColor="accent1" w:themeTint="99"/>
                      <w:sz w:val="20"/>
                    </w:rPr>
                    <w:t>PAKAR/ Database</w:t>
                  </w:r>
                </w:p>
              </w:tc>
              <w:tc>
                <w:tcPr>
                  <w:tcW w:w="4470" w:type="dxa"/>
                </w:tcPr>
                <w:p w14:paraId="56BB0C41" w14:textId="6A0DF2AB" w:rsidR="00744CC1" w:rsidRPr="00130A1D" w:rsidRDefault="00744CC1" w:rsidP="00642AC7">
                  <w:pPr>
                    <w:pStyle w:val="BlockText"/>
                    <w:spacing w:before="40" w:after="40"/>
                    <w:ind w:right="18"/>
                    <w:jc w:val="center"/>
                    <w:rPr>
                      <w:b/>
                      <w:sz w:val="20"/>
                    </w:rPr>
                  </w:pPr>
                  <w:proofErr w:type="spellStart"/>
                  <w:r w:rsidRPr="00130A1D">
                    <w:rPr>
                      <w:b/>
                      <w:sz w:val="20"/>
                    </w:rPr>
                    <w:t>Keterangan</w:t>
                  </w:r>
                  <w:proofErr w:type="spellEnd"/>
                </w:p>
              </w:tc>
            </w:tr>
            <w:tr w:rsidR="00744CC1" w14:paraId="1BCFA7A9" w14:textId="77777777" w:rsidTr="008743BD">
              <w:tc>
                <w:tcPr>
                  <w:tcW w:w="1987" w:type="dxa"/>
                </w:tcPr>
                <w:p w14:paraId="1DBA63C7" w14:textId="107BE2E0" w:rsidR="00744CC1" w:rsidRDefault="00744CC1" w:rsidP="00642AC7">
                  <w:pPr>
                    <w:pStyle w:val="BlockText"/>
                    <w:spacing w:before="40" w:after="40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PAKAR</w:t>
                  </w:r>
                </w:p>
              </w:tc>
              <w:tc>
                <w:tcPr>
                  <w:tcW w:w="4470" w:type="dxa"/>
                </w:tcPr>
                <w:p w14:paraId="129298CC" w14:textId="36C151B9" w:rsidR="00744CC1" w:rsidRDefault="00744CC1" w:rsidP="00642AC7">
                  <w:pPr>
                    <w:pStyle w:val="BlockText"/>
                    <w:spacing w:before="40" w:after="40"/>
                    <w:ind w:right="18"/>
                    <w:rPr>
                      <w:color w:val="95B3D7" w:themeColor="accent1" w:themeTint="99"/>
                    </w:rPr>
                  </w:pPr>
                  <w:proofErr w:type="spellStart"/>
                  <w:r>
                    <w:rPr>
                      <w:color w:val="95B3D7" w:themeColor="accent1" w:themeTint="99"/>
                    </w:rPr>
                    <w:t>Penambahan</w:t>
                  </w:r>
                  <w:proofErr w:type="spellEnd"/>
                  <w:r>
                    <w:rPr>
                      <w:color w:val="95B3D7" w:themeColor="accent1" w:themeTint="99"/>
                    </w:rPr>
                    <w:t xml:space="preserve"> </w:t>
                  </w:r>
                  <w:proofErr w:type="spellStart"/>
                  <w:r>
                    <w:rPr>
                      <w:color w:val="95B3D7" w:themeColor="accent1" w:themeTint="99"/>
                    </w:rPr>
                    <w:t>kategori</w:t>
                  </w:r>
                  <w:proofErr w:type="spellEnd"/>
                  <w:r>
                    <w:rPr>
                      <w:color w:val="95B3D7" w:themeColor="accent1" w:themeTint="99"/>
                    </w:rPr>
                    <w:t xml:space="preserve"> </w:t>
                  </w:r>
                  <w:r>
                    <w:rPr>
                      <w:rStyle w:val="Hyperlink"/>
                      <w:color w:val="6666FF" w:themeColor="hyperlink" w:themeTint="99"/>
                    </w:rPr>
                    <w:t>AAAA</w:t>
                  </w:r>
                </w:p>
              </w:tc>
            </w:tr>
            <w:tr w:rsidR="00744CC1" w14:paraId="202B0141" w14:textId="77777777" w:rsidTr="008743BD">
              <w:tc>
                <w:tcPr>
                  <w:tcW w:w="1987" w:type="dxa"/>
                </w:tcPr>
                <w:p w14:paraId="085FBF49" w14:textId="4FAAAB45" w:rsidR="00744CC1" w:rsidRDefault="00744CC1" w:rsidP="00642AC7">
                  <w:pPr>
                    <w:pStyle w:val="BlockText"/>
                    <w:spacing w:before="40" w:after="40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 xml:space="preserve">Database </w:t>
                  </w:r>
                  <w:proofErr w:type="spellStart"/>
                  <w:r>
                    <w:rPr>
                      <w:color w:val="95B3D7" w:themeColor="accent1" w:themeTint="99"/>
                    </w:rPr>
                    <w:t>Formulir</w:t>
                  </w:r>
                  <w:proofErr w:type="spellEnd"/>
                </w:p>
              </w:tc>
              <w:tc>
                <w:tcPr>
                  <w:tcW w:w="4470" w:type="dxa"/>
                </w:tcPr>
                <w:p w14:paraId="77F51736" w14:textId="211761DB" w:rsidR="00744CC1" w:rsidRDefault="00744CC1" w:rsidP="00642AC7">
                  <w:pPr>
                    <w:pStyle w:val="BlockText"/>
                    <w:numPr>
                      <w:ilvl w:val="0"/>
                      <w:numId w:val="32"/>
                    </w:numPr>
                    <w:spacing w:before="40" w:after="40"/>
                    <w:ind w:left="175" w:right="18" w:hanging="175"/>
                    <w:rPr>
                      <w:rStyle w:val="Hyperlink"/>
                      <w:color w:val="6666FF" w:themeColor="hyperlink" w:themeTint="99"/>
                    </w:rPr>
                  </w:pPr>
                  <w:proofErr w:type="spellStart"/>
                  <w:r>
                    <w:rPr>
                      <w:color w:val="95B3D7" w:themeColor="accent1" w:themeTint="99"/>
                    </w:rPr>
                    <w:t>Perubahan</w:t>
                  </w:r>
                  <w:proofErr w:type="spellEnd"/>
                  <w:r>
                    <w:rPr>
                      <w:color w:val="95B3D7" w:themeColor="accent1" w:themeTint="99"/>
                    </w:rPr>
                    <w:t xml:space="preserve"> </w:t>
                  </w:r>
                  <w:hyperlink w:anchor="_Pengantar" w:history="1">
                    <w:proofErr w:type="spellStart"/>
                    <w:r w:rsidRPr="00130A1D">
                      <w:rPr>
                        <w:rStyle w:val="Hyperlink"/>
                        <w:color w:val="6666FF" w:themeColor="hyperlink" w:themeTint="99"/>
                      </w:rPr>
                      <w:t>Formulir</w:t>
                    </w:r>
                    <w:proofErr w:type="spellEnd"/>
                    <w:r w:rsidRPr="00130A1D">
                      <w:rPr>
                        <w:rStyle w:val="Hyperlink"/>
                        <w:color w:val="6666FF" w:themeColor="hyperlink" w:themeTint="99"/>
                      </w:rPr>
                      <w:t xml:space="preserve"> XXX</w:t>
                    </w:r>
                  </w:hyperlink>
                  <w:r>
                    <w:rPr>
                      <w:rStyle w:val="Hyperlink"/>
                      <w:color w:val="6666FF" w:themeColor="hyperlink" w:themeTint="99"/>
                    </w:rPr>
                    <w:t xml:space="preserve"> </w:t>
                  </w:r>
                  <w:r w:rsidRPr="00744CC1">
                    <w:rPr>
                      <w:rStyle w:val="Hyperlink"/>
                      <w:color w:val="95B3D7" w:themeColor="accent1" w:themeTint="99"/>
                    </w:rPr>
                    <w:t>(</w:t>
                  </w:r>
                  <w:proofErr w:type="spellStart"/>
                  <w:r w:rsidRPr="00744CC1">
                    <w:rPr>
                      <w:rStyle w:val="Hyperlink"/>
                      <w:color w:val="95B3D7" w:themeColor="accent1" w:themeTint="99"/>
                    </w:rPr>
                    <w:t>kode</w:t>
                  </w:r>
                  <w:proofErr w:type="spellEnd"/>
                  <w:r w:rsidRPr="00744CC1">
                    <w:rPr>
                      <w:rStyle w:val="Hyperlink"/>
                      <w:color w:val="95B3D7" w:themeColor="accent1" w:themeTint="99"/>
                    </w:rPr>
                    <w:t xml:space="preserve"> </w:t>
                  </w:r>
                  <w:proofErr w:type="spellStart"/>
                  <w:r w:rsidRPr="00744CC1">
                    <w:rPr>
                      <w:rStyle w:val="Hyperlink"/>
                      <w:color w:val="95B3D7" w:themeColor="accent1" w:themeTint="99"/>
                    </w:rPr>
                    <w:t>Formulir</w:t>
                  </w:r>
                  <w:proofErr w:type="spellEnd"/>
                  <w:r w:rsidRPr="00744CC1">
                    <w:rPr>
                      <w:rStyle w:val="Hyperlink"/>
                      <w:color w:val="95B3D7" w:themeColor="accent1" w:themeTint="99"/>
                    </w:rPr>
                    <w:t>)</w:t>
                  </w:r>
                </w:p>
                <w:p w14:paraId="4EB6A977" w14:textId="77777777" w:rsidR="00744CC1" w:rsidRPr="00744CC1" w:rsidRDefault="00744CC1" w:rsidP="00642AC7">
                  <w:pPr>
                    <w:pStyle w:val="BlockText"/>
                    <w:numPr>
                      <w:ilvl w:val="0"/>
                      <w:numId w:val="32"/>
                    </w:numPr>
                    <w:spacing w:before="40" w:after="40"/>
                    <w:ind w:left="175" w:right="18" w:hanging="175"/>
                    <w:rPr>
                      <w:rStyle w:val="Hyperlink"/>
                      <w:color w:val="95B3D7" w:themeColor="accent1" w:themeTint="99"/>
                      <w:u w:val="none"/>
                    </w:rPr>
                  </w:pPr>
                  <w:proofErr w:type="spellStart"/>
                  <w:r w:rsidRPr="00744CC1">
                    <w:rPr>
                      <w:rStyle w:val="Hyperlink"/>
                      <w:color w:val="95B3D7" w:themeColor="accent1" w:themeTint="99"/>
                      <w:u w:val="none"/>
                    </w:rPr>
                    <w:t>Penambahan</w:t>
                  </w:r>
                  <w:proofErr w:type="spellEnd"/>
                  <w:r w:rsidRPr="00744CC1">
                    <w:rPr>
                      <w:rStyle w:val="Hyperlink"/>
                      <w:color w:val="95B3D7" w:themeColor="accent1" w:themeTint="99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color w:val="6666FF" w:themeColor="hyperlink" w:themeTint="99"/>
                    </w:rPr>
                    <w:t>Formulir</w:t>
                  </w:r>
                  <w:proofErr w:type="spellEnd"/>
                  <w:r>
                    <w:rPr>
                      <w:rStyle w:val="Hyperlink"/>
                      <w:color w:val="6666FF" w:themeColor="hyperlink" w:themeTint="99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color w:val="6666FF" w:themeColor="hyperlink" w:themeTint="99"/>
                    </w:rPr>
                    <w:t>KlikBCA</w:t>
                  </w:r>
                  <w:proofErr w:type="spellEnd"/>
                  <w:r>
                    <w:rPr>
                      <w:rStyle w:val="Hyperlink"/>
                      <w:color w:val="6666FF" w:themeColor="hyperlink" w:themeTint="99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color w:val="6666FF" w:themeColor="hyperlink" w:themeTint="99"/>
                    </w:rPr>
                    <w:t>Bisnis</w:t>
                  </w:r>
                  <w:proofErr w:type="spellEnd"/>
                  <w:r>
                    <w:rPr>
                      <w:rStyle w:val="Hyperlink"/>
                      <w:color w:val="6666FF" w:themeColor="hyperlink" w:themeTint="99"/>
                    </w:rPr>
                    <w:t xml:space="preserve"> </w:t>
                  </w:r>
                  <w:r w:rsidRPr="00744CC1">
                    <w:rPr>
                      <w:rStyle w:val="Hyperlink"/>
                      <w:color w:val="95B3D7" w:themeColor="accent1" w:themeTint="99"/>
                    </w:rPr>
                    <w:t>(EBS 0029-C-2020)</w:t>
                  </w:r>
                  <w:r>
                    <w:rPr>
                      <w:rStyle w:val="Hyperlink"/>
                      <w:color w:val="95B3D7" w:themeColor="accent1" w:themeTint="99"/>
                    </w:rPr>
                    <w:t xml:space="preserve"> </w:t>
                  </w:r>
                  <w:r w:rsidRPr="00744CC1">
                    <w:rPr>
                      <w:rStyle w:val="Hyperlink"/>
                      <w:i/>
                      <w:color w:val="FFC000"/>
                    </w:rPr>
                    <w:t>(HANYA CONTOH)</w:t>
                  </w:r>
                </w:p>
                <w:p w14:paraId="5C3A1288" w14:textId="2204FF80" w:rsidR="00744CC1" w:rsidRDefault="00744CC1" w:rsidP="00642AC7">
                  <w:pPr>
                    <w:pStyle w:val="BlockText"/>
                    <w:numPr>
                      <w:ilvl w:val="0"/>
                      <w:numId w:val="32"/>
                    </w:numPr>
                    <w:spacing w:before="40" w:after="40"/>
                    <w:ind w:left="175" w:right="18" w:hanging="175"/>
                    <w:rPr>
                      <w:color w:val="95B3D7" w:themeColor="accent1" w:themeTint="99"/>
                    </w:rPr>
                  </w:pPr>
                  <w:proofErr w:type="spellStart"/>
                  <w:r w:rsidRPr="00721E82">
                    <w:rPr>
                      <w:rStyle w:val="Hyperlink"/>
                      <w:color w:val="130DFF"/>
                      <w14:textFill>
                        <w14:solidFill>
                          <w14:srgbClr w14:val="130DFF">
                            <w14:lumMod w14:val="60000"/>
                            <w14:lumOff w14:val="40000"/>
                          </w14:srgbClr>
                        </w14:solidFill>
                      </w14:textFill>
                    </w:rPr>
                    <w:t>Formulir</w:t>
                  </w:r>
                  <w:proofErr w:type="spellEnd"/>
                  <w:r w:rsidRPr="00721E82">
                    <w:rPr>
                      <w:rStyle w:val="Hyperlink"/>
                      <w:color w:val="130DFF"/>
                      <w14:textFill>
                        <w14:solidFill>
                          <w14:srgbClr w14:val="130DFF">
                            <w14:lumMod w14:val="60000"/>
                            <w14:lumOff w14:val="40000"/>
                          </w14:srgbClr>
                        </w14:solidFill>
                      </w14:textFill>
                    </w:rPr>
                    <w:t xml:space="preserve"> FUILT</w:t>
                  </w:r>
                  <w:r>
                    <w:rPr>
                      <w:rStyle w:val="Hyperlink"/>
                      <w:color w:val="95B3D7" w:themeColor="accent1" w:themeTint="99"/>
                      <w:u w:val="none"/>
                    </w:rPr>
                    <w:t xml:space="preserve"> (PDO 0130-C-2022) </w:t>
                  </w:r>
                  <w:r w:rsidRPr="00744CC1">
                    <w:rPr>
                      <w:rStyle w:val="Hyperlink"/>
                      <w:i/>
                      <w:color w:val="FFC000"/>
                    </w:rPr>
                    <w:t>(HANYA CONTOH)</w:t>
                  </w:r>
                </w:p>
              </w:tc>
            </w:tr>
          </w:tbl>
          <w:p w14:paraId="0BD46540" w14:textId="10885873" w:rsidR="00130A1D" w:rsidRPr="00FA0A10" w:rsidRDefault="00130A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</w:p>
        </w:tc>
      </w:tr>
    </w:tbl>
    <w:p w14:paraId="3569768B" w14:textId="77777777" w:rsidR="00130A1D" w:rsidRDefault="00130A1D" w:rsidP="00642AC7">
      <w:pPr>
        <w:ind w:right="18"/>
      </w:pPr>
    </w:p>
    <w:p w14:paraId="0829349E" w14:textId="77777777" w:rsidR="00B14E7D" w:rsidRDefault="00B14E7D" w:rsidP="00642AC7">
      <w:pPr>
        <w:pStyle w:val="ContinuedOnNextPa"/>
        <w:ind w:right="18"/>
      </w:pPr>
      <w:proofErr w:type="spellStart"/>
      <w:r>
        <w:t>Bersambung</w:t>
      </w:r>
      <w:proofErr w:type="spellEnd"/>
      <w:r>
        <w:t xml:space="preserve">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FD44CBE" w14:textId="77777777" w:rsidR="00D706C7" w:rsidRDefault="00D706C7" w:rsidP="00642AC7">
      <w:pPr>
        <w:pStyle w:val="Heading4"/>
        <w:ind w:left="900" w:right="18" w:hanging="900"/>
        <w:sectPr w:rsidR="00D706C7" w:rsidSect="00DD390A">
          <w:headerReference w:type="default" r:id="rId12"/>
          <w:footerReference w:type="default" r:id="rId13"/>
          <w:pgSz w:w="11909" w:h="16834" w:code="9"/>
          <w:pgMar w:top="1440" w:right="1440" w:bottom="1440" w:left="1440" w:header="864" w:footer="720" w:gutter="432"/>
          <w:cols w:space="720"/>
          <w:docGrid w:linePitch="299"/>
        </w:sectPr>
      </w:pPr>
    </w:p>
    <w:p w14:paraId="7E90E977" w14:textId="2648E1B1" w:rsidR="00B14E7D" w:rsidRPr="00EE4F58" w:rsidRDefault="00691CFA" w:rsidP="00642AC7">
      <w:pPr>
        <w:pStyle w:val="Heading4"/>
        <w:ind w:right="18"/>
        <w:rPr>
          <w:b w:val="0"/>
          <w:sz w:val="26"/>
        </w:rPr>
      </w:pPr>
      <w:proofErr w:type="spellStart"/>
      <w:r>
        <w:rPr>
          <w:color w:val="548DD4" w:themeColor="text2" w:themeTint="99"/>
        </w:rPr>
        <w:lastRenderedPageBreak/>
        <w:t>Perihal</w:t>
      </w:r>
      <w:proofErr w:type="spellEnd"/>
      <w:r>
        <w:rPr>
          <w:color w:val="548DD4" w:themeColor="text2" w:themeTint="99"/>
        </w:rPr>
        <w:t xml:space="preserve"> </w:t>
      </w:r>
      <w:r w:rsidR="001D67A0">
        <w:rPr>
          <w:color w:val="548DD4" w:themeColor="text2" w:themeTint="99"/>
        </w:rPr>
        <w:t>SE</w:t>
      </w:r>
      <w:r w:rsidR="00B14E7D" w:rsidRPr="00EE4F58">
        <w:t xml:space="preserve">, </w:t>
      </w:r>
      <w:proofErr w:type="spellStart"/>
      <w:r w:rsidR="00B14E7D" w:rsidRPr="00EE4F58">
        <w:rPr>
          <w:b w:val="0"/>
          <w:sz w:val="24"/>
        </w:rPr>
        <w:t>Sambungan</w:t>
      </w:r>
      <w:proofErr w:type="spellEnd"/>
    </w:p>
    <w:p w14:paraId="66B0C85D" w14:textId="77777777" w:rsidR="000A74B1" w:rsidRDefault="00ED28AE" w:rsidP="00642AC7">
      <w:pPr>
        <w:pStyle w:val="BlockLine"/>
        <w:ind w:right="18"/>
      </w:pPr>
      <w:r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0A74B1" w14:paraId="545A8458" w14:textId="77777777" w:rsidTr="008743BD">
        <w:trPr>
          <w:cantSplit/>
        </w:trPr>
        <w:tc>
          <w:tcPr>
            <w:tcW w:w="1728" w:type="dxa"/>
          </w:tcPr>
          <w:p w14:paraId="27038781" w14:textId="77777777" w:rsidR="000A74B1" w:rsidRPr="00721E82" w:rsidRDefault="000A74B1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r w:rsidRPr="00721E82">
              <w:rPr>
                <w:color w:val="95B3D7" w:themeColor="accent1" w:themeTint="99"/>
              </w:rPr>
              <w:t xml:space="preserve">Isi </w:t>
            </w:r>
            <w:proofErr w:type="spellStart"/>
            <w:r w:rsidRPr="00721E82">
              <w:rPr>
                <w:color w:val="95B3D7" w:themeColor="accent1" w:themeTint="99"/>
              </w:rPr>
              <w:t>surat</w:t>
            </w:r>
            <w:proofErr w:type="spellEnd"/>
          </w:p>
        </w:tc>
        <w:tc>
          <w:tcPr>
            <w:tcW w:w="6732" w:type="dxa"/>
          </w:tcPr>
          <w:p w14:paraId="4D723308" w14:textId="5C71E237" w:rsidR="000A74B1" w:rsidRPr="00721E82" w:rsidRDefault="000A74B1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r w:rsidRPr="002D43F6">
              <w:t xml:space="preserve">Surat </w:t>
            </w:r>
            <w:proofErr w:type="spellStart"/>
            <w:r w:rsidRPr="002D43F6">
              <w:t>Edaran</w:t>
            </w:r>
            <w:proofErr w:type="spellEnd"/>
            <w:r w:rsidRPr="002D43F6">
              <w:t xml:space="preserve"> </w:t>
            </w:r>
            <w:proofErr w:type="spellStart"/>
            <w:r w:rsidRPr="002D43F6">
              <w:t>ini</w:t>
            </w:r>
            <w:proofErr w:type="spellEnd"/>
            <w:r w:rsidRPr="002D43F6">
              <w:t xml:space="preserve"> </w:t>
            </w:r>
            <w:proofErr w:type="spellStart"/>
            <w:r w:rsidRPr="002D43F6">
              <w:t>terdiri</w:t>
            </w:r>
            <w:proofErr w:type="spellEnd"/>
            <w:r w:rsidRPr="002D43F6">
              <w:t xml:space="preserve"> </w:t>
            </w:r>
            <w:proofErr w:type="spellStart"/>
            <w:r w:rsidRPr="002D43F6">
              <w:t>dari</w:t>
            </w:r>
            <w:proofErr w:type="spellEnd"/>
            <w:r w:rsidRPr="002D43F6">
              <w:t xml:space="preserve"> </w:t>
            </w:r>
            <w:proofErr w:type="spellStart"/>
            <w:r w:rsidRPr="002D43F6">
              <w:t>topik-topik</w:t>
            </w:r>
            <w:proofErr w:type="spellEnd"/>
            <w:r w:rsidRPr="002D43F6">
              <w:t xml:space="preserve"> </w:t>
            </w:r>
            <w:proofErr w:type="spellStart"/>
            <w:r w:rsidRPr="002D43F6">
              <w:t>sebagai</w:t>
            </w:r>
            <w:proofErr w:type="spellEnd"/>
            <w:r w:rsidRPr="002D43F6">
              <w:t xml:space="preserve"> </w:t>
            </w:r>
            <w:proofErr w:type="spellStart"/>
            <w:r w:rsidRPr="002D43F6">
              <w:t>berikut</w:t>
            </w:r>
            <w:proofErr w:type="spellEnd"/>
            <w:r w:rsidRPr="002D43F6">
              <w:t>.</w:t>
            </w:r>
            <w:r w:rsidR="002D43F6" w:rsidRPr="002D43F6">
              <w:t xml:space="preserve"> </w:t>
            </w:r>
            <w:r w:rsidR="002D43F6" w:rsidRPr="002D43F6">
              <w:rPr>
                <w:color w:val="FFC000"/>
              </w:rPr>
              <w:t xml:space="preserve">Jika pada badan SE </w:t>
            </w:r>
            <w:proofErr w:type="spellStart"/>
            <w:r w:rsidR="002D43F6" w:rsidRPr="002D43F6">
              <w:rPr>
                <w:color w:val="FFC000"/>
              </w:rPr>
              <w:t>terdapat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lebih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dari</w:t>
            </w:r>
            <w:proofErr w:type="spellEnd"/>
            <w:r w:rsidR="002D43F6" w:rsidRPr="002D43F6">
              <w:rPr>
                <w:color w:val="FFC000"/>
              </w:rPr>
              <w:t xml:space="preserve"> 7 chunking, </w:t>
            </w:r>
            <w:proofErr w:type="spellStart"/>
            <w:r w:rsidR="002D43F6" w:rsidRPr="002D43F6">
              <w:rPr>
                <w:color w:val="FFC000"/>
              </w:rPr>
              <w:t>maka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dapat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dibuatkan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topik</w:t>
            </w:r>
            <w:proofErr w:type="spellEnd"/>
            <w:r w:rsidR="002D43F6" w:rsidRPr="002D43F6">
              <w:rPr>
                <w:color w:val="FFC000"/>
              </w:rPr>
              <w:t xml:space="preserve">. Jika </w:t>
            </w:r>
            <w:proofErr w:type="spellStart"/>
            <w:r w:rsidR="002D43F6" w:rsidRPr="002D43F6">
              <w:rPr>
                <w:color w:val="FFC000"/>
              </w:rPr>
              <w:t>terdapat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lebih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dari</w:t>
            </w:r>
            <w:proofErr w:type="spellEnd"/>
            <w:r w:rsidR="002D43F6" w:rsidRPr="002D43F6">
              <w:rPr>
                <w:color w:val="FFC000"/>
              </w:rPr>
              <w:t xml:space="preserve"> 7 </w:t>
            </w:r>
            <w:proofErr w:type="spellStart"/>
            <w:r w:rsidR="002D43F6" w:rsidRPr="002D43F6">
              <w:rPr>
                <w:color w:val="FFC000"/>
              </w:rPr>
              <w:t>topik</w:t>
            </w:r>
            <w:proofErr w:type="spellEnd"/>
            <w:r w:rsidR="002D43F6" w:rsidRPr="002D43F6">
              <w:rPr>
                <w:color w:val="FFC000"/>
              </w:rPr>
              <w:t xml:space="preserve">, </w:t>
            </w:r>
            <w:proofErr w:type="spellStart"/>
            <w:r w:rsidR="002D43F6" w:rsidRPr="002D43F6">
              <w:rPr>
                <w:color w:val="FFC000"/>
              </w:rPr>
              <w:t>maka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dapat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dibuatkan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bab.</w:t>
            </w:r>
            <w:proofErr w:type="spellEnd"/>
          </w:p>
          <w:tbl>
            <w:tblPr>
              <w:tblStyle w:val="TableGrid"/>
              <w:tblW w:w="6349" w:type="dxa"/>
              <w:tblLayout w:type="fixed"/>
              <w:tblLook w:val="04A0" w:firstRow="1" w:lastRow="0" w:firstColumn="1" w:lastColumn="0" w:noHBand="0" w:noVBand="1"/>
            </w:tblPr>
            <w:tblGrid>
              <w:gridCol w:w="4612"/>
              <w:gridCol w:w="1737"/>
            </w:tblGrid>
            <w:tr w:rsidR="00721E82" w:rsidRPr="00721E82" w14:paraId="70511A11" w14:textId="77777777" w:rsidTr="009F6BEC">
              <w:trPr>
                <w:trHeight w:val="308"/>
              </w:trPr>
              <w:tc>
                <w:tcPr>
                  <w:tcW w:w="4612" w:type="dxa"/>
                  <w:vAlign w:val="center"/>
                </w:tcPr>
                <w:p w14:paraId="311CAB93" w14:textId="77777777" w:rsidR="000A74B1" w:rsidRPr="009F6BEC" w:rsidRDefault="000A74B1" w:rsidP="009F6BEC">
                  <w:pPr>
                    <w:pStyle w:val="BlockText"/>
                    <w:ind w:right="18"/>
                    <w:jc w:val="center"/>
                    <w:rPr>
                      <w:b/>
                      <w:color w:val="95B3D7" w:themeColor="accent1" w:themeTint="99"/>
                      <w:sz w:val="20"/>
                      <w:szCs w:val="18"/>
                    </w:rPr>
                  </w:pPr>
                  <w:proofErr w:type="spellStart"/>
                  <w:r w:rsidRPr="009F6BEC">
                    <w:rPr>
                      <w:b/>
                      <w:color w:val="95B3D7" w:themeColor="accent1" w:themeTint="99"/>
                      <w:sz w:val="20"/>
                      <w:szCs w:val="18"/>
                    </w:rPr>
                    <w:t>Topik</w:t>
                  </w:r>
                  <w:proofErr w:type="spellEnd"/>
                </w:p>
              </w:tc>
              <w:tc>
                <w:tcPr>
                  <w:tcW w:w="1737" w:type="dxa"/>
                  <w:vAlign w:val="center"/>
                </w:tcPr>
                <w:p w14:paraId="33EEEEEF" w14:textId="77777777" w:rsidR="000A74B1" w:rsidRPr="009F6BEC" w:rsidRDefault="000A74B1" w:rsidP="009F6BEC">
                  <w:pPr>
                    <w:pStyle w:val="BlockText"/>
                    <w:ind w:right="18"/>
                    <w:jc w:val="center"/>
                    <w:rPr>
                      <w:b/>
                      <w:color w:val="95B3D7" w:themeColor="accent1" w:themeTint="99"/>
                      <w:sz w:val="20"/>
                      <w:szCs w:val="18"/>
                    </w:rPr>
                  </w:pPr>
                  <w:r w:rsidRPr="009F6BEC">
                    <w:rPr>
                      <w:b/>
                      <w:color w:val="95B3D7" w:themeColor="accent1" w:themeTint="99"/>
                      <w:sz w:val="20"/>
                      <w:szCs w:val="18"/>
                    </w:rPr>
                    <w:t>Halaman</w:t>
                  </w:r>
                </w:p>
              </w:tc>
            </w:tr>
            <w:tr w:rsidR="00721E82" w:rsidRPr="00721E82" w14:paraId="2B2FDCE5" w14:textId="77777777" w:rsidTr="008743BD">
              <w:trPr>
                <w:trHeight w:val="294"/>
              </w:trPr>
              <w:tc>
                <w:tcPr>
                  <w:tcW w:w="4612" w:type="dxa"/>
                </w:tcPr>
                <w:p w14:paraId="7261F6CF" w14:textId="5364451A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AAAAAA</w:t>
                  </w:r>
                </w:p>
              </w:tc>
              <w:tc>
                <w:tcPr>
                  <w:tcW w:w="1737" w:type="dxa"/>
                </w:tcPr>
                <w:p w14:paraId="33464E1F" w14:textId="0B45D5F6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3/8</w:t>
                  </w:r>
                </w:p>
              </w:tc>
            </w:tr>
            <w:tr w:rsidR="00721E82" w:rsidRPr="00721E82" w14:paraId="40074A32" w14:textId="77777777" w:rsidTr="008743BD">
              <w:trPr>
                <w:trHeight w:val="294"/>
              </w:trPr>
              <w:tc>
                <w:tcPr>
                  <w:tcW w:w="4612" w:type="dxa"/>
                </w:tcPr>
                <w:p w14:paraId="663A0AAA" w14:textId="68D34AF2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BBBBBB</w:t>
                  </w:r>
                </w:p>
              </w:tc>
              <w:tc>
                <w:tcPr>
                  <w:tcW w:w="1737" w:type="dxa"/>
                </w:tcPr>
                <w:p w14:paraId="5BB814EA" w14:textId="0CEF2512" w:rsidR="000A74B1" w:rsidRPr="00721E82" w:rsidRDefault="00721E82" w:rsidP="00642AC7">
                  <w:pPr>
                    <w:pStyle w:val="BlockText"/>
                    <w:ind w:right="18"/>
                    <w:rPr>
                      <w:color w:val="95B3D7" w:themeColor="accent1" w:themeTint="99"/>
                    </w:rPr>
                  </w:pPr>
                  <w:r>
                    <w:rPr>
                      <w:color w:val="95B3D7" w:themeColor="accent1" w:themeTint="99"/>
                    </w:rPr>
                    <w:t>5/8</w:t>
                  </w:r>
                </w:p>
              </w:tc>
            </w:tr>
          </w:tbl>
          <w:p w14:paraId="72B63D4C" w14:textId="77777777" w:rsidR="000A74B1" w:rsidRPr="00721E82" w:rsidRDefault="000A74B1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</w:p>
        </w:tc>
      </w:tr>
    </w:tbl>
    <w:p w14:paraId="7E10A946" w14:textId="78724ED0" w:rsidR="008E53B2" w:rsidRDefault="008E53B2" w:rsidP="00642AC7">
      <w:pPr>
        <w:pStyle w:val="BlockLine"/>
        <w:ind w:right="18"/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ED28AE" w14:paraId="5C023FD1" w14:textId="77777777" w:rsidTr="008743BD">
        <w:trPr>
          <w:cantSplit/>
          <w:trHeight w:val="1035"/>
        </w:trPr>
        <w:tc>
          <w:tcPr>
            <w:tcW w:w="1728" w:type="dxa"/>
          </w:tcPr>
          <w:p w14:paraId="603AE195" w14:textId="26DF3D61" w:rsidR="00ED28AE" w:rsidRDefault="001D67A0" w:rsidP="00642AC7">
            <w:pPr>
              <w:pStyle w:val="Heading5"/>
              <w:ind w:left="-108" w:right="18"/>
            </w:pPr>
            <w:proofErr w:type="spellStart"/>
            <w:r w:rsidRPr="002D43F6">
              <w:t>Ketentuan</w:t>
            </w:r>
            <w:proofErr w:type="spellEnd"/>
            <w:r w:rsidRPr="002D43F6">
              <w:t xml:space="preserve"> yang </w:t>
            </w:r>
            <w:proofErr w:type="spellStart"/>
            <w:r w:rsidR="007457F0" w:rsidRPr="002D43F6">
              <w:t>tidak</w:t>
            </w:r>
            <w:proofErr w:type="spellEnd"/>
            <w:r w:rsidR="007457F0" w:rsidRPr="002D43F6">
              <w:t xml:space="preserve"> </w:t>
            </w:r>
            <w:proofErr w:type="spellStart"/>
            <w:r w:rsidR="007457F0" w:rsidRPr="002D43F6">
              <w:t>b</w:t>
            </w:r>
            <w:r w:rsidRPr="002D43F6">
              <w:t>erlaku</w:t>
            </w:r>
            <w:proofErr w:type="spellEnd"/>
          </w:p>
        </w:tc>
        <w:tc>
          <w:tcPr>
            <w:tcW w:w="6732" w:type="dxa"/>
          </w:tcPr>
          <w:p w14:paraId="317CD491" w14:textId="77777777" w:rsidR="00D305C9" w:rsidRPr="00A23A3F" w:rsidRDefault="00D305C9" w:rsidP="00642AC7">
            <w:pPr>
              <w:pStyle w:val="BlockText"/>
              <w:ind w:right="18"/>
              <w:rPr>
                <w:color w:val="FFC000"/>
              </w:rPr>
            </w:pPr>
            <w:proofErr w:type="spellStart"/>
            <w:r w:rsidRPr="00A23A3F">
              <w:rPr>
                <w:color w:val="FFC000"/>
              </w:rPr>
              <w:t>Opsi</w:t>
            </w:r>
            <w:proofErr w:type="spellEnd"/>
            <w:r w:rsidRPr="00A23A3F">
              <w:rPr>
                <w:color w:val="FFC000"/>
              </w:rPr>
              <w:t xml:space="preserve"> 1 : </w:t>
            </w:r>
          </w:p>
          <w:p w14:paraId="08AC9F3F" w14:textId="77777777" w:rsidR="001D67A0" w:rsidRDefault="001D67A0" w:rsidP="00642AC7">
            <w:pPr>
              <w:pStyle w:val="BlockText"/>
              <w:ind w:right="18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dikeluarkannya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ketentuan-ketentuan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dinyatakan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lagi.</w:t>
            </w:r>
          </w:p>
          <w:p w14:paraId="0ABBF763" w14:textId="1E8466FC" w:rsidR="004D44D4" w:rsidRPr="00EC7A17" w:rsidRDefault="007457F0" w:rsidP="00642AC7">
            <w:pPr>
              <w:pStyle w:val="BlockText"/>
              <w:numPr>
                <w:ilvl w:val="0"/>
                <w:numId w:val="38"/>
              </w:numPr>
              <w:ind w:right="18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>(No SE</w:t>
            </w:r>
            <w:r w:rsidR="001D67A0" w:rsidRPr="00EC7A17">
              <w:rPr>
                <w:color w:val="95B3D7" w:themeColor="accent1" w:themeTint="99"/>
              </w:rPr>
              <w:t xml:space="preserve">) </w:t>
            </w:r>
            <w:proofErr w:type="spellStart"/>
            <w:r w:rsidR="001D67A0" w:rsidRPr="00EC7A17">
              <w:rPr>
                <w:color w:val="95B3D7" w:themeColor="accent1" w:themeTint="99"/>
              </w:rPr>
              <w:t>t</w:t>
            </w:r>
            <w:r w:rsidR="000A74B1">
              <w:rPr>
                <w:color w:val="95B3D7" w:themeColor="accent1" w:themeTint="99"/>
              </w:rPr>
              <w:t>gl</w:t>
            </w:r>
            <w:proofErr w:type="spellEnd"/>
            <w:r w:rsidR="000A74B1">
              <w:rPr>
                <w:color w:val="95B3D7" w:themeColor="accent1" w:themeTint="99"/>
              </w:rPr>
              <w:t xml:space="preserve"> DD-MM-YY </w:t>
            </w:r>
            <w:proofErr w:type="spellStart"/>
            <w:r w:rsidR="000A74B1">
              <w:rPr>
                <w:color w:val="95B3D7" w:themeColor="accent1" w:themeTint="99"/>
              </w:rPr>
              <w:t>perihal</w:t>
            </w:r>
            <w:proofErr w:type="spellEnd"/>
            <w:r w:rsidR="000A74B1">
              <w:rPr>
                <w:color w:val="95B3D7" w:themeColor="accent1" w:themeTint="99"/>
              </w:rPr>
              <w:t xml:space="preserve"> (</w:t>
            </w:r>
            <w:proofErr w:type="spellStart"/>
            <w:r w:rsidR="000A74B1">
              <w:rPr>
                <w:color w:val="95B3D7" w:themeColor="accent1" w:themeTint="99"/>
              </w:rPr>
              <w:t>perihal</w:t>
            </w:r>
            <w:proofErr w:type="spellEnd"/>
            <w:r w:rsidR="000A74B1">
              <w:rPr>
                <w:color w:val="95B3D7" w:themeColor="accent1" w:themeTint="99"/>
              </w:rPr>
              <w:t xml:space="preserve"> </w:t>
            </w:r>
            <w:r w:rsidR="001D67A0" w:rsidRPr="00EC7A17">
              <w:rPr>
                <w:color w:val="95B3D7" w:themeColor="accent1" w:themeTint="99"/>
              </w:rPr>
              <w:t>SE)</w:t>
            </w:r>
          </w:p>
          <w:p w14:paraId="44325F89" w14:textId="26D0D415" w:rsidR="001D67A0" w:rsidRPr="00EC7A17" w:rsidRDefault="001D67A0" w:rsidP="00642AC7">
            <w:pPr>
              <w:pStyle w:val="BlockText"/>
              <w:numPr>
                <w:ilvl w:val="0"/>
                <w:numId w:val="38"/>
              </w:numPr>
              <w:ind w:right="18"/>
              <w:rPr>
                <w:color w:val="95B3D7" w:themeColor="accent1" w:themeTint="99"/>
              </w:rPr>
            </w:pPr>
            <w:r w:rsidRPr="00EC7A17">
              <w:rPr>
                <w:color w:val="95B3D7" w:themeColor="accent1" w:themeTint="99"/>
              </w:rPr>
              <w:t xml:space="preserve">(No SE) </w:t>
            </w:r>
            <w:proofErr w:type="spellStart"/>
            <w:r w:rsidRPr="00EC7A17">
              <w:rPr>
                <w:color w:val="95B3D7" w:themeColor="accent1" w:themeTint="99"/>
              </w:rPr>
              <w:t>tgl</w:t>
            </w:r>
            <w:proofErr w:type="spellEnd"/>
            <w:r w:rsidRPr="00EC7A17">
              <w:rPr>
                <w:color w:val="95B3D7" w:themeColor="accent1" w:themeTint="99"/>
              </w:rPr>
              <w:t xml:space="preserve"> DD-MM-YY </w:t>
            </w:r>
            <w:proofErr w:type="spellStart"/>
            <w:r w:rsidRPr="00EC7A17">
              <w:rPr>
                <w:color w:val="95B3D7" w:themeColor="accent1" w:themeTint="99"/>
              </w:rPr>
              <w:t>perihal</w:t>
            </w:r>
            <w:proofErr w:type="spellEnd"/>
            <w:r w:rsidRPr="00EC7A17">
              <w:rPr>
                <w:color w:val="95B3D7" w:themeColor="accent1" w:themeTint="99"/>
              </w:rPr>
              <w:t xml:space="preserve"> (</w:t>
            </w:r>
            <w:proofErr w:type="spellStart"/>
            <w:r w:rsidRPr="00EC7A17">
              <w:rPr>
                <w:color w:val="95B3D7" w:themeColor="accent1" w:themeTint="99"/>
              </w:rPr>
              <w:t>perihal</w:t>
            </w:r>
            <w:proofErr w:type="spellEnd"/>
            <w:r w:rsidRPr="00EC7A17">
              <w:rPr>
                <w:color w:val="95B3D7" w:themeColor="accent1" w:themeTint="99"/>
              </w:rPr>
              <w:t xml:space="preserve"> SE)</w:t>
            </w:r>
          </w:p>
          <w:p w14:paraId="47064678" w14:textId="77777777" w:rsidR="00D305C9" w:rsidRPr="00A23A3F" w:rsidRDefault="00D305C9" w:rsidP="00642AC7">
            <w:pPr>
              <w:pStyle w:val="BlockText"/>
              <w:ind w:right="18"/>
              <w:rPr>
                <w:color w:val="FFC000"/>
              </w:rPr>
            </w:pPr>
            <w:proofErr w:type="spellStart"/>
            <w:r w:rsidRPr="00A23A3F">
              <w:rPr>
                <w:color w:val="FFC000"/>
              </w:rPr>
              <w:t>Opsi</w:t>
            </w:r>
            <w:proofErr w:type="spellEnd"/>
            <w:r w:rsidRPr="00A23A3F">
              <w:rPr>
                <w:color w:val="FFC000"/>
              </w:rPr>
              <w:t xml:space="preserve"> 2 :</w:t>
            </w:r>
          </w:p>
          <w:p w14:paraId="16692D79" w14:textId="458230FE" w:rsidR="00D305C9" w:rsidRDefault="00D305C9" w:rsidP="00642AC7">
            <w:pPr>
              <w:pStyle w:val="BlockText"/>
              <w:ind w:right="18"/>
            </w:pPr>
            <w:r w:rsidRPr="00D305C9">
              <w:rPr>
                <w:lang w:val="id-ID"/>
              </w:rPr>
              <w:t xml:space="preserve">Dengan dikeluarkannya </w:t>
            </w:r>
            <w:proofErr w:type="spellStart"/>
            <w:r w:rsidRPr="00D305C9">
              <w:t>ketentuan</w:t>
            </w:r>
            <w:proofErr w:type="spellEnd"/>
            <w:r w:rsidRPr="00D305C9">
              <w:t xml:space="preserve"> </w:t>
            </w:r>
            <w:r w:rsidRPr="00D305C9">
              <w:rPr>
                <w:lang w:val="id-ID"/>
              </w:rPr>
              <w:t>ini, maka</w:t>
            </w:r>
            <w:r w:rsidRPr="00D305C9">
              <w:t xml:space="preserve"> </w:t>
            </w:r>
            <w:r w:rsidRPr="00D305C9">
              <w:rPr>
                <w:color w:val="8DB3E2" w:themeColor="text2" w:themeTint="66"/>
              </w:rPr>
              <w:t>(</w:t>
            </w:r>
            <w:r w:rsidR="007457F0">
              <w:rPr>
                <w:color w:val="8DB3E2" w:themeColor="text2" w:themeTint="66"/>
              </w:rPr>
              <w:t>S</w:t>
            </w:r>
            <w:r w:rsidRPr="00D305C9">
              <w:rPr>
                <w:color w:val="8DB3E2" w:themeColor="text2" w:themeTint="66"/>
              </w:rPr>
              <w:t xml:space="preserve">urat </w:t>
            </w:r>
            <w:proofErr w:type="spellStart"/>
            <w:r w:rsidRPr="00D305C9">
              <w:rPr>
                <w:color w:val="8DB3E2" w:themeColor="text2" w:themeTint="66"/>
              </w:rPr>
              <w:t>Edaran</w:t>
            </w:r>
            <w:proofErr w:type="spellEnd"/>
            <w:r w:rsidRPr="00D305C9">
              <w:rPr>
                <w:color w:val="8DB3E2" w:themeColor="text2" w:themeTint="66"/>
              </w:rPr>
              <w:t>) (</w:t>
            </w:r>
            <w:proofErr w:type="spellStart"/>
            <w:r w:rsidRPr="00D305C9">
              <w:rPr>
                <w:color w:val="8DB3E2" w:themeColor="text2" w:themeTint="66"/>
              </w:rPr>
              <w:t>nomor</w:t>
            </w:r>
            <w:proofErr w:type="spellEnd"/>
            <w:r w:rsidRPr="00D305C9">
              <w:rPr>
                <w:color w:val="8DB3E2" w:themeColor="text2" w:themeTint="66"/>
              </w:rPr>
              <w:t xml:space="preserve"> SE)</w:t>
            </w:r>
            <w:r w:rsidRPr="00D305C9">
              <w:rPr>
                <w:color w:val="8DB3E2" w:themeColor="text2" w:themeTint="66"/>
                <w:lang w:val="id-ID"/>
              </w:rPr>
              <w:t xml:space="preserve"> </w:t>
            </w:r>
            <w:proofErr w:type="spellStart"/>
            <w:r w:rsidRPr="00D305C9">
              <w:rPr>
                <w:lang w:val="id-ID"/>
              </w:rPr>
              <w:t>tgl</w:t>
            </w:r>
            <w:proofErr w:type="spellEnd"/>
            <w:r w:rsidRPr="00D305C9">
              <w:rPr>
                <w:lang w:val="id-ID"/>
              </w:rPr>
              <w:t xml:space="preserve"> </w:t>
            </w:r>
            <w:r>
              <w:rPr>
                <w:color w:val="8DB3E2" w:themeColor="text2" w:themeTint="66"/>
              </w:rPr>
              <w:t>(</w:t>
            </w:r>
            <w:proofErr w:type="spellStart"/>
            <w:r>
              <w:rPr>
                <w:color w:val="8DB3E2" w:themeColor="text2" w:themeTint="66"/>
              </w:rPr>
              <w:t>tanggal</w:t>
            </w:r>
            <w:proofErr w:type="spellEnd"/>
            <w:r>
              <w:rPr>
                <w:color w:val="8DB3E2" w:themeColor="text2" w:themeTint="66"/>
              </w:rPr>
              <w:t>)</w:t>
            </w:r>
            <w:r w:rsidRPr="00D305C9">
              <w:rPr>
                <w:color w:val="8DB3E2" w:themeColor="text2" w:themeTint="66"/>
              </w:rPr>
              <w:t xml:space="preserve"> </w:t>
            </w:r>
            <w:r w:rsidRPr="00D305C9">
              <w:rPr>
                <w:lang w:val="id-ID"/>
              </w:rPr>
              <w:t>perihal</w:t>
            </w:r>
            <w:r w:rsidRPr="00D305C9">
              <w:t xml:space="preserve"> </w:t>
            </w:r>
            <w:r w:rsidR="000A74B1">
              <w:rPr>
                <w:color w:val="8DB3E2" w:themeColor="text2" w:themeTint="66"/>
              </w:rPr>
              <w:t>(</w:t>
            </w:r>
            <w:proofErr w:type="spellStart"/>
            <w:r w:rsidR="000A74B1">
              <w:rPr>
                <w:color w:val="8DB3E2" w:themeColor="text2" w:themeTint="66"/>
              </w:rPr>
              <w:t>judul</w:t>
            </w:r>
            <w:proofErr w:type="spellEnd"/>
            <w:r w:rsidR="000A74B1">
              <w:rPr>
                <w:color w:val="8DB3E2" w:themeColor="text2" w:themeTint="66"/>
              </w:rPr>
              <w:t xml:space="preserve"> </w:t>
            </w:r>
            <w:r w:rsidRPr="00D305C9">
              <w:rPr>
                <w:color w:val="8DB3E2" w:themeColor="text2" w:themeTint="66"/>
              </w:rPr>
              <w:t xml:space="preserve">SE) </w:t>
            </w:r>
            <w:proofErr w:type="spellStart"/>
            <w:r w:rsidRPr="00D305C9">
              <w:t>topik</w:t>
            </w:r>
            <w:proofErr w:type="spellEnd"/>
            <w:r w:rsidRPr="00D305C9">
              <w:t xml:space="preserve">* </w:t>
            </w:r>
            <w:r>
              <w:rPr>
                <w:color w:val="8DB3E2" w:themeColor="text2" w:themeTint="66"/>
              </w:rPr>
              <w:t>(</w:t>
            </w:r>
            <w:proofErr w:type="spellStart"/>
            <w:r>
              <w:rPr>
                <w:color w:val="8DB3E2" w:themeColor="text2" w:themeTint="66"/>
              </w:rPr>
              <w:t>topik</w:t>
            </w:r>
            <w:proofErr w:type="spellEnd"/>
            <w:r>
              <w:rPr>
                <w:color w:val="8DB3E2" w:themeColor="text2" w:themeTint="66"/>
              </w:rPr>
              <w:t>)</w:t>
            </w:r>
            <w:r w:rsidRPr="00D305C9">
              <w:rPr>
                <w:color w:val="8DB3E2" w:themeColor="text2" w:themeTint="66"/>
              </w:rPr>
              <w:t xml:space="preserve"> </w:t>
            </w:r>
            <w:proofErr w:type="spellStart"/>
            <w:r w:rsidRPr="00D305C9">
              <w:t>paragraf</w:t>
            </w:r>
            <w:proofErr w:type="spellEnd"/>
            <w:r w:rsidRPr="00D305C9">
              <w:t xml:space="preserve">* </w:t>
            </w:r>
            <w:r w:rsidRPr="00D305C9">
              <w:rPr>
                <w:color w:val="8DB3E2" w:themeColor="text2" w:themeTint="66"/>
              </w:rPr>
              <w:t>(</w:t>
            </w:r>
            <w:proofErr w:type="spellStart"/>
            <w:r w:rsidRPr="00D305C9">
              <w:rPr>
                <w:color w:val="8DB3E2" w:themeColor="text2" w:themeTint="66"/>
              </w:rPr>
              <w:t>judul</w:t>
            </w:r>
            <w:proofErr w:type="spellEnd"/>
            <w:r w:rsidRPr="00D305C9">
              <w:rPr>
                <w:color w:val="8DB3E2" w:themeColor="text2" w:themeTint="66"/>
              </w:rPr>
              <w:t xml:space="preserve"> chunking) (</w:t>
            </w:r>
            <w:proofErr w:type="spellStart"/>
            <w:r w:rsidRPr="00D305C9">
              <w:rPr>
                <w:color w:val="8DB3E2" w:themeColor="text2" w:themeTint="66"/>
              </w:rPr>
              <w:t>keterangan</w:t>
            </w:r>
            <w:proofErr w:type="spellEnd"/>
            <w:r w:rsidRPr="00D305C9">
              <w:rPr>
                <w:color w:val="8DB3E2" w:themeColor="text2" w:themeTint="66"/>
              </w:rPr>
              <w:t xml:space="preserve"> lain*) </w:t>
            </w:r>
            <w:proofErr w:type="spellStart"/>
            <w:r w:rsidRPr="00D305C9">
              <w:t>dinyatakan</w:t>
            </w:r>
            <w:proofErr w:type="spellEnd"/>
            <w:r w:rsidRPr="00D305C9">
              <w:t xml:space="preserve"> </w:t>
            </w:r>
            <w:proofErr w:type="spellStart"/>
            <w:r w:rsidRPr="00D305C9">
              <w:t>tidak</w:t>
            </w:r>
            <w:proofErr w:type="spellEnd"/>
            <w:r w:rsidRPr="00D305C9">
              <w:t xml:space="preserve"> </w:t>
            </w:r>
            <w:proofErr w:type="spellStart"/>
            <w:r w:rsidRPr="00D305C9">
              <w:t>berlaku</w:t>
            </w:r>
            <w:proofErr w:type="spellEnd"/>
            <w:r w:rsidRPr="00D305C9">
              <w:t xml:space="preserve"> lagi. </w:t>
            </w:r>
          </w:p>
        </w:tc>
      </w:tr>
    </w:tbl>
    <w:p w14:paraId="70107551" w14:textId="31E2EB7E" w:rsidR="007457F0" w:rsidRDefault="007457F0" w:rsidP="00642AC7">
      <w:pPr>
        <w:pStyle w:val="BlockLine"/>
        <w:ind w:right="18"/>
      </w:pP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7457F0" w14:paraId="7CD16254" w14:textId="77777777" w:rsidTr="008743BD">
        <w:trPr>
          <w:cantSplit/>
        </w:trPr>
        <w:tc>
          <w:tcPr>
            <w:tcW w:w="1728" w:type="dxa"/>
          </w:tcPr>
          <w:p w14:paraId="42718FF3" w14:textId="70966FBD" w:rsidR="002D43F6" w:rsidRPr="002D43F6" w:rsidRDefault="007457F0" w:rsidP="00642AC7">
            <w:pPr>
              <w:pStyle w:val="Heading5"/>
              <w:ind w:left="-108" w:right="18"/>
              <w:rPr>
                <w:color w:val="95B3D7" w:themeColor="accent1" w:themeTint="99"/>
              </w:rPr>
            </w:pPr>
            <w:proofErr w:type="spellStart"/>
            <w:r w:rsidRPr="00EC7A17">
              <w:rPr>
                <w:color w:val="95B3D7" w:themeColor="accent1" w:themeTint="99"/>
              </w:rPr>
              <w:t>Implementasi</w:t>
            </w:r>
            <w:proofErr w:type="spellEnd"/>
            <w:r w:rsidR="002D43F6">
              <w:rPr>
                <w:color w:val="95B3D7" w:themeColor="accent1" w:themeTint="99"/>
              </w:rPr>
              <w:t xml:space="preserve"> </w:t>
            </w:r>
            <w:r w:rsidR="002D43F6" w:rsidRPr="002D43F6">
              <w:rPr>
                <w:color w:val="FFC000"/>
              </w:rPr>
              <w:t>(</w:t>
            </w:r>
            <w:proofErr w:type="spellStart"/>
            <w:r w:rsidR="002D43F6" w:rsidRPr="002D43F6">
              <w:rPr>
                <w:color w:val="FFC000"/>
              </w:rPr>
              <w:t>jika</w:t>
            </w:r>
            <w:proofErr w:type="spellEnd"/>
            <w:r w:rsidR="002D43F6" w:rsidRPr="002D43F6">
              <w:rPr>
                <w:color w:val="FFC000"/>
              </w:rPr>
              <w:t xml:space="preserve"> </w:t>
            </w:r>
            <w:proofErr w:type="spellStart"/>
            <w:r w:rsidR="002D43F6" w:rsidRPr="002D43F6">
              <w:rPr>
                <w:color w:val="FFC000"/>
              </w:rPr>
              <w:t>ada</w:t>
            </w:r>
            <w:proofErr w:type="spellEnd"/>
            <w:r w:rsidR="002D43F6" w:rsidRPr="002D43F6">
              <w:rPr>
                <w:color w:val="FFC000"/>
              </w:rPr>
              <w:t>)</w:t>
            </w:r>
          </w:p>
        </w:tc>
        <w:tc>
          <w:tcPr>
            <w:tcW w:w="6732" w:type="dxa"/>
          </w:tcPr>
          <w:p w14:paraId="19AC29EF" w14:textId="532C032C" w:rsidR="002D43F6" w:rsidRPr="00EC7A17" w:rsidRDefault="007457F0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proofErr w:type="spellStart"/>
            <w:r w:rsidRPr="00EC7A17">
              <w:rPr>
                <w:color w:val="95B3D7" w:themeColor="accent1" w:themeTint="99"/>
              </w:rPr>
              <w:t>Implementasi</w:t>
            </w:r>
            <w:proofErr w:type="spellEnd"/>
            <w:r w:rsidRPr="00EC7A17">
              <w:rPr>
                <w:color w:val="95B3D7" w:themeColor="accent1" w:themeTint="99"/>
              </w:rPr>
              <w:t xml:space="preserve"> </w:t>
            </w:r>
            <w:proofErr w:type="spellStart"/>
            <w:r w:rsidRPr="00EC7A17">
              <w:rPr>
                <w:color w:val="95B3D7" w:themeColor="accent1" w:themeTint="99"/>
              </w:rPr>
              <w:t>akan</w:t>
            </w:r>
            <w:proofErr w:type="spellEnd"/>
            <w:r w:rsidRPr="00EC7A17">
              <w:rPr>
                <w:color w:val="95B3D7" w:themeColor="accent1" w:themeTint="99"/>
              </w:rPr>
              <w:t xml:space="preserve"> </w:t>
            </w:r>
            <w:proofErr w:type="spellStart"/>
            <w:r w:rsidRPr="00EC7A17">
              <w:rPr>
                <w:color w:val="95B3D7" w:themeColor="accent1" w:themeTint="99"/>
              </w:rPr>
              <w:t>diinformasikan</w:t>
            </w:r>
            <w:proofErr w:type="spellEnd"/>
            <w:r w:rsidRPr="00EC7A17">
              <w:rPr>
                <w:color w:val="95B3D7" w:themeColor="accent1" w:themeTint="99"/>
              </w:rPr>
              <w:t xml:space="preserve"> </w:t>
            </w:r>
            <w:proofErr w:type="spellStart"/>
            <w:r w:rsidRPr="00EC7A17">
              <w:rPr>
                <w:color w:val="95B3D7" w:themeColor="accent1" w:themeTint="99"/>
              </w:rPr>
              <w:t>melalui</w:t>
            </w:r>
            <w:proofErr w:type="spellEnd"/>
            <w:r w:rsidRPr="00EC7A17">
              <w:rPr>
                <w:color w:val="95B3D7" w:themeColor="accent1" w:themeTint="99"/>
              </w:rPr>
              <w:t xml:space="preserve"> memorandum </w:t>
            </w:r>
            <w:proofErr w:type="spellStart"/>
            <w:r w:rsidRPr="00EC7A17">
              <w:rPr>
                <w:color w:val="95B3D7" w:themeColor="accent1" w:themeTint="99"/>
              </w:rPr>
              <w:t>tersendiri</w:t>
            </w:r>
            <w:proofErr w:type="spellEnd"/>
            <w:r w:rsidRPr="00EC7A17">
              <w:rPr>
                <w:color w:val="95B3D7" w:themeColor="accent1" w:themeTint="99"/>
              </w:rPr>
              <w:t xml:space="preserve"> oleh Sub-Divisi </w:t>
            </w:r>
            <w:proofErr w:type="spellStart"/>
            <w:r w:rsidRPr="00EC7A17">
              <w:rPr>
                <w:color w:val="95B3D7" w:themeColor="accent1" w:themeTint="99"/>
              </w:rPr>
              <w:t>Pembinaan</w:t>
            </w:r>
            <w:proofErr w:type="spellEnd"/>
            <w:r w:rsidRPr="00EC7A17">
              <w:rPr>
                <w:color w:val="95B3D7" w:themeColor="accent1" w:themeTint="99"/>
              </w:rPr>
              <w:t xml:space="preserve"> </w:t>
            </w:r>
            <w:proofErr w:type="spellStart"/>
            <w:r w:rsidRPr="00EC7A17">
              <w:rPr>
                <w:color w:val="95B3D7" w:themeColor="accent1" w:themeTint="99"/>
              </w:rPr>
              <w:t>Operasi</w:t>
            </w:r>
            <w:proofErr w:type="spellEnd"/>
            <w:r w:rsidRPr="00EC7A17">
              <w:rPr>
                <w:color w:val="95B3D7" w:themeColor="accent1" w:themeTint="99"/>
              </w:rPr>
              <w:t xml:space="preserve"> dan </w:t>
            </w:r>
            <w:proofErr w:type="spellStart"/>
            <w:r w:rsidRPr="00EC7A17">
              <w:rPr>
                <w:color w:val="95B3D7" w:themeColor="accent1" w:themeTint="99"/>
              </w:rPr>
              <w:t>Layanan</w:t>
            </w:r>
            <w:proofErr w:type="spellEnd"/>
            <w:r w:rsidRPr="00EC7A17">
              <w:rPr>
                <w:color w:val="95B3D7" w:themeColor="accent1" w:themeTint="99"/>
              </w:rPr>
              <w:t xml:space="preserve"> – </w:t>
            </w:r>
            <w:proofErr w:type="spellStart"/>
            <w:r w:rsidRPr="00EC7A17">
              <w:rPr>
                <w:color w:val="95B3D7" w:themeColor="accent1" w:themeTint="99"/>
              </w:rPr>
              <w:t>Aspek</w:t>
            </w:r>
            <w:proofErr w:type="spellEnd"/>
            <w:r w:rsidRPr="00EC7A17">
              <w:rPr>
                <w:color w:val="95B3D7" w:themeColor="accent1" w:themeTint="99"/>
              </w:rPr>
              <w:t xml:space="preserve"> </w:t>
            </w:r>
            <w:proofErr w:type="spellStart"/>
            <w:r w:rsidRPr="00EC7A17">
              <w:rPr>
                <w:color w:val="95B3D7" w:themeColor="accent1" w:themeTint="99"/>
              </w:rPr>
              <w:t>Evaluasi</w:t>
            </w:r>
            <w:proofErr w:type="spellEnd"/>
            <w:r w:rsidRPr="00EC7A17">
              <w:rPr>
                <w:color w:val="95B3D7" w:themeColor="accent1" w:themeTint="99"/>
              </w:rPr>
              <w:t xml:space="preserve"> dan </w:t>
            </w:r>
            <w:proofErr w:type="spellStart"/>
            <w:r w:rsidRPr="00EC7A17">
              <w:rPr>
                <w:color w:val="95B3D7" w:themeColor="accent1" w:themeTint="99"/>
              </w:rPr>
              <w:t>Pengembangan</w:t>
            </w:r>
            <w:proofErr w:type="spellEnd"/>
            <w:r w:rsidRPr="00EC7A17">
              <w:rPr>
                <w:color w:val="95B3D7" w:themeColor="accent1" w:themeTint="99"/>
              </w:rPr>
              <w:t xml:space="preserve"> </w:t>
            </w:r>
            <w:proofErr w:type="spellStart"/>
            <w:r w:rsidRPr="00EC7A17">
              <w:rPr>
                <w:color w:val="95B3D7" w:themeColor="accent1" w:themeTint="99"/>
              </w:rPr>
              <w:t>Operasional</w:t>
            </w:r>
            <w:proofErr w:type="spellEnd"/>
            <w:r w:rsidRPr="00EC7A17">
              <w:rPr>
                <w:color w:val="95B3D7" w:themeColor="accent1" w:themeTint="99"/>
              </w:rPr>
              <w:t xml:space="preserve"> (SPO – BPO2).</w:t>
            </w:r>
          </w:p>
        </w:tc>
      </w:tr>
    </w:tbl>
    <w:p w14:paraId="19FC9787" w14:textId="77777777" w:rsidR="00022D61" w:rsidRDefault="00022D61" w:rsidP="00642AC7">
      <w:pPr>
        <w:ind w:left="1843" w:right="18"/>
      </w:pPr>
    </w:p>
    <w:p w14:paraId="0A4DC8A0" w14:textId="77777777" w:rsidR="007E5573" w:rsidRPr="00EE4F58" w:rsidRDefault="007E5573" w:rsidP="00642AC7">
      <w:pPr>
        <w:pStyle w:val="ContinuedOnNextPa"/>
        <w:ind w:right="18"/>
      </w:pPr>
    </w:p>
    <w:p w14:paraId="6516468A" w14:textId="26559524" w:rsidR="00994BDC" w:rsidRDefault="001D67A0" w:rsidP="00642AC7">
      <w:pPr>
        <w:ind w:left="1800" w:right="18"/>
        <w:rPr>
          <w:color w:val="FFC000"/>
        </w:rPr>
      </w:pPr>
      <w:proofErr w:type="spellStart"/>
      <w:r w:rsidRPr="00EC7A17">
        <w:rPr>
          <w:color w:val="95B3D7" w:themeColor="accent1" w:themeTint="99"/>
        </w:rPr>
        <w:t>Demikian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ketentuan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ini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dibuat</w:t>
      </w:r>
      <w:proofErr w:type="spellEnd"/>
      <w:r w:rsidRPr="00EC7A17">
        <w:rPr>
          <w:color w:val="95B3D7" w:themeColor="accent1" w:themeTint="99"/>
        </w:rPr>
        <w:t xml:space="preserve"> agar </w:t>
      </w:r>
      <w:proofErr w:type="spellStart"/>
      <w:r w:rsidRPr="00EC7A17">
        <w:rPr>
          <w:color w:val="95B3D7" w:themeColor="accent1" w:themeTint="99"/>
        </w:rPr>
        <w:t>dapat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dilaksanakan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dengan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sebaik-baiknya</w:t>
      </w:r>
      <w:proofErr w:type="spellEnd"/>
      <w:r w:rsidR="00994BDC" w:rsidRPr="00EC7A17">
        <w:rPr>
          <w:color w:val="95B3D7" w:themeColor="accent1" w:themeTint="99"/>
        </w:rPr>
        <w:t>.</w:t>
      </w:r>
      <w:r w:rsidRPr="00EC7A17">
        <w:rPr>
          <w:color w:val="95B3D7" w:themeColor="accent1" w:themeTint="99"/>
        </w:rPr>
        <w:t xml:space="preserve"> </w:t>
      </w:r>
      <w:r w:rsidRPr="00721E82">
        <w:rPr>
          <w:color w:val="FFC000"/>
        </w:rPr>
        <w:t>(</w:t>
      </w:r>
      <w:proofErr w:type="spellStart"/>
      <w:proofErr w:type="gramStart"/>
      <w:r w:rsidRPr="00721E82">
        <w:rPr>
          <w:color w:val="FFC000"/>
        </w:rPr>
        <w:t>jika</w:t>
      </w:r>
      <w:proofErr w:type="spellEnd"/>
      <w:proofErr w:type="gramEnd"/>
      <w:r w:rsidRPr="00721E82">
        <w:rPr>
          <w:color w:val="FFC000"/>
        </w:rPr>
        <w:t xml:space="preserve"> </w:t>
      </w:r>
      <w:proofErr w:type="spellStart"/>
      <w:r w:rsidRPr="00721E82">
        <w:rPr>
          <w:color w:val="FFC000"/>
        </w:rPr>
        <w:t>terdapat</w:t>
      </w:r>
      <w:proofErr w:type="spellEnd"/>
      <w:r w:rsidRPr="00721E82">
        <w:rPr>
          <w:color w:val="FFC000"/>
        </w:rPr>
        <w:t xml:space="preserve"> chunking </w:t>
      </w:r>
      <w:proofErr w:type="spellStart"/>
      <w:r w:rsidRPr="00721E82">
        <w:rPr>
          <w:color w:val="FFC000"/>
        </w:rPr>
        <w:t>implementasi</w:t>
      </w:r>
      <w:proofErr w:type="spellEnd"/>
      <w:r w:rsidRPr="00721E82">
        <w:rPr>
          <w:color w:val="FFC000"/>
        </w:rPr>
        <w:t>)</w:t>
      </w:r>
    </w:p>
    <w:p w14:paraId="29150460" w14:textId="3F4607F1" w:rsidR="001D67A0" w:rsidRPr="00EE4F58" w:rsidRDefault="001D67A0" w:rsidP="00642AC7">
      <w:pPr>
        <w:ind w:left="1800" w:right="18"/>
      </w:pPr>
      <w:proofErr w:type="spellStart"/>
      <w:r w:rsidRPr="00EC7A17">
        <w:rPr>
          <w:color w:val="95B3D7" w:themeColor="accent1" w:themeTint="99"/>
        </w:rPr>
        <w:t>Ketentuan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ini</w:t>
      </w:r>
      <w:proofErr w:type="spellEnd"/>
      <w:r w:rsidRPr="00EC7A17">
        <w:rPr>
          <w:color w:val="95B3D7" w:themeColor="accent1" w:themeTint="99"/>
        </w:rPr>
        <w:t xml:space="preserve"> </w:t>
      </w:r>
      <w:proofErr w:type="spellStart"/>
      <w:r w:rsidRPr="00EC7A17">
        <w:rPr>
          <w:color w:val="95B3D7" w:themeColor="accent1" w:themeTint="99"/>
        </w:rPr>
        <w:t>berlaku</w:t>
      </w:r>
      <w:proofErr w:type="spellEnd"/>
      <w:r w:rsidRPr="00EC7A17">
        <w:rPr>
          <w:color w:val="95B3D7" w:themeColor="accent1" w:themeTint="99"/>
        </w:rPr>
        <w:t xml:space="preserve"> mulai </w:t>
      </w:r>
      <w:proofErr w:type="spellStart"/>
      <w:r w:rsidR="00EC7A17">
        <w:rPr>
          <w:color w:val="95B3D7" w:themeColor="accent1" w:themeTint="99"/>
        </w:rPr>
        <w:t>tanggal</w:t>
      </w:r>
      <w:proofErr w:type="spellEnd"/>
      <w:r w:rsidRPr="00EC7A17">
        <w:rPr>
          <w:color w:val="95B3D7" w:themeColor="accent1" w:themeTint="99"/>
        </w:rPr>
        <w:t xml:space="preserve"> DD Month YYYY.</w:t>
      </w:r>
      <w:r w:rsidR="00DE559E">
        <w:t xml:space="preserve"> </w:t>
      </w:r>
      <w:r w:rsidR="00DE559E" w:rsidRPr="00721E82">
        <w:rPr>
          <w:color w:val="FFC000"/>
        </w:rPr>
        <w:t>(</w:t>
      </w:r>
      <w:proofErr w:type="spellStart"/>
      <w:proofErr w:type="gramStart"/>
      <w:r w:rsidR="00DE559E" w:rsidRPr="00721E82">
        <w:rPr>
          <w:color w:val="FFC000"/>
        </w:rPr>
        <w:t>jika</w:t>
      </w:r>
      <w:proofErr w:type="spellEnd"/>
      <w:proofErr w:type="gramEnd"/>
      <w:r w:rsidR="00DE559E" w:rsidRPr="00721E82">
        <w:rPr>
          <w:color w:val="FFC000"/>
        </w:rPr>
        <w:t xml:space="preserve"> </w:t>
      </w:r>
      <w:r w:rsidR="00514A81" w:rsidRPr="00721E82">
        <w:rPr>
          <w:color w:val="FFC000"/>
        </w:rPr>
        <w:t>TIDAK</w:t>
      </w:r>
      <w:r w:rsidR="00DE559E" w:rsidRPr="00721E82">
        <w:rPr>
          <w:color w:val="FFC000"/>
        </w:rPr>
        <w:t xml:space="preserve"> </w:t>
      </w:r>
      <w:proofErr w:type="spellStart"/>
      <w:r w:rsidR="00DE559E" w:rsidRPr="00721E82">
        <w:rPr>
          <w:color w:val="FFC000"/>
        </w:rPr>
        <w:t>terdapat</w:t>
      </w:r>
      <w:proofErr w:type="spellEnd"/>
      <w:r w:rsidR="00DE559E" w:rsidRPr="00721E82">
        <w:rPr>
          <w:color w:val="FFC000"/>
        </w:rPr>
        <w:t xml:space="preserve"> chunking </w:t>
      </w:r>
      <w:proofErr w:type="spellStart"/>
      <w:r w:rsidR="00DE559E" w:rsidRPr="00721E82">
        <w:rPr>
          <w:color w:val="FFC000"/>
        </w:rPr>
        <w:t>implementasi</w:t>
      </w:r>
      <w:proofErr w:type="spellEnd"/>
      <w:r w:rsidR="00DE559E" w:rsidRPr="00721E82">
        <w:rPr>
          <w:color w:val="FFC000"/>
        </w:rPr>
        <w:t>)</w:t>
      </w:r>
    </w:p>
    <w:p w14:paraId="229D009D" w14:textId="77777777" w:rsidR="00994BDC" w:rsidRPr="00EE4F58" w:rsidRDefault="00994BDC" w:rsidP="00642AC7">
      <w:pPr>
        <w:ind w:left="1710" w:right="18"/>
      </w:pPr>
    </w:p>
    <w:p w14:paraId="3E6D5228" w14:textId="34E44B05" w:rsidR="00F15265" w:rsidRDefault="00DD390A" w:rsidP="00642AC7">
      <w:pPr>
        <w:ind w:left="1800" w:right="18"/>
      </w:pPr>
      <w:r>
        <w:rPr>
          <w:b/>
        </w:rPr>
        <w:t>OPERATION STRATEGY &amp; DEVELOPMENT GROUP</w:t>
      </w:r>
    </w:p>
    <w:tbl>
      <w:tblPr>
        <w:tblW w:w="0" w:type="auto"/>
        <w:tblInd w:w="1710" w:type="dxa"/>
        <w:tblLayout w:type="fixed"/>
        <w:tblLook w:val="0000" w:firstRow="0" w:lastRow="0" w:firstColumn="0" w:lastColumn="0" w:noHBand="0" w:noVBand="0"/>
      </w:tblPr>
      <w:tblGrid>
        <w:gridCol w:w="6722"/>
      </w:tblGrid>
      <w:tr w:rsidR="00F15265" w14:paraId="2318570F" w14:textId="77777777" w:rsidTr="00EE69B7">
        <w:trPr>
          <w:cantSplit/>
          <w:trHeight w:val="326"/>
        </w:trPr>
        <w:tc>
          <w:tcPr>
            <w:tcW w:w="6722" w:type="dxa"/>
          </w:tcPr>
          <w:p w14:paraId="02F599C2" w14:textId="5FC755CB" w:rsidR="00F15265" w:rsidRDefault="00F15265" w:rsidP="00642AC7">
            <w:pPr>
              <w:pStyle w:val="NoteText"/>
              <w:ind w:right="18"/>
            </w:pPr>
          </w:p>
        </w:tc>
      </w:tr>
    </w:tbl>
    <w:p w14:paraId="0273AD98" w14:textId="77777777" w:rsidR="00D706C7" w:rsidRPr="00EE4F58" w:rsidRDefault="00D706C7" w:rsidP="00642AC7">
      <w:pPr>
        <w:tabs>
          <w:tab w:val="left" w:pos="2711"/>
          <w:tab w:val="left" w:pos="6174"/>
        </w:tabs>
        <w:ind w:left="1710" w:right="18"/>
      </w:pPr>
    </w:p>
    <w:p w14:paraId="2AD7447C" w14:textId="77777777" w:rsidR="00994BDC" w:rsidRPr="00EE4F58" w:rsidRDefault="00994BDC" w:rsidP="00642AC7">
      <w:pPr>
        <w:ind w:left="1710" w:right="18"/>
      </w:pPr>
    </w:p>
    <w:p w14:paraId="1F6B1F98" w14:textId="77777777" w:rsidR="00994BDC" w:rsidRPr="00EE4F58" w:rsidRDefault="00994BDC" w:rsidP="00642AC7">
      <w:pPr>
        <w:ind w:left="1710" w:right="18"/>
      </w:pP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85"/>
        <w:gridCol w:w="905"/>
        <w:gridCol w:w="3160"/>
      </w:tblGrid>
      <w:tr w:rsidR="00413101" w:rsidRPr="00EE4F58" w14:paraId="48944909" w14:textId="77777777" w:rsidTr="00EE69B7">
        <w:trPr>
          <w:cantSplit/>
        </w:trPr>
        <w:tc>
          <w:tcPr>
            <w:tcW w:w="2685" w:type="dxa"/>
            <w:tcBorders>
              <w:bottom w:val="single" w:sz="4" w:space="0" w:color="auto"/>
            </w:tcBorders>
          </w:tcPr>
          <w:p w14:paraId="6BA7CCD4" w14:textId="7C35E109" w:rsidR="00413101" w:rsidRPr="00DE559E" w:rsidRDefault="00EC7A17" w:rsidP="00642AC7">
            <w:pPr>
              <w:pStyle w:val="TableHeaderText"/>
              <w:ind w:right="18"/>
              <w:jc w:val="left"/>
              <w:rPr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  <w:lang w:val="pt-PT"/>
              </w:rPr>
              <w:t xml:space="preserve">[Nama </w:t>
            </w:r>
            <w:r w:rsidR="00DD390A">
              <w:rPr>
                <w:b w:val="0"/>
                <w:color w:val="548DD4" w:themeColor="text2" w:themeTint="99"/>
                <w:lang w:val="pt-PT"/>
              </w:rPr>
              <w:t>Pejabat S1</w:t>
            </w:r>
            <w:r>
              <w:rPr>
                <w:b w:val="0"/>
                <w:color w:val="548DD4" w:themeColor="text2" w:themeTint="99"/>
                <w:lang w:val="pt-PT"/>
              </w:rPr>
              <w:t>]</w:t>
            </w:r>
          </w:p>
        </w:tc>
        <w:tc>
          <w:tcPr>
            <w:tcW w:w="905" w:type="dxa"/>
          </w:tcPr>
          <w:p w14:paraId="1F69CD37" w14:textId="77777777" w:rsidR="00413101" w:rsidRPr="00DE559E" w:rsidRDefault="00413101" w:rsidP="00642AC7">
            <w:pPr>
              <w:pStyle w:val="TableHeaderText"/>
              <w:ind w:right="18"/>
              <w:jc w:val="left"/>
              <w:rPr>
                <w:color w:val="548DD4" w:themeColor="text2" w:themeTint="99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38F2758C" w14:textId="742197D2" w:rsidR="00413101" w:rsidRPr="00DE559E" w:rsidRDefault="00EC7A17" w:rsidP="00642AC7">
            <w:pPr>
              <w:pStyle w:val="TableHeaderText"/>
              <w:ind w:right="18"/>
              <w:jc w:val="left"/>
              <w:rPr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</w:rPr>
              <w:t xml:space="preserve">[Nama </w:t>
            </w:r>
            <w:proofErr w:type="spellStart"/>
            <w:r w:rsidR="00DD390A">
              <w:rPr>
                <w:b w:val="0"/>
                <w:color w:val="548DD4" w:themeColor="text2" w:themeTint="99"/>
              </w:rPr>
              <w:t>Pejabat</w:t>
            </w:r>
            <w:proofErr w:type="spellEnd"/>
            <w:r w:rsidR="00DD390A">
              <w:rPr>
                <w:b w:val="0"/>
                <w:color w:val="548DD4" w:themeColor="text2" w:themeTint="99"/>
              </w:rPr>
              <w:t xml:space="preserve"> S2</w:t>
            </w:r>
            <w:r>
              <w:rPr>
                <w:b w:val="0"/>
                <w:color w:val="548DD4" w:themeColor="text2" w:themeTint="99"/>
              </w:rPr>
              <w:t>]</w:t>
            </w:r>
            <w:r w:rsidR="00F84A2C" w:rsidRPr="00DE559E">
              <w:rPr>
                <w:b w:val="0"/>
                <w:color w:val="548DD4" w:themeColor="text2" w:themeTint="99"/>
              </w:rPr>
              <w:t xml:space="preserve"> </w:t>
            </w:r>
          </w:p>
        </w:tc>
      </w:tr>
      <w:tr w:rsidR="00413101" w:rsidRPr="00EE4F58" w14:paraId="079B1D8E" w14:textId="77777777" w:rsidTr="00EE69B7">
        <w:trPr>
          <w:cantSplit/>
        </w:trPr>
        <w:tc>
          <w:tcPr>
            <w:tcW w:w="2685" w:type="dxa"/>
            <w:tcBorders>
              <w:top w:val="single" w:sz="4" w:space="0" w:color="auto"/>
            </w:tcBorders>
          </w:tcPr>
          <w:p w14:paraId="7BC2BB8D" w14:textId="2B245CCC" w:rsidR="00413101" w:rsidRPr="00DE559E" w:rsidRDefault="00DD390A" w:rsidP="00642AC7">
            <w:pPr>
              <w:pStyle w:val="TableText"/>
              <w:ind w:right="18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Jabatan</w:t>
            </w:r>
            <w:proofErr w:type="spellEnd"/>
            <w:r>
              <w:rPr>
                <w:color w:val="548DD4" w:themeColor="text2" w:themeTint="99"/>
              </w:rPr>
              <w:t xml:space="preserve"> </w:t>
            </w:r>
            <w:proofErr w:type="spellStart"/>
            <w:r>
              <w:rPr>
                <w:color w:val="548DD4" w:themeColor="text2" w:themeTint="99"/>
              </w:rPr>
              <w:t>Pejabat</w:t>
            </w:r>
            <w:proofErr w:type="spellEnd"/>
            <w:r>
              <w:rPr>
                <w:color w:val="548DD4" w:themeColor="text2" w:themeTint="99"/>
              </w:rPr>
              <w:t xml:space="preserve"> S1</w:t>
            </w:r>
          </w:p>
        </w:tc>
        <w:tc>
          <w:tcPr>
            <w:tcW w:w="905" w:type="dxa"/>
          </w:tcPr>
          <w:p w14:paraId="78A215E4" w14:textId="77777777" w:rsidR="00413101" w:rsidRPr="00DE559E" w:rsidRDefault="00413101" w:rsidP="00642AC7">
            <w:pPr>
              <w:pStyle w:val="TableText"/>
              <w:ind w:right="18"/>
              <w:rPr>
                <w:color w:val="548DD4" w:themeColor="text2" w:themeTint="99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</w:tcPr>
          <w:p w14:paraId="7D2ECDD3" w14:textId="517A2700" w:rsidR="00413101" w:rsidRPr="00DE559E" w:rsidRDefault="00DD390A" w:rsidP="00642AC7">
            <w:pPr>
              <w:pStyle w:val="TableText"/>
              <w:ind w:right="18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Jab</w:t>
            </w:r>
            <w:r w:rsidR="009F6BEC">
              <w:rPr>
                <w:color w:val="548DD4" w:themeColor="text2" w:themeTint="99"/>
              </w:rPr>
              <w:t>at</w:t>
            </w:r>
            <w:r>
              <w:rPr>
                <w:color w:val="548DD4" w:themeColor="text2" w:themeTint="99"/>
              </w:rPr>
              <w:t>an</w:t>
            </w:r>
            <w:proofErr w:type="spellEnd"/>
            <w:r>
              <w:rPr>
                <w:color w:val="548DD4" w:themeColor="text2" w:themeTint="99"/>
              </w:rPr>
              <w:t xml:space="preserve"> </w:t>
            </w:r>
            <w:proofErr w:type="spellStart"/>
            <w:r>
              <w:rPr>
                <w:color w:val="548DD4" w:themeColor="text2" w:themeTint="99"/>
              </w:rPr>
              <w:t>Pejabat</w:t>
            </w:r>
            <w:proofErr w:type="spellEnd"/>
            <w:r>
              <w:rPr>
                <w:color w:val="548DD4" w:themeColor="text2" w:themeTint="99"/>
              </w:rPr>
              <w:t xml:space="preserve"> S2</w:t>
            </w:r>
          </w:p>
        </w:tc>
      </w:tr>
    </w:tbl>
    <w:p w14:paraId="64C9747A" w14:textId="77777777" w:rsidR="00994BDC" w:rsidRPr="00EE4F58" w:rsidRDefault="00994BDC" w:rsidP="00642AC7">
      <w:pPr>
        <w:tabs>
          <w:tab w:val="left" w:pos="1843"/>
        </w:tabs>
        <w:ind w:right="18"/>
      </w:pPr>
    </w:p>
    <w:p w14:paraId="1F864663" w14:textId="77777777" w:rsidR="00994BDC" w:rsidRPr="0067555E" w:rsidRDefault="00301893" w:rsidP="00642AC7">
      <w:pPr>
        <w:ind w:left="1800" w:right="18"/>
        <w:rPr>
          <w:color w:val="548DD4" w:themeColor="text2" w:themeTint="99"/>
        </w:rPr>
      </w:pPr>
      <w:proofErr w:type="spellStart"/>
      <w:r w:rsidRPr="0067555E">
        <w:rPr>
          <w:color w:val="548DD4" w:themeColor="text2" w:themeTint="99"/>
        </w:rPr>
        <w:t>Tembusan</w:t>
      </w:r>
      <w:proofErr w:type="spellEnd"/>
      <w:r w:rsidRPr="0067555E">
        <w:rPr>
          <w:color w:val="548DD4" w:themeColor="text2" w:themeTint="99"/>
        </w:rPr>
        <w:t>:</w:t>
      </w: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55"/>
        <w:gridCol w:w="1560"/>
        <w:gridCol w:w="3535"/>
      </w:tblGrid>
      <w:tr w:rsidR="0067555E" w:rsidRPr="0067555E" w14:paraId="28B09B47" w14:textId="77777777" w:rsidTr="00EE69B7">
        <w:trPr>
          <w:cantSplit/>
        </w:trPr>
        <w:tc>
          <w:tcPr>
            <w:tcW w:w="1655" w:type="dxa"/>
          </w:tcPr>
          <w:p w14:paraId="7D47042D" w14:textId="4575C207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18" w:hanging="440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DAI</w:t>
            </w:r>
          </w:p>
        </w:tc>
        <w:tc>
          <w:tcPr>
            <w:tcW w:w="1560" w:type="dxa"/>
            <w:tcBorders>
              <w:left w:val="nil"/>
            </w:tcBorders>
          </w:tcPr>
          <w:p w14:paraId="287825BD" w14:textId="35B4D501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DPP</w:t>
            </w:r>
          </w:p>
        </w:tc>
        <w:tc>
          <w:tcPr>
            <w:tcW w:w="3535" w:type="dxa"/>
            <w:tcBorders>
              <w:left w:val="nil"/>
            </w:tcBorders>
          </w:tcPr>
          <w:p w14:paraId="244C9303" w14:textId="0ADA3BEE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GHK</w:t>
            </w:r>
          </w:p>
        </w:tc>
      </w:tr>
      <w:tr w:rsidR="0067555E" w:rsidRPr="0067555E" w14:paraId="31072D9B" w14:textId="77777777" w:rsidTr="00EE69B7">
        <w:trPr>
          <w:cantSplit/>
        </w:trPr>
        <w:tc>
          <w:tcPr>
            <w:tcW w:w="1655" w:type="dxa"/>
          </w:tcPr>
          <w:p w14:paraId="1A41CDAF" w14:textId="3AD26B27" w:rsidR="00D75CFE" w:rsidRPr="0067555E" w:rsidRDefault="00DE559E" w:rsidP="00642AC7">
            <w:pPr>
              <w:pStyle w:val="NoteText"/>
              <w:numPr>
                <w:ilvl w:val="0"/>
                <w:numId w:val="2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18" w:hanging="440"/>
              <w:textAlignment w:val="baseline"/>
              <w:rPr>
                <w:color w:val="548DD4" w:themeColor="text2" w:themeTint="99"/>
              </w:rPr>
            </w:pPr>
            <w:r w:rsidRPr="0067555E">
              <w:rPr>
                <w:color w:val="548DD4" w:themeColor="text2" w:themeTint="99"/>
              </w:rPr>
              <w:t>MRK</w:t>
            </w:r>
          </w:p>
        </w:tc>
        <w:tc>
          <w:tcPr>
            <w:tcW w:w="1560" w:type="dxa"/>
            <w:tcBorders>
              <w:left w:val="nil"/>
            </w:tcBorders>
          </w:tcPr>
          <w:p w14:paraId="697C72B6" w14:textId="650F9C40" w:rsidR="00D75CFE" w:rsidRPr="0067555E" w:rsidRDefault="002D43F6" w:rsidP="00642AC7">
            <w:pPr>
              <w:pStyle w:val="NoteText"/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DCP</w:t>
            </w:r>
          </w:p>
        </w:tc>
        <w:tc>
          <w:tcPr>
            <w:tcW w:w="3535" w:type="dxa"/>
            <w:tcBorders>
              <w:left w:val="nil"/>
            </w:tcBorders>
          </w:tcPr>
          <w:p w14:paraId="66499C89" w14:textId="615D1464" w:rsidR="00D75CFE" w:rsidRPr="0067555E" w:rsidRDefault="00D75CFE" w:rsidP="00642AC7">
            <w:pPr>
              <w:pStyle w:val="NoteText"/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color w:val="548DD4" w:themeColor="text2" w:themeTint="99"/>
              </w:rPr>
            </w:pPr>
          </w:p>
        </w:tc>
      </w:tr>
    </w:tbl>
    <w:p w14:paraId="7B6D541E" w14:textId="77777777" w:rsidR="003F35F9" w:rsidRPr="00022D61" w:rsidRDefault="003F35F9" w:rsidP="00642AC7">
      <w:pPr>
        <w:ind w:right="18"/>
        <w:rPr>
          <w:sz w:val="14"/>
          <w:szCs w:val="14"/>
        </w:rPr>
      </w:pPr>
    </w:p>
    <w:tbl>
      <w:tblPr>
        <w:tblW w:w="2394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4"/>
      </w:tblGrid>
      <w:tr w:rsidR="00022D61" w:rsidRPr="00EE4F58" w14:paraId="55D0263A" w14:textId="77777777" w:rsidTr="00EE69B7">
        <w:trPr>
          <w:cantSplit/>
        </w:trPr>
        <w:tc>
          <w:tcPr>
            <w:tcW w:w="2394" w:type="dxa"/>
          </w:tcPr>
          <w:p w14:paraId="2C4107AC" w14:textId="2155BE98" w:rsidR="00022D61" w:rsidRPr="00EE4F58" w:rsidRDefault="00DE559E" w:rsidP="00642AC7">
            <w:pPr>
              <w:pStyle w:val="NoteText"/>
              <w:overflowPunct w:val="0"/>
              <w:autoSpaceDE w:val="0"/>
              <w:autoSpaceDN w:val="0"/>
              <w:adjustRightInd w:val="0"/>
              <w:ind w:left="62" w:right="18"/>
              <w:textAlignment w:val="baseline"/>
            </w:pPr>
            <w:proofErr w:type="spellStart"/>
            <w:r>
              <w:t>XXX.biro</w:t>
            </w:r>
            <w:proofErr w:type="spellEnd"/>
            <w:r w:rsidR="00022D61" w:rsidRPr="00EE4F58">
              <w:t>/</w:t>
            </w:r>
          </w:p>
        </w:tc>
      </w:tr>
    </w:tbl>
    <w:p w14:paraId="052CBA3A" w14:textId="77944888" w:rsidR="0045171D" w:rsidRDefault="0045171D" w:rsidP="00642AC7">
      <w:pPr>
        <w:ind w:right="18"/>
      </w:pPr>
      <w:bookmarkStart w:id="1" w:name="_Registrasi,_Ubah_Limit"/>
      <w:bookmarkEnd w:id="1"/>
      <w:r>
        <w:br w:type="page"/>
      </w:r>
    </w:p>
    <w:p w14:paraId="0EAF862A" w14:textId="5383B504" w:rsidR="0045171D" w:rsidRPr="00A23A3F" w:rsidRDefault="0045171D" w:rsidP="00642AC7">
      <w:pPr>
        <w:pStyle w:val="Heading4"/>
        <w:ind w:right="18"/>
        <w:rPr>
          <w:color w:val="95B3D7" w:themeColor="accent1" w:themeTint="99"/>
        </w:rPr>
      </w:pPr>
      <w:proofErr w:type="spellStart"/>
      <w:r w:rsidRPr="00A23A3F">
        <w:rPr>
          <w:color w:val="95B3D7" w:themeColor="accent1" w:themeTint="99"/>
        </w:rPr>
        <w:lastRenderedPageBreak/>
        <w:t>Topik</w:t>
      </w:r>
      <w:proofErr w:type="spellEnd"/>
      <w:r w:rsidRPr="00A23A3F">
        <w:rPr>
          <w:color w:val="95B3D7" w:themeColor="accent1" w:themeTint="99"/>
        </w:rPr>
        <w:t xml:space="preserve"> AAAAA</w:t>
      </w:r>
    </w:p>
    <w:p w14:paraId="5CFF9D42" w14:textId="31E7084A" w:rsidR="0045171D" w:rsidRPr="0045171D" w:rsidRDefault="0045171D" w:rsidP="00642AC7">
      <w:pPr>
        <w:pStyle w:val="BlockLine"/>
        <w:ind w:right="18"/>
        <w:rPr>
          <w:color w:val="95B3D7" w:themeColor="accent1" w:themeTint="99"/>
        </w:rPr>
      </w:pPr>
      <w:r w:rsidRPr="0045171D">
        <w:rPr>
          <w:color w:val="95B3D7" w:themeColor="accent1" w:themeTint="99"/>
        </w:rPr>
        <w:t xml:space="preserve">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:rsidRPr="0045171D" w14:paraId="6C2651C1" w14:textId="77777777" w:rsidTr="00EE69B7">
        <w:trPr>
          <w:cantSplit/>
        </w:trPr>
        <w:tc>
          <w:tcPr>
            <w:tcW w:w="1728" w:type="dxa"/>
          </w:tcPr>
          <w:p w14:paraId="337DF448" w14:textId="1D929F8A" w:rsidR="0045171D" w:rsidRPr="0045171D" w:rsidRDefault="0045171D" w:rsidP="009144A7">
            <w:pPr>
              <w:pStyle w:val="Heading5"/>
              <w:ind w:left="-110" w:right="18"/>
              <w:rPr>
                <w:color w:val="95B3D7" w:themeColor="accent1" w:themeTint="99"/>
              </w:rPr>
            </w:pPr>
            <w:proofErr w:type="spellStart"/>
            <w:r w:rsidRPr="0045171D">
              <w:rPr>
                <w:color w:val="95B3D7" w:themeColor="accent1" w:themeTint="99"/>
              </w:rPr>
              <w:t>Pengantar</w:t>
            </w:r>
            <w:proofErr w:type="spellEnd"/>
          </w:p>
        </w:tc>
        <w:tc>
          <w:tcPr>
            <w:tcW w:w="6732" w:type="dxa"/>
          </w:tcPr>
          <w:p w14:paraId="021148E6" w14:textId="1CFF3984" w:rsidR="0045171D" w:rsidRPr="0045171D" w:rsidRDefault="004517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proofErr w:type="spellStart"/>
            <w:r w:rsidRPr="0045171D">
              <w:rPr>
                <w:color w:val="95B3D7" w:themeColor="accent1" w:themeTint="99"/>
              </w:rPr>
              <w:t>Dapat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dibuatkan</w:t>
            </w:r>
            <w:proofErr w:type="spellEnd"/>
            <w:r w:rsidRPr="0045171D">
              <w:rPr>
                <w:color w:val="95B3D7" w:themeColor="accent1" w:themeTint="99"/>
              </w:rPr>
              <w:t xml:space="preserve"> chunking </w:t>
            </w:r>
            <w:proofErr w:type="spellStart"/>
            <w:r w:rsidRPr="0045171D">
              <w:rPr>
                <w:color w:val="95B3D7" w:themeColor="accent1" w:themeTint="99"/>
              </w:rPr>
              <w:t>pengantar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untuk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menceritakan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keterkaitan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topik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dengan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perihal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ataupun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gambaran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umum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dari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topik</w:t>
            </w:r>
            <w:proofErr w:type="spellEnd"/>
            <w:r w:rsidRPr="0045171D">
              <w:rPr>
                <w:color w:val="95B3D7" w:themeColor="accent1" w:themeTint="99"/>
              </w:rPr>
              <w:t xml:space="preserve"> yang </w:t>
            </w:r>
            <w:proofErr w:type="spellStart"/>
            <w:r w:rsidRPr="0045171D">
              <w:rPr>
                <w:color w:val="95B3D7" w:themeColor="accent1" w:themeTint="99"/>
              </w:rPr>
              <w:t>akan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dibahas</w:t>
            </w:r>
            <w:proofErr w:type="spellEnd"/>
            <w:r w:rsidRPr="0045171D">
              <w:rPr>
                <w:color w:val="95B3D7" w:themeColor="accent1" w:themeTint="99"/>
              </w:rPr>
              <w:t>.</w:t>
            </w:r>
            <w:r w:rsidRPr="0045171D">
              <w:rPr>
                <w:color w:val="95B3D7" w:themeColor="accent1" w:themeTint="99"/>
              </w:rPr>
              <w:br/>
              <w:t xml:space="preserve">Chunking </w:t>
            </w:r>
            <w:proofErr w:type="spellStart"/>
            <w:r w:rsidRPr="0045171D">
              <w:rPr>
                <w:color w:val="95B3D7" w:themeColor="accent1" w:themeTint="99"/>
              </w:rPr>
              <w:t>ini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berifat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opsional</w:t>
            </w:r>
            <w:proofErr w:type="spellEnd"/>
            <w:r w:rsidRPr="0045171D">
              <w:rPr>
                <w:color w:val="95B3D7" w:themeColor="accent1" w:themeTint="99"/>
              </w:rPr>
              <w:t xml:space="preserve">, </w:t>
            </w:r>
            <w:proofErr w:type="spellStart"/>
            <w:r w:rsidRPr="0045171D">
              <w:rPr>
                <w:color w:val="95B3D7" w:themeColor="accent1" w:themeTint="99"/>
              </w:rPr>
              <w:t>tidak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selalu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harus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ada</w:t>
            </w:r>
            <w:proofErr w:type="spellEnd"/>
            <w:r w:rsidRPr="0045171D">
              <w:rPr>
                <w:color w:val="95B3D7" w:themeColor="accent1" w:themeTint="99"/>
              </w:rPr>
              <w:t>.</w:t>
            </w:r>
          </w:p>
        </w:tc>
      </w:tr>
    </w:tbl>
    <w:p w14:paraId="0735BC1A" w14:textId="7604D90E" w:rsidR="0045171D" w:rsidRPr="0045171D" w:rsidRDefault="0045171D" w:rsidP="00642AC7">
      <w:pPr>
        <w:pStyle w:val="BlockLine"/>
        <w:ind w:right="18"/>
        <w:rPr>
          <w:color w:val="95B3D7" w:themeColor="accent1" w:themeTint="99"/>
        </w:rPr>
      </w:pPr>
      <w:r w:rsidRPr="0045171D">
        <w:rPr>
          <w:color w:val="95B3D7" w:themeColor="accent1" w:themeTint="99"/>
        </w:rPr>
        <w:t xml:space="preserve"> 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:rsidRPr="0045171D" w14:paraId="1578F12E" w14:textId="77777777" w:rsidTr="00EE69B7">
        <w:trPr>
          <w:cantSplit/>
        </w:trPr>
        <w:tc>
          <w:tcPr>
            <w:tcW w:w="1728" w:type="dxa"/>
          </w:tcPr>
          <w:p w14:paraId="51A6A621" w14:textId="3103E7D0" w:rsidR="0045171D" w:rsidRPr="0045171D" w:rsidRDefault="0045171D" w:rsidP="009144A7">
            <w:pPr>
              <w:pStyle w:val="Heading5"/>
              <w:ind w:left="-110" w:right="18"/>
              <w:rPr>
                <w:color w:val="95B3D7" w:themeColor="accent1" w:themeTint="99"/>
              </w:rPr>
            </w:pPr>
            <w:r w:rsidRPr="0045171D">
              <w:rPr>
                <w:color w:val="95B3D7" w:themeColor="accent1" w:themeTint="99"/>
              </w:rPr>
              <w:t xml:space="preserve">Isi </w:t>
            </w:r>
            <w:proofErr w:type="spellStart"/>
            <w:r w:rsidRPr="0045171D">
              <w:rPr>
                <w:color w:val="95B3D7" w:themeColor="accent1" w:themeTint="99"/>
              </w:rPr>
              <w:t>topik</w:t>
            </w:r>
            <w:proofErr w:type="spellEnd"/>
          </w:p>
        </w:tc>
        <w:tc>
          <w:tcPr>
            <w:tcW w:w="6732" w:type="dxa"/>
          </w:tcPr>
          <w:p w14:paraId="01402931" w14:textId="0700C05F" w:rsidR="0045171D" w:rsidRPr="0045171D" w:rsidRDefault="004517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proofErr w:type="spellStart"/>
            <w:r w:rsidRPr="0045171D">
              <w:rPr>
                <w:color w:val="95B3D7" w:themeColor="accent1" w:themeTint="99"/>
              </w:rPr>
              <w:t>Berisi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prosedur</w:t>
            </w:r>
            <w:proofErr w:type="spellEnd"/>
            <w:r w:rsidRPr="0045171D">
              <w:rPr>
                <w:color w:val="95B3D7" w:themeColor="accent1" w:themeTint="99"/>
              </w:rPr>
              <w:t>/</w:t>
            </w:r>
            <w:proofErr w:type="spellStart"/>
            <w:r w:rsidRPr="0045171D">
              <w:rPr>
                <w:color w:val="95B3D7" w:themeColor="accent1" w:themeTint="99"/>
              </w:rPr>
              <w:t>ketentuan</w:t>
            </w:r>
            <w:proofErr w:type="spellEnd"/>
            <w:r w:rsidRPr="0045171D">
              <w:rPr>
                <w:color w:val="95B3D7" w:themeColor="accent1" w:themeTint="99"/>
              </w:rPr>
              <w:t>/</w:t>
            </w:r>
            <w:proofErr w:type="spellStart"/>
            <w:r w:rsidRPr="0045171D">
              <w:rPr>
                <w:color w:val="95B3D7" w:themeColor="accent1" w:themeTint="99"/>
              </w:rPr>
              <w:t>penjelasan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topik</w:t>
            </w:r>
            <w:proofErr w:type="spellEnd"/>
            <w:r w:rsidRPr="0045171D">
              <w:rPr>
                <w:color w:val="95B3D7" w:themeColor="accent1" w:themeTint="99"/>
              </w:rPr>
              <w:t xml:space="preserve">. </w:t>
            </w:r>
            <w:proofErr w:type="spellStart"/>
            <w:r w:rsidRPr="0045171D">
              <w:rPr>
                <w:color w:val="95B3D7" w:themeColor="accent1" w:themeTint="99"/>
              </w:rPr>
              <w:t>Dapat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berisi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lebih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dari</w:t>
            </w:r>
            <w:proofErr w:type="spellEnd"/>
            <w:r w:rsidRPr="0045171D">
              <w:rPr>
                <w:color w:val="95B3D7" w:themeColor="accent1" w:themeTint="99"/>
              </w:rPr>
              <w:t xml:space="preserve"> 1 chunking.</w:t>
            </w:r>
          </w:p>
        </w:tc>
      </w:tr>
    </w:tbl>
    <w:p w14:paraId="5BC923EA" w14:textId="77777777" w:rsidR="0045171D" w:rsidRDefault="0045171D" w:rsidP="00642AC7">
      <w:pPr>
        <w:ind w:right="18"/>
      </w:pPr>
    </w:p>
    <w:p w14:paraId="3307E9F2" w14:textId="5315ABF1" w:rsidR="0045171D" w:rsidRPr="0045171D" w:rsidRDefault="0045171D" w:rsidP="00642AC7">
      <w:pPr>
        <w:pStyle w:val="BlockLine"/>
        <w:ind w:right="18"/>
        <w:rPr>
          <w:color w:val="95B3D7" w:themeColor="accent1" w:themeTint="99"/>
        </w:rPr>
      </w:pPr>
      <w:r w:rsidRPr="0045171D">
        <w:rPr>
          <w:color w:val="95B3D7" w:themeColor="accent1" w:themeTint="99"/>
        </w:rPr>
        <w:t xml:space="preserve"> 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:rsidRPr="0045171D" w14:paraId="18CCAE8B" w14:textId="77777777" w:rsidTr="00EE69B7">
        <w:trPr>
          <w:cantSplit/>
        </w:trPr>
        <w:tc>
          <w:tcPr>
            <w:tcW w:w="1728" w:type="dxa"/>
          </w:tcPr>
          <w:p w14:paraId="1059116F" w14:textId="239F7296" w:rsidR="0045171D" w:rsidRPr="0045171D" w:rsidRDefault="0045171D" w:rsidP="009144A7">
            <w:pPr>
              <w:pStyle w:val="Heading5"/>
              <w:ind w:left="-110" w:right="18"/>
              <w:rPr>
                <w:color w:val="95B3D7" w:themeColor="accent1" w:themeTint="99"/>
              </w:rPr>
            </w:pPr>
            <w:proofErr w:type="spellStart"/>
            <w:r w:rsidRPr="0045171D">
              <w:rPr>
                <w:color w:val="95B3D7" w:themeColor="accent1" w:themeTint="99"/>
              </w:rPr>
              <w:t>Tabel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tugas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tanggung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jawab</w:t>
            </w:r>
            <w:proofErr w:type="spellEnd"/>
          </w:p>
        </w:tc>
        <w:tc>
          <w:tcPr>
            <w:tcW w:w="6732" w:type="dxa"/>
          </w:tcPr>
          <w:p w14:paraId="43FE95FC" w14:textId="5BBFC181" w:rsidR="0045171D" w:rsidRPr="0045171D" w:rsidRDefault="0045171D" w:rsidP="00642AC7">
            <w:pPr>
              <w:pStyle w:val="BlockText"/>
              <w:ind w:right="18"/>
              <w:rPr>
                <w:color w:val="95B3D7" w:themeColor="accent1" w:themeTint="99"/>
              </w:rPr>
            </w:pPr>
            <w:proofErr w:type="spellStart"/>
            <w:r w:rsidRPr="0045171D">
              <w:rPr>
                <w:color w:val="95B3D7" w:themeColor="accent1" w:themeTint="99"/>
              </w:rPr>
              <w:t>Menjelaskan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pihak</w:t>
            </w:r>
            <w:proofErr w:type="spellEnd"/>
            <w:r w:rsidRPr="0045171D">
              <w:rPr>
                <w:color w:val="95B3D7" w:themeColor="accent1" w:themeTint="99"/>
              </w:rPr>
              <w:t xml:space="preserve"> atau unit </w:t>
            </w:r>
            <w:proofErr w:type="spellStart"/>
            <w:r w:rsidRPr="0045171D">
              <w:rPr>
                <w:color w:val="95B3D7" w:themeColor="accent1" w:themeTint="99"/>
              </w:rPr>
              <w:t>kerja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terkait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beserta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cakupan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tugas</w:t>
            </w:r>
            <w:proofErr w:type="spellEnd"/>
            <w:r w:rsidRPr="0045171D">
              <w:rPr>
                <w:color w:val="95B3D7" w:themeColor="accent1" w:themeTint="99"/>
              </w:rPr>
              <w:t xml:space="preserve"> dan </w:t>
            </w:r>
            <w:proofErr w:type="spellStart"/>
            <w:r w:rsidRPr="0045171D">
              <w:rPr>
                <w:color w:val="95B3D7" w:themeColor="accent1" w:themeTint="99"/>
              </w:rPr>
              <w:t>tanggung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jawab</w:t>
            </w:r>
            <w:proofErr w:type="spellEnd"/>
            <w:r w:rsidRPr="0045171D">
              <w:rPr>
                <w:color w:val="95B3D7" w:themeColor="accent1" w:themeTint="99"/>
              </w:rPr>
              <w:t xml:space="preserve"> masing-masing. </w:t>
            </w:r>
            <w:proofErr w:type="spellStart"/>
            <w:r w:rsidRPr="0045171D">
              <w:rPr>
                <w:color w:val="95B3D7" w:themeColor="accent1" w:themeTint="99"/>
              </w:rPr>
              <w:t>Apabila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dirasa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perlu</w:t>
            </w:r>
            <w:proofErr w:type="spellEnd"/>
            <w:r w:rsidRPr="0045171D">
              <w:rPr>
                <w:color w:val="95B3D7" w:themeColor="accent1" w:themeTint="99"/>
              </w:rPr>
              <w:t xml:space="preserve">, </w:t>
            </w:r>
            <w:proofErr w:type="spellStart"/>
            <w:r w:rsidRPr="0045171D">
              <w:rPr>
                <w:color w:val="95B3D7" w:themeColor="accent1" w:themeTint="99"/>
              </w:rPr>
              <w:t>kolom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dapat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dibuat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memanjang</w:t>
            </w:r>
            <w:proofErr w:type="spellEnd"/>
            <w:r w:rsidRPr="0045171D">
              <w:rPr>
                <w:color w:val="95B3D7" w:themeColor="accent1" w:themeTint="99"/>
              </w:rPr>
              <w:t xml:space="preserve">, </w:t>
            </w:r>
            <w:proofErr w:type="spellStart"/>
            <w:r w:rsidRPr="0045171D">
              <w:rPr>
                <w:color w:val="95B3D7" w:themeColor="accent1" w:themeTint="99"/>
              </w:rPr>
              <w:t>hingga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sejajar</w:t>
            </w:r>
            <w:proofErr w:type="spellEnd"/>
            <w:r w:rsidRPr="0045171D">
              <w:rPr>
                <w:color w:val="95B3D7" w:themeColor="accent1" w:themeTint="99"/>
              </w:rPr>
              <w:t xml:space="preserve"> batas </w:t>
            </w:r>
            <w:proofErr w:type="spellStart"/>
            <w:r w:rsidRPr="0045171D">
              <w:rPr>
                <w:color w:val="95B3D7" w:themeColor="accent1" w:themeTint="99"/>
              </w:rPr>
              <w:t>kiri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judul</w:t>
            </w:r>
            <w:proofErr w:type="spellEnd"/>
            <w:r w:rsidRPr="0045171D">
              <w:rPr>
                <w:color w:val="95B3D7" w:themeColor="accent1" w:themeTint="99"/>
              </w:rPr>
              <w:t xml:space="preserve"> chunking </w:t>
            </w:r>
            <w:proofErr w:type="spellStart"/>
            <w:r w:rsidRPr="0045171D">
              <w:rPr>
                <w:color w:val="95B3D7" w:themeColor="accent1" w:themeTint="99"/>
              </w:rPr>
              <w:t>seperti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berikut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ini</w:t>
            </w:r>
            <w:proofErr w:type="spellEnd"/>
            <w:r w:rsidRPr="0045171D">
              <w:rPr>
                <w:color w:val="95B3D7" w:themeColor="accent1" w:themeTint="99"/>
              </w:rPr>
              <w:t>.</w:t>
            </w:r>
          </w:p>
        </w:tc>
      </w:tr>
    </w:tbl>
    <w:p w14:paraId="141A4DBD" w14:textId="751CC73B" w:rsidR="0045171D" w:rsidRPr="0045171D" w:rsidRDefault="0045171D" w:rsidP="00642AC7">
      <w:pPr>
        <w:ind w:right="18"/>
        <w:rPr>
          <w:color w:val="95B3D7" w:themeColor="accent1" w:themeTint="99"/>
        </w:rPr>
      </w:pPr>
    </w:p>
    <w:tbl>
      <w:tblPr>
        <w:tblW w:w="8460" w:type="dxa"/>
        <w:tblInd w:w="-8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111"/>
        <w:gridCol w:w="4349"/>
      </w:tblGrid>
      <w:tr w:rsidR="0045171D" w:rsidRPr="0045171D" w14:paraId="164F7F68" w14:textId="77777777" w:rsidTr="009144A7"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056D" w14:textId="0C961892" w:rsidR="0045171D" w:rsidRPr="009F6BEC" w:rsidRDefault="0045171D" w:rsidP="009144A7">
            <w:pPr>
              <w:pStyle w:val="TableHeaderText"/>
              <w:ind w:left="-80" w:right="18"/>
              <w:rPr>
                <w:color w:val="95B3D7" w:themeColor="accent1" w:themeTint="99"/>
                <w:sz w:val="20"/>
                <w:szCs w:val="18"/>
              </w:rPr>
            </w:pPr>
            <w:r w:rsidRPr="009F6BEC">
              <w:rPr>
                <w:color w:val="95B3D7" w:themeColor="accent1" w:themeTint="99"/>
                <w:sz w:val="20"/>
                <w:szCs w:val="18"/>
              </w:rPr>
              <w:t xml:space="preserve">Unit </w:t>
            </w:r>
            <w:proofErr w:type="spellStart"/>
            <w:r w:rsidRPr="009F6BEC">
              <w:rPr>
                <w:color w:val="95B3D7" w:themeColor="accent1" w:themeTint="99"/>
                <w:sz w:val="20"/>
                <w:szCs w:val="18"/>
              </w:rPr>
              <w:t>Kerja</w:t>
            </w:r>
            <w:proofErr w:type="spellEnd"/>
            <w:r w:rsidRPr="009F6BEC">
              <w:rPr>
                <w:color w:val="95B3D7" w:themeColor="accent1" w:themeTint="99"/>
                <w:sz w:val="20"/>
                <w:szCs w:val="18"/>
              </w:rPr>
              <w:t xml:space="preserve"> atau </w:t>
            </w:r>
            <w:proofErr w:type="spellStart"/>
            <w:r w:rsidRPr="009F6BEC">
              <w:rPr>
                <w:color w:val="95B3D7" w:themeColor="accent1" w:themeTint="99"/>
                <w:sz w:val="20"/>
                <w:szCs w:val="18"/>
              </w:rPr>
              <w:t>Pihak</w:t>
            </w:r>
            <w:proofErr w:type="spellEnd"/>
            <w:r w:rsidRPr="009F6BEC">
              <w:rPr>
                <w:color w:val="95B3D7" w:themeColor="accent1" w:themeTint="99"/>
                <w:sz w:val="20"/>
                <w:szCs w:val="18"/>
              </w:rPr>
              <w:t xml:space="preserve"> </w:t>
            </w:r>
            <w:proofErr w:type="spellStart"/>
            <w:r w:rsidRPr="009F6BEC">
              <w:rPr>
                <w:color w:val="95B3D7" w:themeColor="accent1" w:themeTint="99"/>
                <w:sz w:val="20"/>
                <w:szCs w:val="18"/>
              </w:rPr>
              <w:t>Terkait</w:t>
            </w:r>
            <w:proofErr w:type="spellEnd"/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9FD84" w14:textId="6F2D8051" w:rsidR="0045171D" w:rsidRPr="009F6BEC" w:rsidRDefault="0045171D" w:rsidP="00642AC7">
            <w:pPr>
              <w:pStyle w:val="TableHeaderText"/>
              <w:ind w:right="18"/>
              <w:rPr>
                <w:color w:val="95B3D7" w:themeColor="accent1" w:themeTint="99"/>
                <w:sz w:val="20"/>
                <w:szCs w:val="18"/>
              </w:rPr>
            </w:pPr>
            <w:proofErr w:type="spellStart"/>
            <w:r w:rsidRPr="009F6BEC">
              <w:rPr>
                <w:color w:val="95B3D7" w:themeColor="accent1" w:themeTint="99"/>
                <w:sz w:val="20"/>
                <w:szCs w:val="18"/>
              </w:rPr>
              <w:t>Tugas</w:t>
            </w:r>
            <w:proofErr w:type="spellEnd"/>
            <w:r w:rsidRPr="009F6BEC">
              <w:rPr>
                <w:color w:val="95B3D7" w:themeColor="accent1" w:themeTint="99"/>
                <w:sz w:val="20"/>
                <w:szCs w:val="18"/>
              </w:rPr>
              <w:t xml:space="preserve"> dan </w:t>
            </w:r>
            <w:proofErr w:type="spellStart"/>
            <w:r w:rsidRPr="009F6BEC">
              <w:rPr>
                <w:color w:val="95B3D7" w:themeColor="accent1" w:themeTint="99"/>
                <w:sz w:val="20"/>
                <w:szCs w:val="18"/>
              </w:rPr>
              <w:t>Tanggung</w:t>
            </w:r>
            <w:proofErr w:type="spellEnd"/>
            <w:r w:rsidRPr="009F6BEC">
              <w:rPr>
                <w:color w:val="95B3D7" w:themeColor="accent1" w:themeTint="99"/>
                <w:sz w:val="20"/>
                <w:szCs w:val="18"/>
              </w:rPr>
              <w:t xml:space="preserve"> Jawab</w:t>
            </w:r>
          </w:p>
        </w:tc>
      </w:tr>
      <w:tr w:rsidR="0045171D" w:rsidRPr="0045171D" w14:paraId="56A14575" w14:textId="77777777" w:rsidTr="009144A7"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EABF" w14:textId="3504F56C" w:rsidR="0045171D" w:rsidRPr="0045171D" w:rsidRDefault="0045171D" w:rsidP="00642AC7">
            <w:pPr>
              <w:pStyle w:val="TableText"/>
              <w:ind w:right="18"/>
              <w:rPr>
                <w:color w:val="95B3D7" w:themeColor="accent1" w:themeTint="99"/>
              </w:rPr>
            </w:pPr>
            <w:proofErr w:type="spellStart"/>
            <w:r w:rsidRPr="0045171D">
              <w:rPr>
                <w:color w:val="95B3D7" w:themeColor="accent1" w:themeTint="99"/>
              </w:rPr>
              <w:t>Berisi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nama</w:t>
            </w:r>
            <w:proofErr w:type="spellEnd"/>
            <w:r w:rsidRPr="0045171D">
              <w:rPr>
                <w:color w:val="95B3D7" w:themeColor="accent1" w:themeTint="99"/>
              </w:rPr>
              <w:t xml:space="preserve"> unit </w:t>
            </w:r>
            <w:proofErr w:type="spellStart"/>
            <w:r w:rsidRPr="0045171D">
              <w:rPr>
                <w:color w:val="95B3D7" w:themeColor="accent1" w:themeTint="99"/>
              </w:rPr>
              <w:t>kerja</w:t>
            </w:r>
            <w:proofErr w:type="spellEnd"/>
            <w:r w:rsidRPr="0045171D">
              <w:rPr>
                <w:color w:val="95B3D7" w:themeColor="accent1" w:themeTint="99"/>
              </w:rPr>
              <w:t xml:space="preserve"> atau </w:t>
            </w:r>
            <w:proofErr w:type="spellStart"/>
            <w:r w:rsidRPr="0045171D">
              <w:rPr>
                <w:color w:val="95B3D7" w:themeColor="accent1" w:themeTint="99"/>
              </w:rPr>
              <w:t>pihak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terkait</w:t>
            </w:r>
            <w:proofErr w:type="spellEnd"/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8258" w14:textId="1A48135E" w:rsidR="0045171D" w:rsidRPr="0045171D" w:rsidRDefault="0045171D" w:rsidP="00642AC7">
            <w:pPr>
              <w:pStyle w:val="TableText"/>
              <w:ind w:right="18"/>
              <w:rPr>
                <w:color w:val="95B3D7" w:themeColor="accent1" w:themeTint="99"/>
              </w:rPr>
            </w:pPr>
            <w:proofErr w:type="spellStart"/>
            <w:r w:rsidRPr="0045171D">
              <w:rPr>
                <w:color w:val="95B3D7" w:themeColor="accent1" w:themeTint="99"/>
              </w:rPr>
              <w:t>Berisi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penjelasan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tugas</w:t>
            </w:r>
            <w:proofErr w:type="spellEnd"/>
            <w:r w:rsidRPr="0045171D">
              <w:rPr>
                <w:color w:val="95B3D7" w:themeColor="accent1" w:themeTint="99"/>
              </w:rPr>
              <w:t xml:space="preserve"> dan </w:t>
            </w:r>
            <w:proofErr w:type="spellStart"/>
            <w:r w:rsidRPr="0045171D">
              <w:rPr>
                <w:color w:val="95B3D7" w:themeColor="accent1" w:themeTint="99"/>
              </w:rPr>
              <w:t>tanggung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jawab</w:t>
            </w:r>
            <w:proofErr w:type="spellEnd"/>
            <w:r w:rsidRPr="0045171D">
              <w:rPr>
                <w:color w:val="95B3D7" w:themeColor="accent1" w:themeTint="99"/>
              </w:rPr>
              <w:t>.</w:t>
            </w:r>
          </w:p>
        </w:tc>
      </w:tr>
    </w:tbl>
    <w:p w14:paraId="7F50B8F3" w14:textId="01BE3BBF" w:rsidR="0045171D" w:rsidRDefault="0045171D" w:rsidP="00642AC7">
      <w:pPr>
        <w:pStyle w:val="BlockText"/>
        <w:ind w:right="18"/>
      </w:pPr>
      <w:r>
        <w:t xml:space="preserve">     </w:t>
      </w:r>
    </w:p>
    <w:tbl>
      <w:tblPr>
        <w:tblW w:w="8460" w:type="dxa"/>
        <w:tblLayout w:type="fixed"/>
        <w:tblLook w:val="0000" w:firstRow="0" w:lastRow="0" w:firstColumn="0" w:lastColumn="0" w:noHBand="0" w:noVBand="0"/>
      </w:tblPr>
      <w:tblGrid>
        <w:gridCol w:w="1728"/>
        <w:gridCol w:w="6732"/>
      </w:tblGrid>
      <w:tr w:rsidR="0045171D" w14:paraId="3AF07AB2" w14:textId="77777777" w:rsidTr="00EE69B7">
        <w:trPr>
          <w:cantSplit/>
        </w:trPr>
        <w:tc>
          <w:tcPr>
            <w:tcW w:w="1728" w:type="dxa"/>
          </w:tcPr>
          <w:p w14:paraId="5CEF7F95" w14:textId="77777777" w:rsidR="0045171D" w:rsidRDefault="0045171D" w:rsidP="00642AC7">
            <w:pPr>
              <w:pStyle w:val="Heading5"/>
              <w:ind w:right="18"/>
            </w:pPr>
          </w:p>
        </w:tc>
        <w:tc>
          <w:tcPr>
            <w:tcW w:w="6732" w:type="dxa"/>
          </w:tcPr>
          <w:p w14:paraId="6AFE5ADB" w14:textId="47758297" w:rsidR="0045171D" w:rsidRDefault="003B7BFC" w:rsidP="00642AC7">
            <w:pPr>
              <w:pStyle w:val="BlockText"/>
              <w:ind w:right="18"/>
            </w:pPr>
            <w:proofErr w:type="spellStart"/>
            <w:r w:rsidRPr="0045171D">
              <w:rPr>
                <w:color w:val="95B3D7" w:themeColor="accent1" w:themeTint="99"/>
              </w:rPr>
              <w:t>Apabila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dirasa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perlu</w:t>
            </w:r>
            <w:proofErr w:type="spellEnd"/>
            <w:r w:rsidRPr="0045171D">
              <w:rPr>
                <w:color w:val="95B3D7" w:themeColor="accent1" w:themeTint="99"/>
              </w:rPr>
              <w:t xml:space="preserve">, </w:t>
            </w:r>
            <w:proofErr w:type="spellStart"/>
            <w:r w:rsidRPr="0045171D">
              <w:rPr>
                <w:color w:val="95B3D7" w:themeColor="accent1" w:themeTint="99"/>
              </w:rPr>
              <w:t>kolom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dapat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dibuat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memanjang</w:t>
            </w:r>
            <w:proofErr w:type="spellEnd"/>
            <w:r w:rsidRPr="0045171D">
              <w:rPr>
                <w:color w:val="95B3D7" w:themeColor="accent1" w:themeTint="99"/>
              </w:rPr>
              <w:t xml:space="preserve">, </w:t>
            </w:r>
            <w:proofErr w:type="spellStart"/>
            <w:r w:rsidRPr="0045171D">
              <w:rPr>
                <w:color w:val="95B3D7" w:themeColor="accent1" w:themeTint="99"/>
              </w:rPr>
              <w:t>hingga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sejajar</w:t>
            </w:r>
            <w:proofErr w:type="spellEnd"/>
            <w:r w:rsidRPr="0045171D">
              <w:rPr>
                <w:color w:val="95B3D7" w:themeColor="accent1" w:themeTint="99"/>
              </w:rPr>
              <w:t xml:space="preserve"> batas </w:t>
            </w:r>
            <w:proofErr w:type="spellStart"/>
            <w:r w:rsidRPr="0045171D">
              <w:rPr>
                <w:color w:val="95B3D7" w:themeColor="accent1" w:themeTint="99"/>
              </w:rPr>
              <w:t>kiri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judul</w:t>
            </w:r>
            <w:proofErr w:type="spellEnd"/>
            <w:r w:rsidRPr="0045171D">
              <w:rPr>
                <w:color w:val="95B3D7" w:themeColor="accent1" w:themeTint="99"/>
              </w:rPr>
              <w:t xml:space="preserve"> chunking </w:t>
            </w:r>
            <w:proofErr w:type="spellStart"/>
            <w:r w:rsidRPr="0045171D">
              <w:rPr>
                <w:color w:val="95B3D7" w:themeColor="accent1" w:themeTint="99"/>
              </w:rPr>
              <w:t>seperti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berikut</w:t>
            </w:r>
            <w:proofErr w:type="spellEnd"/>
            <w:r w:rsidRPr="0045171D">
              <w:rPr>
                <w:color w:val="95B3D7" w:themeColor="accent1" w:themeTint="99"/>
              </w:rPr>
              <w:t xml:space="preserve"> </w:t>
            </w:r>
            <w:proofErr w:type="spellStart"/>
            <w:r w:rsidRPr="0045171D">
              <w:rPr>
                <w:color w:val="95B3D7" w:themeColor="accent1" w:themeTint="99"/>
              </w:rPr>
              <w:t>ini</w:t>
            </w:r>
            <w:proofErr w:type="spellEnd"/>
            <w:r w:rsidRPr="0045171D">
              <w:rPr>
                <w:color w:val="95B3D7" w:themeColor="accent1" w:themeTint="99"/>
              </w:rPr>
              <w:t>.</w:t>
            </w:r>
          </w:p>
        </w:tc>
      </w:tr>
    </w:tbl>
    <w:p w14:paraId="1EF8A1F7" w14:textId="2F111711" w:rsidR="003844DB" w:rsidRPr="003844DB" w:rsidRDefault="0026623B" w:rsidP="00642AC7">
      <w:pPr>
        <w:pStyle w:val="BlockLine"/>
        <w:ind w:right="18"/>
      </w:pPr>
      <w:r>
        <w:t xml:space="preserve"> </w:t>
      </w:r>
    </w:p>
    <w:sectPr w:rsidR="003844DB" w:rsidRPr="003844DB" w:rsidSect="008743BD">
      <w:headerReference w:type="default" r:id="rId14"/>
      <w:pgSz w:w="11909" w:h="16834" w:code="9"/>
      <w:pgMar w:top="1440" w:right="1584" w:bottom="1440" w:left="1440" w:header="864" w:footer="720" w:gutter="43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0639" w14:textId="77777777" w:rsidR="00FD7C20" w:rsidRDefault="00FD7C20">
      <w:r>
        <w:separator/>
      </w:r>
    </w:p>
  </w:endnote>
  <w:endnote w:type="continuationSeparator" w:id="0">
    <w:p w14:paraId="7D10CD37" w14:textId="77777777" w:rsidR="00FD7C20" w:rsidRDefault="00FD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F8FF" w14:textId="77777777" w:rsidR="007457F0" w:rsidRDefault="007457F0" w:rsidP="00022D61">
    <w:pPr>
      <w:pStyle w:val="Footer"/>
      <w:jc w:val="right"/>
    </w:pPr>
    <w:r>
      <w:t xml:space="preserve">Halaman </w:t>
    </w:r>
    <w:r>
      <w:fldChar w:fldCharType="begin"/>
    </w:r>
    <w:r>
      <w:instrText xml:space="preserve"> PAGE   \* MERGEFORMAT </w:instrText>
    </w:r>
    <w:r>
      <w:fldChar w:fldCharType="separate"/>
    </w:r>
    <w:r w:rsidR="00A50E9D">
      <w:rPr>
        <w:noProof/>
      </w:rPr>
      <w:t>3</w:t>
    </w:r>
    <w:r>
      <w:rPr>
        <w:noProof/>
      </w:rP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A50E9D">
      <w:rPr>
        <w:noProof/>
      </w:rPr>
      <w:t>3</w:t>
    </w:r>
    <w:r>
      <w:rPr>
        <w:noProof/>
      </w:rPr>
      <w:fldChar w:fldCharType="end"/>
    </w:r>
  </w:p>
  <w:p w14:paraId="6E7C41A6" w14:textId="77777777" w:rsidR="007457F0" w:rsidRDefault="007457F0" w:rsidP="00022D61">
    <w:pPr>
      <w:pStyle w:val="Footer"/>
    </w:pPr>
  </w:p>
  <w:p w14:paraId="2FEF768A" w14:textId="77777777" w:rsidR="007457F0" w:rsidRPr="00022D61" w:rsidRDefault="007457F0" w:rsidP="00022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B0E7" w14:textId="77777777" w:rsidR="00FD7C20" w:rsidRDefault="00FD7C20">
      <w:r>
        <w:separator/>
      </w:r>
    </w:p>
  </w:footnote>
  <w:footnote w:type="continuationSeparator" w:id="0">
    <w:p w14:paraId="66CAD6E8" w14:textId="77777777" w:rsidR="00FD7C20" w:rsidRDefault="00FD7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84AA" w14:textId="2818F751" w:rsidR="007457F0" w:rsidRDefault="007457F0" w:rsidP="00D06492">
    <w:r>
      <w:t>INTRANET</w:t>
    </w:r>
    <w:r w:rsidR="00A50E9D">
      <w:tab/>
    </w:r>
  </w:p>
  <w:p w14:paraId="648F4D4A" w14:textId="5B2100B6" w:rsidR="007457F0" w:rsidRDefault="007457F0" w:rsidP="00D06492">
    <w:r w:rsidRPr="00744CC1">
      <w:rPr>
        <w:color w:val="4F81BD" w:themeColor="accent1"/>
      </w:rPr>
      <w:t xml:space="preserve">No.:   </w:t>
    </w:r>
    <w:r w:rsidR="00A50E9D" w:rsidRPr="00A50E9D">
      <w:rPr>
        <w:color w:val="0070C0"/>
      </w:rPr>
      <w:t>XXX/SE/POL/YYYY</w:t>
    </w:r>
    <w:r w:rsidRPr="00A50E9D">
      <w:rPr>
        <w:color w:val="0070C0"/>
      </w:rPr>
      <w:tab/>
    </w:r>
    <w:r w:rsidR="00642AC7" w:rsidRPr="00A50E9D">
      <w:rPr>
        <w:color w:val="0070C0"/>
      </w:rPr>
      <w:tab/>
    </w:r>
    <w:r w:rsidR="00642AC7">
      <w:tab/>
    </w:r>
    <w:r w:rsidR="00642AC7">
      <w:tab/>
    </w:r>
    <w:r>
      <w:t xml:space="preserve"> </w:t>
    </w:r>
    <w:r>
      <w:tab/>
    </w:r>
    <w:r w:rsidR="00A50E9D">
      <w:t xml:space="preserve"> </w:t>
    </w:r>
    <w:r w:rsidR="00642AC7">
      <w:t xml:space="preserve"> INTERNAL BCA</w:t>
    </w:r>
    <w:r w:rsidR="00642AC7">
      <w:tab/>
    </w:r>
    <w:r w:rsidR="00642AC7">
      <w:tab/>
    </w:r>
    <w:r w:rsidR="00642AC7">
      <w:tab/>
    </w:r>
    <w:r>
      <w:t xml:space="preserve">Jakarta, </w:t>
    </w:r>
    <w:r w:rsidR="00744CC1">
      <w:rPr>
        <w:color w:val="548DD4" w:themeColor="text2" w:themeTint="99"/>
      </w:rPr>
      <w:t>D</w:t>
    </w:r>
    <w:r w:rsidRPr="00B13599">
      <w:rPr>
        <w:color w:val="548DD4" w:themeColor="text2" w:themeTint="99"/>
      </w:rPr>
      <w:t>D Month YYYY</w:t>
    </w:r>
  </w:p>
  <w:p w14:paraId="6895006C" w14:textId="77777777" w:rsidR="007457F0" w:rsidRPr="003C449B" w:rsidRDefault="007457F0" w:rsidP="003C4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59DA" w14:textId="52AB7F51" w:rsidR="007457F0" w:rsidRDefault="007457F0" w:rsidP="00DD390A">
    <w:r>
      <w:t xml:space="preserve">No.: </w:t>
    </w:r>
    <w:r w:rsidRPr="00A50E9D">
      <w:rPr>
        <w:color w:val="0070C0"/>
      </w:rPr>
      <w:t>XXX/S</w:t>
    </w:r>
    <w:r w:rsidR="00691CFA" w:rsidRPr="00A50E9D">
      <w:rPr>
        <w:color w:val="0070C0"/>
      </w:rPr>
      <w:t>E</w:t>
    </w:r>
    <w:r w:rsidRPr="00A50E9D">
      <w:rPr>
        <w:color w:val="0070C0"/>
      </w:rPr>
      <w:t>/</w:t>
    </w:r>
    <w:r w:rsidR="00691CFA" w:rsidRPr="00A50E9D">
      <w:rPr>
        <w:color w:val="0070C0"/>
      </w:rPr>
      <w:t>POL</w:t>
    </w:r>
    <w:r w:rsidR="00A50E9D" w:rsidRPr="00A50E9D">
      <w:rPr>
        <w:color w:val="0070C0"/>
      </w:rPr>
      <w:t>/YYYY</w:t>
    </w:r>
    <w:r w:rsidR="00A50E9D" w:rsidRPr="00A50E9D">
      <w:rPr>
        <w:color w:val="0070C0"/>
      </w:rPr>
      <w:tab/>
    </w:r>
    <w:r w:rsidR="00A50E9D">
      <w:tab/>
    </w:r>
    <w:r w:rsidR="00A50E9D">
      <w:tab/>
    </w:r>
    <w:r w:rsidR="00A50E9D">
      <w:tab/>
    </w:r>
    <w:proofErr w:type="gramStart"/>
    <w:r w:rsidR="00A50E9D">
      <w:tab/>
      <w:t xml:space="preserve">  </w:t>
    </w:r>
    <w:r>
      <w:t>INTERNAL</w:t>
    </w:r>
    <w:proofErr w:type="gramEnd"/>
    <w:r>
      <w:t xml:space="preserve">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13E1F011" w14:textId="77777777" w:rsidR="007457F0" w:rsidRPr="003C449B" w:rsidRDefault="007457F0" w:rsidP="003C4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CB7"/>
    <w:multiLevelType w:val="hybridMultilevel"/>
    <w:tmpl w:val="BE40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924"/>
    <w:multiLevelType w:val="hybridMultilevel"/>
    <w:tmpl w:val="A372CC24"/>
    <w:lvl w:ilvl="0" w:tplc="4E3237EE">
      <w:start w:val="1"/>
      <w:numFmt w:val="decimal"/>
      <w:pStyle w:val="BulletTex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E2934"/>
    <w:multiLevelType w:val="hybridMultilevel"/>
    <w:tmpl w:val="CDA8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4F17"/>
    <w:multiLevelType w:val="hybridMultilevel"/>
    <w:tmpl w:val="E28C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D5DE8"/>
    <w:multiLevelType w:val="hybridMultilevel"/>
    <w:tmpl w:val="8B525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30507"/>
    <w:multiLevelType w:val="hybridMultilevel"/>
    <w:tmpl w:val="35546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E717D"/>
    <w:multiLevelType w:val="hybridMultilevel"/>
    <w:tmpl w:val="82EA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DA95FC">
      <w:start w:val="1"/>
      <w:numFmt w:val="decimal"/>
      <w:lvlText w:val="%2."/>
      <w:lvlJc w:val="left"/>
      <w:pPr>
        <w:ind w:left="2520" w:hanging="144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F3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5450D"/>
    <w:multiLevelType w:val="hybridMultilevel"/>
    <w:tmpl w:val="70A8560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1C08094C"/>
    <w:multiLevelType w:val="hybridMultilevel"/>
    <w:tmpl w:val="922A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E020E"/>
    <w:multiLevelType w:val="hybridMultilevel"/>
    <w:tmpl w:val="1D3CE01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 w15:restartNumberingAfterBreak="0">
    <w:nsid w:val="1C2D17C8"/>
    <w:multiLevelType w:val="hybridMultilevel"/>
    <w:tmpl w:val="F98C3B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1D7B3B85"/>
    <w:multiLevelType w:val="hybridMultilevel"/>
    <w:tmpl w:val="084CB386"/>
    <w:lvl w:ilvl="0" w:tplc="3D4AB242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204537E1"/>
    <w:multiLevelType w:val="hybridMultilevel"/>
    <w:tmpl w:val="5CA4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22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370CF3"/>
    <w:multiLevelType w:val="hybridMultilevel"/>
    <w:tmpl w:val="A4CEE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2108A3"/>
    <w:multiLevelType w:val="hybridMultilevel"/>
    <w:tmpl w:val="566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6771B"/>
    <w:multiLevelType w:val="hybridMultilevel"/>
    <w:tmpl w:val="10F6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F0E05"/>
    <w:multiLevelType w:val="hybridMultilevel"/>
    <w:tmpl w:val="09D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A052A"/>
    <w:multiLevelType w:val="hybridMultilevel"/>
    <w:tmpl w:val="C84ED5DA"/>
    <w:lvl w:ilvl="0" w:tplc="851E5F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C110D"/>
    <w:multiLevelType w:val="hybridMultilevel"/>
    <w:tmpl w:val="A530C220"/>
    <w:lvl w:ilvl="0" w:tplc="C8D6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072C3A"/>
    <w:multiLevelType w:val="hybridMultilevel"/>
    <w:tmpl w:val="62C82B4A"/>
    <w:lvl w:ilvl="0" w:tplc="35569C22">
      <w:start w:val="3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55B48"/>
    <w:multiLevelType w:val="hybridMultilevel"/>
    <w:tmpl w:val="1960F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346928"/>
    <w:multiLevelType w:val="hybridMultilevel"/>
    <w:tmpl w:val="593CBE32"/>
    <w:lvl w:ilvl="0" w:tplc="60E21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7119D"/>
    <w:multiLevelType w:val="hybridMultilevel"/>
    <w:tmpl w:val="E0966A9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4D2B42DB"/>
    <w:multiLevelType w:val="hybridMultilevel"/>
    <w:tmpl w:val="F01C0D1E"/>
    <w:lvl w:ilvl="0" w:tplc="E8104A76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6" w15:restartNumberingAfterBreak="0">
    <w:nsid w:val="584475DB"/>
    <w:multiLevelType w:val="hybridMultilevel"/>
    <w:tmpl w:val="37D2B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19348E"/>
    <w:multiLevelType w:val="hybridMultilevel"/>
    <w:tmpl w:val="DAA8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50397"/>
    <w:multiLevelType w:val="hybridMultilevel"/>
    <w:tmpl w:val="F4C8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55996"/>
    <w:multiLevelType w:val="hybridMultilevel"/>
    <w:tmpl w:val="3C9A610C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30" w15:restartNumberingAfterBreak="0">
    <w:nsid w:val="618D1C43"/>
    <w:multiLevelType w:val="hybridMultilevel"/>
    <w:tmpl w:val="E112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419F8"/>
    <w:multiLevelType w:val="hybridMultilevel"/>
    <w:tmpl w:val="013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14D24"/>
    <w:multiLevelType w:val="hybridMultilevel"/>
    <w:tmpl w:val="AF609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804048"/>
    <w:multiLevelType w:val="hybridMultilevel"/>
    <w:tmpl w:val="A808D38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4" w15:restartNumberingAfterBreak="0">
    <w:nsid w:val="72737AF9"/>
    <w:multiLevelType w:val="hybridMultilevel"/>
    <w:tmpl w:val="7580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B316D"/>
    <w:multiLevelType w:val="hybridMultilevel"/>
    <w:tmpl w:val="A98A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360B9"/>
    <w:multiLevelType w:val="hybridMultilevel"/>
    <w:tmpl w:val="BCD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C45AF"/>
    <w:multiLevelType w:val="hybridMultilevel"/>
    <w:tmpl w:val="16144CCC"/>
    <w:lvl w:ilvl="0" w:tplc="2D905F84">
      <w:numFmt w:val="bullet"/>
      <w:lvlText w:val="-"/>
      <w:lvlJc w:val="left"/>
      <w:pPr>
        <w:ind w:left="10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 w16cid:durableId="1677266982">
    <w:abstractNumId w:val="1"/>
  </w:num>
  <w:num w:numId="2" w16cid:durableId="249628179">
    <w:abstractNumId w:val="20"/>
  </w:num>
  <w:num w:numId="3" w16cid:durableId="1705209380">
    <w:abstractNumId w:val="14"/>
  </w:num>
  <w:num w:numId="4" w16cid:durableId="1610971044">
    <w:abstractNumId w:val="5"/>
  </w:num>
  <w:num w:numId="5" w16cid:durableId="1564294072">
    <w:abstractNumId w:val="7"/>
  </w:num>
  <w:num w:numId="6" w16cid:durableId="1287349166">
    <w:abstractNumId w:val="32"/>
  </w:num>
  <w:num w:numId="7" w16cid:durableId="658853335">
    <w:abstractNumId w:val="4"/>
  </w:num>
  <w:num w:numId="8" w16cid:durableId="609701218">
    <w:abstractNumId w:val="22"/>
  </w:num>
  <w:num w:numId="9" w16cid:durableId="143739206">
    <w:abstractNumId w:val="26"/>
  </w:num>
  <w:num w:numId="10" w16cid:durableId="171644885">
    <w:abstractNumId w:val="15"/>
  </w:num>
  <w:num w:numId="11" w16cid:durableId="2041592420">
    <w:abstractNumId w:val="19"/>
  </w:num>
  <w:num w:numId="12" w16cid:durableId="531767300">
    <w:abstractNumId w:val="29"/>
  </w:num>
  <w:num w:numId="13" w16cid:durableId="1516646720">
    <w:abstractNumId w:val="33"/>
  </w:num>
  <w:num w:numId="14" w16cid:durableId="1777825569">
    <w:abstractNumId w:val="31"/>
  </w:num>
  <w:num w:numId="15" w16cid:durableId="304312733">
    <w:abstractNumId w:val="27"/>
  </w:num>
  <w:num w:numId="16" w16cid:durableId="455953165">
    <w:abstractNumId w:val="17"/>
  </w:num>
  <w:num w:numId="17" w16cid:durableId="1368021734">
    <w:abstractNumId w:val="3"/>
  </w:num>
  <w:num w:numId="18" w16cid:durableId="1637299157">
    <w:abstractNumId w:val="2"/>
  </w:num>
  <w:num w:numId="19" w16cid:durableId="952129491">
    <w:abstractNumId w:val="6"/>
  </w:num>
  <w:num w:numId="20" w16cid:durableId="122387699">
    <w:abstractNumId w:val="21"/>
  </w:num>
  <w:num w:numId="21" w16cid:durableId="1423067501">
    <w:abstractNumId w:val="10"/>
  </w:num>
  <w:num w:numId="22" w16cid:durableId="1075052924">
    <w:abstractNumId w:val="23"/>
  </w:num>
  <w:num w:numId="23" w16cid:durableId="1450514888">
    <w:abstractNumId w:val="37"/>
  </w:num>
  <w:num w:numId="24" w16cid:durableId="1811090608">
    <w:abstractNumId w:val="12"/>
  </w:num>
  <w:num w:numId="25" w16cid:durableId="409697246">
    <w:abstractNumId w:val="25"/>
  </w:num>
  <w:num w:numId="26" w16cid:durableId="1347905971">
    <w:abstractNumId w:val="8"/>
  </w:num>
  <w:num w:numId="27" w16cid:durableId="1503547951">
    <w:abstractNumId w:val="30"/>
  </w:num>
  <w:num w:numId="28" w16cid:durableId="1785539335">
    <w:abstractNumId w:val="28"/>
  </w:num>
  <w:num w:numId="29" w16cid:durableId="897204610">
    <w:abstractNumId w:val="18"/>
  </w:num>
  <w:num w:numId="30" w16cid:durableId="1525362263">
    <w:abstractNumId w:val="24"/>
  </w:num>
  <w:num w:numId="31" w16cid:durableId="59407863">
    <w:abstractNumId w:val="13"/>
  </w:num>
  <w:num w:numId="32" w16cid:durableId="1822766030">
    <w:abstractNumId w:val="35"/>
  </w:num>
  <w:num w:numId="33" w16cid:durableId="821311128">
    <w:abstractNumId w:val="34"/>
  </w:num>
  <w:num w:numId="34" w16cid:durableId="837422360">
    <w:abstractNumId w:val="16"/>
  </w:num>
  <w:num w:numId="35" w16cid:durableId="1474908729">
    <w:abstractNumId w:val="9"/>
  </w:num>
  <w:num w:numId="36" w16cid:durableId="1100952375">
    <w:abstractNumId w:val="0"/>
  </w:num>
  <w:num w:numId="37" w16cid:durableId="833956344">
    <w:abstractNumId w:val="36"/>
  </w:num>
  <w:num w:numId="38" w16cid:durableId="62327029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proofState w:spelling="clean" w:grammar="clean"/>
  <w:attachedTemplate r:id="rId1"/>
  <w:linkStyles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C68"/>
    <w:rsid w:val="00000F8A"/>
    <w:rsid w:val="0000301E"/>
    <w:rsid w:val="00006AF8"/>
    <w:rsid w:val="0001023D"/>
    <w:rsid w:val="00010B30"/>
    <w:rsid w:val="00013459"/>
    <w:rsid w:val="0001690F"/>
    <w:rsid w:val="000176BB"/>
    <w:rsid w:val="00021590"/>
    <w:rsid w:val="00022D61"/>
    <w:rsid w:val="00026A05"/>
    <w:rsid w:val="00030829"/>
    <w:rsid w:val="00031CF5"/>
    <w:rsid w:val="00032CE3"/>
    <w:rsid w:val="00035865"/>
    <w:rsid w:val="00035DCA"/>
    <w:rsid w:val="00036D55"/>
    <w:rsid w:val="00041014"/>
    <w:rsid w:val="00042600"/>
    <w:rsid w:val="00043181"/>
    <w:rsid w:val="00044E5A"/>
    <w:rsid w:val="00045868"/>
    <w:rsid w:val="00046E5E"/>
    <w:rsid w:val="00050BA4"/>
    <w:rsid w:val="00050E68"/>
    <w:rsid w:val="00052028"/>
    <w:rsid w:val="00053711"/>
    <w:rsid w:val="000545E7"/>
    <w:rsid w:val="00056946"/>
    <w:rsid w:val="0006136D"/>
    <w:rsid w:val="000659CA"/>
    <w:rsid w:val="00066B26"/>
    <w:rsid w:val="00066FBF"/>
    <w:rsid w:val="00071043"/>
    <w:rsid w:val="000715F1"/>
    <w:rsid w:val="000716D1"/>
    <w:rsid w:val="000734B4"/>
    <w:rsid w:val="00082423"/>
    <w:rsid w:val="00082F81"/>
    <w:rsid w:val="00083FA2"/>
    <w:rsid w:val="00086C8C"/>
    <w:rsid w:val="00091298"/>
    <w:rsid w:val="0009314B"/>
    <w:rsid w:val="00094EEF"/>
    <w:rsid w:val="000A0855"/>
    <w:rsid w:val="000A0E46"/>
    <w:rsid w:val="000A1DB8"/>
    <w:rsid w:val="000A3683"/>
    <w:rsid w:val="000A3D42"/>
    <w:rsid w:val="000A4FCD"/>
    <w:rsid w:val="000A71B0"/>
    <w:rsid w:val="000A74B1"/>
    <w:rsid w:val="000B1099"/>
    <w:rsid w:val="000B46C9"/>
    <w:rsid w:val="000B6DCE"/>
    <w:rsid w:val="000C104B"/>
    <w:rsid w:val="000C45BB"/>
    <w:rsid w:val="000C673F"/>
    <w:rsid w:val="000D0419"/>
    <w:rsid w:val="000D1D16"/>
    <w:rsid w:val="000D3764"/>
    <w:rsid w:val="000D3D1C"/>
    <w:rsid w:val="000D623A"/>
    <w:rsid w:val="000E0E20"/>
    <w:rsid w:val="000E129D"/>
    <w:rsid w:val="000E156A"/>
    <w:rsid w:val="000E1C71"/>
    <w:rsid w:val="000E38F3"/>
    <w:rsid w:val="000E3F16"/>
    <w:rsid w:val="000E3FC9"/>
    <w:rsid w:val="000E4EB9"/>
    <w:rsid w:val="000E53C8"/>
    <w:rsid w:val="000F1786"/>
    <w:rsid w:val="000F2CFB"/>
    <w:rsid w:val="000F3FA1"/>
    <w:rsid w:val="000F4061"/>
    <w:rsid w:val="000F5449"/>
    <w:rsid w:val="000F5CAE"/>
    <w:rsid w:val="000F6ABC"/>
    <w:rsid w:val="000F7E24"/>
    <w:rsid w:val="00101986"/>
    <w:rsid w:val="00103118"/>
    <w:rsid w:val="001075CD"/>
    <w:rsid w:val="00113801"/>
    <w:rsid w:val="00113A32"/>
    <w:rsid w:val="001144BE"/>
    <w:rsid w:val="00116307"/>
    <w:rsid w:val="0012293F"/>
    <w:rsid w:val="001264F9"/>
    <w:rsid w:val="00127AEC"/>
    <w:rsid w:val="0013069E"/>
    <w:rsid w:val="00130A1D"/>
    <w:rsid w:val="00133876"/>
    <w:rsid w:val="0013713A"/>
    <w:rsid w:val="0014296B"/>
    <w:rsid w:val="00144BF1"/>
    <w:rsid w:val="001510C9"/>
    <w:rsid w:val="00152C68"/>
    <w:rsid w:val="00162407"/>
    <w:rsid w:val="001625E5"/>
    <w:rsid w:val="001630F7"/>
    <w:rsid w:val="00164664"/>
    <w:rsid w:val="00166673"/>
    <w:rsid w:val="00166A20"/>
    <w:rsid w:val="00170C34"/>
    <w:rsid w:val="00171FC7"/>
    <w:rsid w:val="00176CA3"/>
    <w:rsid w:val="00177066"/>
    <w:rsid w:val="0019325B"/>
    <w:rsid w:val="0019386B"/>
    <w:rsid w:val="00194878"/>
    <w:rsid w:val="00196940"/>
    <w:rsid w:val="00197412"/>
    <w:rsid w:val="001A0B94"/>
    <w:rsid w:val="001A105C"/>
    <w:rsid w:val="001A14EA"/>
    <w:rsid w:val="001A171D"/>
    <w:rsid w:val="001A19EC"/>
    <w:rsid w:val="001A376E"/>
    <w:rsid w:val="001A3E9A"/>
    <w:rsid w:val="001A73A2"/>
    <w:rsid w:val="001B1D15"/>
    <w:rsid w:val="001B386A"/>
    <w:rsid w:val="001C013C"/>
    <w:rsid w:val="001C39AD"/>
    <w:rsid w:val="001C7054"/>
    <w:rsid w:val="001C72B0"/>
    <w:rsid w:val="001C7865"/>
    <w:rsid w:val="001D0B7D"/>
    <w:rsid w:val="001D1889"/>
    <w:rsid w:val="001D1F30"/>
    <w:rsid w:val="001D3B27"/>
    <w:rsid w:val="001D4D74"/>
    <w:rsid w:val="001D5761"/>
    <w:rsid w:val="001D5AEF"/>
    <w:rsid w:val="001D67A0"/>
    <w:rsid w:val="001D6B13"/>
    <w:rsid w:val="001D7742"/>
    <w:rsid w:val="001E29B3"/>
    <w:rsid w:val="001E6478"/>
    <w:rsid w:val="001F0247"/>
    <w:rsid w:val="001F0ACA"/>
    <w:rsid w:val="001F0D04"/>
    <w:rsid w:val="001F1048"/>
    <w:rsid w:val="001F4492"/>
    <w:rsid w:val="001F4CD2"/>
    <w:rsid w:val="001F5A12"/>
    <w:rsid w:val="001F65F3"/>
    <w:rsid w:val="001F69AF"/>
    <w:rsid w:val="001F71BC"/>
    <w:rsid w:val="00201DA1"/>
    <w:rsid w:val="0020267A"/>
    <w:rsid w:val="00205DC3"/>
    <w:rsid w:val="0020601B"/>
    <w:rsid w:val="00211376"/>
    <w:rsid w:val="00212C86"/>
    <w:rsid w:val="00214C9B"/>
    <w:rsid w:val="00215CB9"/>
    <w:rsid w:val="00216030"/>
    <w:rsid w:val="0022309F"/>
    <w:rsid w:val="00224E2D"/>
    <w:rsid w:val="00224F0E"/>
    <w:rsid w:val="002254A9"/>
    <w:rsid w:val="00226A43"/>
    <w:rsid w:val="00227EC3"/>
    <w:rsid w:val="00231076"/>
    <w:rsid w:val="00234706"/>
    <w:rsid w:val="00241B83"/>
    <w:rsid w:val="00241EC4"/>
    <w:rsid w:val="00244873"/>
    <w:rsid w:val="0024568C"/>
    <w:rsid w:val="002471D6"/>
    <w:rsid w:val="00250614"/>
    <w:rsid w:val="00252071"/>
    <w:rsid w:val="00255863"/>
    <w:rsid w:val="002564A1"/>
    <w:rsid w:val="002568D6"/>
    <w:rsid w:val="002569CD"/>
    <w:rsid w:val="00256DBF"/>
    <w:rsid w:val="00260F7F"/>
    <w:rsid w:val="0026184A"/>
    <w:rsid w:val="00262835"/>
    <w:rsid w:val="002628FB"/>
    <w:rsid w:val="0026317F"/>
    <w:rsid w:val="0026623B"/>
    <w:rsid w:val="00270311"/>
    <w:rsid w:val="0027169D"/>
    <w:rsid w:val="00273F5D"/>
    <w:rsid w:val="00274E86"/>
    <w:rsid w:val="002752D3"/>
    <w:rsid w:val="002753DE"/>
    <w:rsid w:val="002756BC"/>
    <w:rsid w:val="00277E6F"/>
    <w:rsid w:val="00280474"/>
    <w:rsid w:val="0028059E"/>
    <w:rsid w:val="00284553"/>
    <w:rsid w:val="00285D5C"/>
    <w:rsid w:val="00285EEA"/>
    <w:rsid w:val="00286503"/>
    <w:rsid w:val="00286F0E"/>
    <w:rsid w:val="0029154B"/>
    <w:rsid w:val="002915DD"/>
    <w:rsid w:val="00294403"/>
    <w:rsid w:val="00295C15"/>
    <w:rsid w:val="002974EB"/>
    <w:rsid w:val="002A06EB"/>
    <w:rsid w:val="002A194E"/>
    <w:rsid w:val="002A19A6"/>
    <w:rsid w:val="002A2509"/>
    <w:rsid w:val="002A5008"/>
    <w:rsid w:val="002A5392"/>
    <w:rsid w:val="002A5FEA"/>
    <w:rsid w:val="002A6220"/>
    <w:rsid w:val="002A6E4E"/>
    <w:rsid w:val="002A6FD6"/>
    <w:rsid w:val="002B20AE"/>
    <w:rsid w:val="002C0506"/>
    <w:rsid w:val="002C2E4D"/>
    <w:rsid w:val="002C4820"/>
    <w:rsid w:val="002C6C2A"/>
    <w:rsid w:val="002C79BD"/>
    <w:rsid w:val="002D43F6"/>
    <w:rsid w:val="002D49A0"/>
    <w:rsid w:val="002E134F"/>
    <w:rsid w:val="002E2D1C"/>
    <w:rsid w:val="002E3ECF"/>
    <w:rsid w:val="002E76A2"/>
    <w:rsid w:val="002F33D6"/>
    <w:rsid w:val="002F36DD"/>
    <w:rsid w:val="002F3B69"/>
    <w:rsid w:val="002F3F84"/>
    <w:rsid w:val="002F52DC"/>
    <w:rsid w:val="002F546B"/>
    <w:rsid w:val="002F5861"/>
    <w:rsid w:val="002F6775"/>
    <w:rsid w:val="002F6E87"/>
    <w:rsid w:val="002F7288"/>
    <w:rsid w:val="00301893"/>
    <w:rsid w:val="00306924"/>
    <w:rsid w:val="00313E44"/>
    <w:rsid w:val="00315F75"/>
    <w:rsid w:val="00331732"/>
    <w:rsid w:val="003354F1"/>
    <w:rsid w:val="0034105B"/>
    <w:rsid w:val="003430B9"/>
    <w:rsid w:val="0034393D"/>
    <w:rsid w:val="00345A66"/>
    <w:rsid w:val="00345B0B"/>
    <w:rsid w:val="00345E08"/>
    <w:rsid w:val="003522A9"/>
    <w:rsid w:val="003529FD"/>
    <w:rsid w:val="00353C46"/>
    <w:rsid w:val="00355696"/>
    <w:rsid w:val="00355CC7"/>
    <w:rsid w:val="00356241"/>
    <w:rsid w:val="00356399"/>
    <w:rsid w:val="0035760B"/>
    <w:rsid w:val="0036370A"/>
    <w:rsid w:val="00365BD0"/>
    <w:rsid w:val="003666F6"/>
    <w:rsid w:val="003674F9"/>
    <w:rsid w:val="003676DF"/>
    <w:rsid w:val="00367732"/>
    <w:rsid w:val="00367F47"/>
    <w:rsid w:val="003703BD"/>
    <w:rsid w:val="00370A7A"/>
    <w:rsid w:val="00371A8F"/>
    <w:rsid w:val="00374675"/>
    <w:rsid w:val="003767FB"/>
    <w:rsid w:val="00377692"/>
    <w:rsid w:val="0037777F"/>
    <w:rsid w:val="00380034"/>
    <w:rsid w:val="003804F4"/>
    <w:rsid w:val="0038084E"/>
    <w:rsid w:val="003819E8"/>
    <w:rsid w:val="003819EB"/>
    <w:rsid w:val="00382A8F"/>
    <w:rsid w:val="00382AB4"/>
    <w:rsid w:val="003844DB"/>
    <w:rsid w:val="00385258"/>
    <w:rsid w:val="00385B3E"/>
    <w:rsid w:val="003908AE"/>
    <w:rsid w:val="00395041"/>
    <w:rsid w:val="003A2E20"/>
    <w:rsid w:val="003B08AB"/>
    <w:rsid w:val="003B1479"/>
    <w:rsid w:val="003B3540"/>
    <w:rsid w:val="003B57C0"/>
    <w:rsid w:val="003B5E79"/>
    <w:rsid w:val="003B7BFC"/>
    <w:rsid w:val="003B7F35"/>
    <w:rsid w:val="003C08CB"/>
    <w:rsid w:val="003C3405"/>
    <w:rsid w:val="003C35F5"/>
    <w:rsid w:val="003C3A88"/>
    <w:rsid w:val="003C4093"/>
    <w:rsid w:val="003C449B"/>
    <w:rsid w:val="003C6340"/>
    <w:rsid w:val="003C6D86"/>
    <w:rsid w:val="003D189F"/>
    <w:rsid w:val="003D2405"/>
    <w:rsid w:val="003D2FFF"/>
    <w:rsid w:val="003D53BD"/>
    <w:rsid w:val="003D6B03"/>
    <w:rsid w:val="003E50C7"/>
    <w:rsid w:val="003E5C5A"/>
    <w:rsid w:val="003E5D4C"/>
    <w:rsid w:val="003E69C2"/>
    <w:rsid w:val="003E7AB4"/>
    <w:rsid w:val="003E7F11"/>
    <w:rsid w:val="003F1B92"/>
    <w:rsid w:val="003F28F0"/>
    <w:rsid w:val="003F3288"/>
    <w:rsid w:val="003F35F9"/>
    <w:rsid w:val="003F49FA"/>
    <w:rsid w:val="003F5DDC"/>
    <w:rsid w:val="003F632F"/>
    <w:rsid w:val="003F6AB5"/>
    <w:rsid w:val="004010FE"/>
    <w:rsid w:val="00403A28"/>
    <w:rsid w:val="00403D20"/>
    <w:rsid w:val="0040451E"/>
    <w:rsid w:val="00407C27"/>
    <w:rsid w:val="00410C04"/>
    <w:rsid w:val="00412B69"/>
    <w:rsid w:val="00413101"/>
    <w:rsid w:val="00415BCD"/>
    <w:rsid w:val="00416CE6"/>
    <w:rsid w:val="00424293"/>
    <w:rsid w:val="0043027D"/>
    <w:rsid w:val="004312B9"/>
    <w:rsid w:val="00431ECB"/>
    <w:rsid w:val="0043356D"/>
    <w:rsid w:val="00435508"/>
    <w:rsid w:val="00440D27"/>
    <w:rsid w:val="00443DAD"/>
    <w:rsid w:val="004444EA"/>
    <w:rsid w:val="00444ABB"/>
    <w:rsid w:val="00445AE2"/>
    <w:rsid w:val="004503D1"/>
    <w:rsid w:val="004504CB"/>
    <w:rsid w:val="004506BC"/>
    <w:rsid w:val="0045074C"/>
    <w:rsid w:val="0045171D"/>
    <w:rsid w:val="00451BC4"/>
    <w:rsid w:val="0045224A"/>
    <w:rsid w:val="00452A62"/>
    <w:rsid w:val="00454559"/>
    <w:rsid w:val="004554D5"/>
    <w:rsid w:val="004560B6"/>
    <w:rsid w:val="00461853"/>
    <w:rsid w:val="00462530"/>
    <w:rsid w:val="00462F52"/>
    <w:rsid w:val="00465985"/>
    <w:rsid w:val="00466372"/>
    <w:rsid w:val="00466C4D"/>
    <w:rsid w:val="00470C31"/>
    <w:rsid w:val="00470C93"/>
    <w:rsid w:val="00471533"/>
    <w:rsid w:val="00471809"/>
    <w:rsid w:val="00473DB0"/>
    <w:rsid w:val="00474517"/>
    <w:rsid w:val="004764C3"/>
    <w:rsid w:val="004805E2"/>
    <w:rsid w:val="00483F0B"/>
    <w:rsid w:val="00483FAC"/>
    <w:rsid w:val="00484967"/>
    <w:rsid w:val="00485065"/>
    <w:rsid w:val="00485D96"/>
    <w:rsid w:val="004907A0"/>
    <w:rsid w:val="00490EF7"/>
    <w:rsid w:val="004911E1"/>
    <w:rsid w:val="0049144D"/>
    <w:rsid w:val="004928D1"/>
    <w:rsid w:val="00492E0E"/>
    <w:rsid w:val="004944E9"/>
    <w:rsid w:val="0049559F"/>
    <w:rsid w:val="0049768F"/>
    <w:rsid w:val="0049778A"/>
    <w:rsid w:val="004A1EBE"/>
    <w:rsid w:val="004A428E"/>
    <w:rsid w:val="004A43C3"/>
    <w:rsid w:val="004A510C"/>
    <w:rsid w:val="004A524C"/>
    <w:rsid w:val="004B0EB5"/>
    <w:rsid w:val="004B78DC"/>
    <w:rsid w:val="004B7AF1"/>
    <w:rsid w:val="004C7570"/>
    <w:rsid w:val="004C79EC"/>
    <w:rsid w:val="004C7A3F"/>
    <w:rsid w:val="004C7BA0"/>
    <w:rsid w:val="004D0294"/>
    <w:rsid w:val="004D3127"/>
    <w:rsid w:val="004D44D4"/>
    <w:rsid w:val="004D5082"/>
    <w:rsid w:val="004D5345"/>
    <w:rsid w:val="004D7087"/>
    <w:rsid w:val="004E0EE4"/>
    <w:rsid w:val="004E12AD"/>
    <w:rsid w:val="004E1B95"/>
    <w:rsid w:val="004E1D2A"/>
    <w:rsid w:val="004E2035"/>
    <w:rsid w:val="004E4118"/>
    <w:rsid w:val="004E4555"/>
    <w:rsid w:val="004E7B54"/>
    <w:rsid w:val="004F1A04"/>
    <w:rsid w:val="004F1EC9"/>
    <w:rsid w:val="004F34A0"/>
    <w:rsid w:val="004F6A80"/>
    <w:rsid w:val="004F79A5"/>
    <w:rsid w:val="00500F01"/>
    <w:rsid w:val="00501E19"/>
    <w:rsid w:val="00502E39"/>
    <w:rsid w:val="00502F87"/>
    <w:rsid w:val="005041DC"/>
    <w:rsid w:val="0050552A"/>
    <w:rsid w:val="00511067"/>
    <w:rsid w:val="00513A88"/>
    <w:rsid w:val="00514A81"/>
    <w:rsid w:val="00514F3A"/>
    <w:rsid w:val="00517635"/>
    <w:rsid w:val="00520CBB"/>
    <w:rsid w:val="00520FD3"/>
    <w:rsid w:val="00521437"/>
    <w:rsid w:val="0052519D"/>
    <w:rsid w:val="00526BE2"/>
    <w:rsid w:val="00530583"/>
    <w:rsid w:val="005324D3"/>
    <w:rsid w:val="005335B0"/>
    <w:rsid w:val="005336BB"/>
    <w:rsid w:val="00535A70"/>
    <w:rsid w:val="005363BC"/>
    <w:rsid w:val="005378CA"/>
    <w:rsid w:val="00540E8A"/>
    <w:rsid w:val="00542AEA"/>
    <w:rsid w:val="00542F9B"/>
    <w:rsid w:val="005437B2"/>
    <w:rsid w:val="0054556C"/>
    <w:rsid w:val="00546288"/>
    <w:rsid w:val="00547081"/>
    <w:rsid w:val="00552200"/>
    <w:rsid w:val="00552405"/>
    <w:rsid w:val="005567CA"/>
    <w:rsid w:val="00562896"/>
    <w:rsid w:val="00562FEA"/>
    <w:rsid w:val="00564F6E"/>
    <w:rsid w:val="00565538"/>
    <w:rsid w:val="00566E6D"/>
    <w:rsid w:val="00567940"/>
    <w:rsid w:val="005717C0"/>
    <w:rsid w:val="0057198C"/>
    <w:rsid w:val="00571D8C"/>
    <w:rsid w:val="00574847"/>
    <w:rsid w:val="005759E4"/>
    <w:rsid w:val="00576CC2"/>
    <w:rsid w:val="00577172"/>
    <w:rsid w:val="00577E8D"/>
    <w:rsid w:val="005837FC"/>
    <w:rsid w:val="0058432B"/>
    <w:rsid w:val="005847CD"/>
    <w:rsid w:val="005850C9"/>
    <w:rsid w:val="0058794A"/>
    <w:rsid w:val="00587EF4"/>
    <w:rsid w:val="005949C0"/>
    <w:rsid w:val="00594DEE"/>
    <w:rsid w:val="005A1A31"/>
    <w:rsid w:val="005B0982"/>
    <w:rsid w:val="005B4585"/>
    <w:rsid w:val="005B5663"/>
    <w:rsid w:val="005B78B2"/>
    <w:rsid w:val="005B7FF9"/>
    <w:rsid w:val="005C3240"/>
    <w:rsid w:val="005C6C8E"/>
    <w:rsid w:val="005D120A"/>
    <w:rsid w:val="005D38F7"/>
    <w:rsid w:val="005D3ED4"/>
    <w:rsid w:val="005D66B3"/>
    <w:rsid w:val="005E10D8"/>
    <w:rsid w:val="005E13AD"/>
    <w:rsid w:val="005E2D3B"/>
    <w:rsid w:val="005E3487"/>
    <w:rsid w:val="005E487B"/>
    <w:rsid w:val="005E5AE1"/>
    <w:rsid w:val="005E5BE8"/>
    <w:rsid w:val="005E70A9"/>
    <w:rsid w:val="005E7547"/>
    <w:rsid w:val="005F16C3"/>
    <w:rsid w:val="005F1E55"/>
    <w:rsid w:val="005F1F07"/>
    <w:rsid w:val="005F27E1"/>
    <w:rsid w:val="005F322A"/>
    <w:rsid w:val="005F3B52"/>
    <w:rsid w:val="005F70EB"/>
    <w:rsid w:val="00600761"/>
    <w:rsid w:val="00601AB7"/>
    <w:rsid w:val="0060216B"/>
    <w:rsid w:val="006021CF"/>
    <w:rsid w:val="006044D4"/>
    <w:rsid w:val="00604E74"/>
    <w:rsid w:val="00606DF8"/>
    <w:rsid w:val="006072CF"/>
    <w:rsid w:val="00611061"/>
    <w:rsid w:val="006125A7"/>
    <w:rsid w:val="00612769"/>
    <w:rsid w:val="006129BD"/>
    <w:rsid w:val="00613528"/>
    <w:rsid w:val="00621610"/>
    <w:rsid w:val="00621629"/>
    <w:rsid w:val="00622013"/>
    <w:rsid w:val="006229D5"/>
    <w:rsid w:val="00622EE6"/>
    <w:rsid w:val="006247FC"/>
    <w:rsid w:val="00624906"/>
    <w:rsid w:val="00625BA8"/>
    <w:rsid w:val="00625CD6"/>
    <w:rsid w:val="00630C0F"/>
    <w:rsid w:val="0063326E"/>
    <w:rsid w:val="0063331A"/>
    <w:rsid w:val="00636326"/>
    <w:rsid w:val="0063709A"/>
    <w:rsid w:val="006373FE"/>
    <w:rsid w:val="006426C7"/>
    <w:rsid w:val="00642AC7"/>
    <w:rsid w:val="006458F6"/>
    <w:rsid w:val="006460EC"/>
    <w:rsid w:val="0065577F"/>
    <w:rsid w:val="0065799E"/>
    <w:rsid w:val="006601CB"/>
    <w:rsid w:val="00660CAA"/>
    <w:rsid w:val="00664124"/>
    <w:rsid w:val="00666181"/>
    <w:rsid w:val="006717C9"/>
    <w:rsid w:val="0067555E"/>
    <w:rsid w:val="00675F17"/>
    <w:rsid w:val="00677A60"/>
    <w:rsid w:val="00681A75"/>
    <w:rsid w:val="00681C8C"/>
    <w:rsid w:val="00681FAA"/>
    <w:rsid w:val="0068247C"/>
    <w:rsid w:val="00682AE4"/>
    <w:rsid w:val="00683485"/>
    <w:rsid w:val="00686464"/>
    <w:rsid w:val="00691CFA"/>
    <w:rsid w:val="006946AA"/>
    <w:rsid w:val="00695CF4"/>
    <w:rsid w:val="006965DA"/>
    <w:rsid w:val="00697B1E"/>
    <w:rsid w:val="006A0E09"/>
    <w:rsid w:val="006A1AA6"/>
    <w:rsid w:val="006A3BC2"/>
    <w:rsid w:val="006A4B61"/>
    <w:rsid w:val="006A4DAD"/>
    <w:rsid w:val="006B26FB"/>
    <w:rsid w:val="006B6726"/>
    <w:rsid w:val="006B6DE7"/>
    <w:rsid w:val="006B79EA"/>
    <w:rsid w:val="006C1877"/>
    <w:rsid w:val="006C37AD"/>
    <w:rsid w:val="006D2F09"/>
    <w:rsid w:val="006D2FE9"/>
    <w:rsid w:val="006D467A"/>
    <w:rsid w:val="006D4B27"/>
    <w:rsid w:val="006D5B38"/>
    <w:rsid w:val="006D7DEE"/>
    <w:rsid w:val="006E4A86"/>
    <w:rsid w:val="006E4E89"/>
    <w:rsid w:val="006E5501"/>
    <w:rsid w:val="006E5D43"/>
    <w:rsid w:val="006E6047"/>
    <w:rsid w:val="006E62BF"/>
    <w:rsid w:val="006E6BD3"/>
    <w:rsid w:val="006E7DCA"/>
    <w:rsid w:val="006F0105"/>
    <w:rsid w:val="006F23CB"/>
    <w:rsid w:val="006F393C"/>
    <w:rsid w:val="00701478"/>
    <w:rsid w:val="00702BAA"/>
    <w:rsid w:val="00703F8F"/>
    <w:rsid w:val="00704F7B"/>
    <w:rsid w:val="0070524D"/>
    <w:rsid w:val="00707BB0"/>
    <w:rsid w:val="007111E6"/>
    <w:rsid w:val="00712BF2"/>
    <w:rsid w:val="00712F76"/>
    <w:rsid w:val="0071373F"/>
    <w:rsid w:val="0071465C"/>
    <w:rsid w:val="00714D8A"/>
    <w:rsid w:val="007167B6"/>
    <w:rsid w:val="0071786C"/>
    <w:rsid w:val="00721E82"/>
    <w:rsid w:val="00722098"/>
    <w:rsid w:val="00725218"/>
    <w:rsid w:val="0072528A"/>
    <w:rsid w:val="00725E7C"/>
    <w:rsid w:val="00727BD4"/>
    <w:rsid w:val="00730B72"/>
    <w:rsid w:val="00732527"/>
    <w:rsid w:val="007336DB"/>
    <w:rsid w:val="007354C4"/>
    <w:rsid w:val="00736279"/>
    <w:rsid w:val="007414AC"/>
    <w:rsid w:val="0074257A"/>
    <w:rsid w:val="00744CC1"/>
    <w:rsid w:val="007457F0"/>
    <w:rsid w:val="00752C2F"/>
    <w:rsid w:val="00753A46"/>
    <w:rsid w:val="00755546"/>
    <w:rsid w:val="00762FAE"/>
    <w:rsid w:val="007633C6"/>
    <w:rsid w:val="0077012D"/>
    <w:rsid w:val="0077174C"/>
    <w:rsid w:val="00773842"/>
    <w:rsid w:val="0077409A"/>
    <w:rsid w:val="00774856"/>
    <w:rsid w:val="00775405"/>
    <w:rsid w:val="007776CC"/>
    <w:rsid w:val="007778E8"/>
    <w:rsid w:val="0078207C"/>
    <w:rsid w:val="00783692"/>
    <w:rsid w:val="0078514B"/>
    <w:rsid w:val="00787040"/>
    <w:rsid w:val="007932A8"/>
    <w:rsid w:val="00795ED7"/>
    <w:rsid w:val="007A1F60"/>
    <w:rsid w:val="007A4A30"/>
    <w:rsid w:val="007A7674"/>
    <w:rsid w:val="007B347B"/>
    <w:rsid w:val="007B71AE"/>
    <w:rsid w:val="007C26AB"/>
    <w:rsid w:val="007C2F9B"/>
    <w:rsid w:val="007C6EF0"/>
    <w:rsid w:val="007C6FE8"/>
    <w:rsid w:val="007D0735"/>
    <w:rsid w:val="007D30D7"/>
    <w:rsid w:val="007D4240"/>
    <w:rsid w:val="007D4D05"/>
    <w:rsid w:val="007D4ED1"/>
    <w:rsid w:val="007D67A0"/>
    <w:rsid w:val="007D7681"/>
    <w:rsid w:val="007E0A4F"/>
    <w:rsid w:val="007E4D3E"/>
    <w:rsid w:val="007E5573"/>
    <w:rsid w:val="007F3D52"/>
    <w:rsid w:val="007F61BC"/>
    <w:rsid w:val="007F6528"/>
    <w:rsid w:val="007F69FE"/>
    <w:rsid w:val="008116E3"/>
    <w:rsid w:val="00813B12"/>
    <w:rsid w:val="00814297"/>
    <w:rsid w:val="00815075"/>
    <w:rsid w:val="00817217"/>
    <w:rsid w:val="0082066A"/>
    <w:rsid w:val="0082153B"/>
    <w:rsid w:val="00821ACE"/>
    <w:rsid w:val="00821CD6"/>
    <w:rsid w:val="00821D1A"/>
    <w:rsid w:val="008246C8"/>
    <w:rsid w:val="00827E06"/>
    <w:rsid w:val="00830FDE"/>
    <w:rsid w:val="00831700"/>
    <w:rsid w:val="00831B57"/>
    <w:rsid w:val="008321AB"/>
    <w:rsid w:val="00832C3C"/>
    <w:rsid w:val="00834720"/>
    <w:rsid w:val="0083582A"/>
    <w:rsid w:val="00836095"/>
    <w:rsid w:val="00837E3F"/>
    <w:rsid w:val="00840F75"/>
    <w:rsid w:val="008437F6"/>
    <w:rsid w:val="008459B5"/>
    <w:rsid w:val="00846B75"/>
    <w:rsid w:val="00847FD5"/>
    <w:rsid w:val="0085098E"/>
    <w:rsid w:val="0085178D"/>
    <w:rsid w:val="0085244C"/>
    <w:rsid w:val="0085465E"/>
    <w:rsid w:val="00854961"/>
    <w:rsid w:val="00857018"/>
    <w:rsid w:val="00857EBD"/>
    <w:rsid w:val="00860E86"/>
    <w:rsid w:val="00862290"/>
    <w:rsid w:val="00863105"/>
    <w:rsid w:val="00866AFC"/>
    <w:rsid w:val="00871C3F"/>
    <w:rsid w:val="00872540"/>
    <w:rsid w:val="008743BD"/>
    <w:rsid w:val="00880778"/>
    <w:rsid w:val="00880A76"/>
    <w:rsid w:val="008816EE"/>
    <w:rsid w:val="00883D6C"/>
    <w:rsid w:val="008841C9"/>
    <w:rsid w:val="008879F1"/>
    <w:rsid w:val="00890F41"/>
    <w:rsid w:val="00891B81"/>
    <w:rsid w:val="00893D94"/>
    <w:rsid w:val="00894C67"/>
    <w:rsid w:val="008A1D59"/>
    <w:rsid w:val="008A49BF"/>
    <w:rsid w:val="008A5577"/>
    <w:rsid w:val="008A5A91"/>
    <w:rsid w:val="008A78A8"/>
    <w:rsid w:val="008B1765"/>
    <w:rsid w:val="008B2412"/>
    <w:rsid w:val="008B3AB7"/>
    <w:rsid w:val="008B519E"/>
    <w:rsid w:val="008B6C68"/>
    <w:rsid w:val="008C05A3"/>
    <w:rsid w:val="008C3133"/>
    <w:rsid w:val="008C4601"/>
    <w:rsid w:val="008C6AB9"/>
    <w:rsid w:val="008D054E"/>
    <w:rsid w:val="008D0743"/>
    <w:rsid w:val="008D0E13"/>
    <w:rsid w:val="008D1B03"/>
    <w:rsid w:val="008D1E9B"/>
    <w:rsid w:val="008D2606"/>
    <w:rsid w:val="008D58EA"/>
    <w:rsid w:val="008D6776"/>
    <w:rsid w:val="008D7D49"/>
    <w:rsid w:val="008E4A19"/>
    <w:rsid w:val="008E53B2"/>
    <w:rsid w:val="008E61FB"/>
    <w:rsid w:val="008E720E"/>
    <w:rsid w:val="008F697C"/>
    <w:rsid w:val="00901A77"/>
    <w:rsid w:val="00901D87"/>
    <w:rsid w:val="00905E47"/>
    <w:rsid w:val="00912647"/>
    <w:rsid w:val="00913D34"/>
    <w:rsid w:val="009144A7"/>
    <w:rsid w:val="0091590D"/>
    <w:rsid w:val="0091707D"/>
    <w:rsid w:val="009173FF"/>
    <w:rsid w:val="00920DA4"/>
    <w:rsid w:val="00921062"/>
    <w:rsid w:val="00921204"/>
    <w:rsid w:val="009220AD"/>
    <w:rsid w:val="00923E21"/>
    <w:rsid w:val="00924F34"/>
    <w:rsid w:val="00925740"/>
    <w:rsid w:val="00933227"/>
    <w:rsid w:val="00935297"/>
    <w:rsid w:val="00936193"/>
    <w:rsid w:val="009376D5"/>
    <w:rsid w:val="009377BE"/>
    <w:rsid w:val="00937883"/>
    <w:rsid w:val="00940F54"/>
    <w:rsid w:val="00942B02"/>
    <w:rsid w:val="00942FD5"/>
    <w:rsid w:val="00943E75"/>
    <w:rsid w:val="00944C7B"/>
    <w:rsid w:val="009460F6"/>
    <w:rsid w:val="00946BAB"/>
    <w:rsid w:val="009472A8"/>
    <w:rsid w:val="009515C5"/>
    <w:rsid w:val="00956341"/>
    <w:rsid w:val="0095641C"/>
    <w:rsid w:val="00956DA7"/>
    <w:rsid w:val="00957E90"/>
    <w:rsid w:val="0096165C"/>
    <w:rsid w:val="00962EAD"/>
    <w:rsid w:val="00963819"/>
    <w:rsid w:val="00965555"/>
    <w:rsid w:val="00967365"/>
    <w:rsid w:val="00972FA3"/>
    <w:rsid w:val="00974329"/>
    <w:rsid w:val="00976C69"/>
    <w:rsid w:val="0098199A"/>
    <w:rsid w:val="00982C08"/>
    <w:rsid w:val="009830A3"/>
    <w:rsid w:val="00983B29"/>
    <w:rsid w:val="009854F4"/>
    <w:rsid w:val="00985E41"/>
    <w:rsid w:val="00986815"/>
    <w:rsid w:val="009900D9"/>
    <w:rsid w:val="00994427"/>
    <w:rsid w:val="00994BDC"/>
    <w:rsid w:val="0099720F"/>
    <w:rsid w:val="009A6788"/>
    <w:rsid w:val="009A6DEE"/>
    <w:rsid w:val="009A7CF7"/>
    <w:rsid w:val="009B0C70"/>
    <w:rsid w:val="009B34F0"/>
    <w:rsid w:val="009B39BD"/>
    <w:rsid w:val="009B3A28"/>
    <w:rsid w:val="009B4EBE"/>
    <w:rsid w:val="009B7379"/>
    <w:rsid w:val="009C0C7E"/>
    <w:rsid w:val="009C2EFD"/>
    <w:rsid w:val="009C41E6"/>
    <w:rsid w:val="009C7B02"/>
    <w:rsid w:val="009D2B9C"/>
    <w:rsid w:val="009D3363"/>
    <w:rsid w:val="009D384A"/>
    <w:rsid w:val="009D678D"/>
    <w:rsid w:val="009D720A"/>
    <w:rsid w:val="009D7A2D"/>
    <w:rsid w:val="009E1709"/>
    <w:rsid w:val="009E5B36"/>
    <w:rsid w:val="009F0B3C"/>
    <w:rsid w:val="009F0D82"/>
    <w:rsid w:val="009F0FF8"/>
    <w:rsid w:val="009F310F"/>
    <w:rsid w:val="009F40C5"/>
    <w:rsid w:val="009F6BEC"/>
    <w:rsid w:val="009F7972"/>
    <w:rsid w:val="009F7C4E"/>
    <w:rsid w:val="00A01A41"/>
    <w:rsid w:val="00A02B03"/>
    <w:rsid w:val="00A05499"/>
    <w:rsid w:val="00A05906"/>
    <w:rsid w:val="00A07F62"/>
    <w:rsid w:val="00A118EA"/>
    <w:rsid w:val="00A11E26"/>
    <w:rsid w:val="00A123A4"/>
    <w:rsid w:val="00A1279D"/>
    <w:rsid w:val="00A12FA7"/>
    <w:rsid w:val="00A156D7"/>
    <w:rsid w:val="00A1726A"/>
    <w:rsid w:val="00A22309"/>
    <w:rsid w:val="00A23A3F"/>
    <w:rsid w:val="00A23B53"/>
    <w:rsid w:val="00A241FC"/>
    <w:rsid w:val="00A24386"/>
    <w:rsid w:val="00A24B40"/>
    <w:rsid w:val="00A25057"/>
    <w:rsid w:val="00A26E24"/>
    <w:rsid w:val="00A26E2A"/>
    <w:rsid w:val="00A30FE0"/>
    <w:rsid w:val="00A32296"/>
    <w:rsid w:val="00A32614"/>
    <w:rsid w:val="00A41C2E"/>
    <w:rsid w:val="00A43B95"/>
    <w:rsid w:val="00A449B3"/>
    <w:rsid w:val="00A45DE6"/>
    <w:rsid w:val="00A46EDD"/>
    <w:rsid w:val="00A50E9D"/>
    <w:rsid w:val="00A5158D"/>
    <w:rsid w:val="00A515F7"/>
    <w:rsid w:val="00A516C3"/>
    <w:rsid w:val="00A52F76"/>
    <w:rsid w:val="00A54147"/>
    <w:rsid w:val="00A54AFB"/>
    <w:rsid w:val="00A56641"/>
    <w:rsid w:val="00A6018E"/>
    <w:rsid w:val="00A6337B"/>
    <w:rsid w:val="00A65F27"/>
    <w:rsid w:val="00A7719B"/>
    <w:rsid w:val="00A81672"/>
    <w:rsid w:val="00A81D7A"/>
    <w:rsid w:val="00A8207D"/>
    <w:rsid w:val="00A84C78"/>
    <w:rsid w:val="00A9062F"/>
    <w:rsid w:val="00A90EE9"/>
    <w:rsid w:val="00A9122B"/>
    <w:rsid w:val="00A94F97"/>
    <w:rsid w:val="00A95554"/>
    <w:rsid w:val="00A97E29"/>
    <w:rsid w:val="00AA0AC2"/>
    <w:rsid w:val="00AA1BF6"/>
    <w:rsid w:val="00AA2D71"/>
    <w:rsid w:val="00AA5983"/>
    <w:rsid w:val="00AA5DB9"/>
    <w:rsid w:val="00AB2104"/>
    <w:rsid w:val="00AB6316"/>
    <w:rsid w:val="00AB6C22"/>
    <w:rsid w:val="00AB7416"/>
    <w:rsid w:val="00AB7489"/>
    <w:rsid w:val="00AC1467"/>
    <w:rsid w:val="00AC1FD7"/>
    <w:rsid w:val="00AC5F60"/>
    <w:rsid w:val="00AD2A24"/>
    <w:rsid w:val="00AD51E8"/>
    <w:rsid w:val="00AD62F6"/>
    <w:rsid w:val="00AD720A"/>
    <w:rsid w:val="00AD7778"/>
    <w:rsid w:val="00AE2C1C"/>
    <w:rsid w:val="00AF37E4"/>
    <w:rsid w:val="00AF40C5"/>
    <w:rsid w:val="00AF4A4A"/>
    <w:rsid w:val="00AF4FAE"/>
    <w:rsid w:val="00AF5474"/>
    <w:rsid w:val="00AF5E3B"/>
    <w:rsid w:val="00AF646F"/>
    <w:rsid w:val="00AF7126"/>
    <w:rsid w:val="00AF7391"/>
    <w:rsid w:val="00B018AC"/>
    <w:rsid w:val="00B027D4"/>
    <w:rsid w:val="00B06094"/>
    <w:rsid w:val="00B10028"/>
    <w:rsid w:val="00B10048"/>
    <w:rsid w:val="00B10690"/>
    <w:rsid w:val="00B13599"/>
    <w:rsid w:val="00B13957"/>
    <w:rsid w:val="00B14E7D"/>
    <w:rsid w:val="00B176C5"/>
    <w:rsid w:val="00B206B0"/>
    <w:rsid w:val="00B207CB"/>
    <w:rsid w:val="00B20B41"/>
    <w:rsid w:val="00B214E8"/>
    <w:rsid w:val="00B21CEA"/>
    <w:rsid w:val="00B2626D"/>
    <w:rsid w:val="00B277E7"/>
    <w:rsid w:val="00B308B8"/>
    <w:rsid w:val="00B30969"/>
    <w:rsid w:val="00B3217F"/>
    <w:rsid w:val="00B32C94"/>
    <w:rsid w:val="00B35CCB"/>
    <w:rsid w:val="00B362CB"/>
    <w:rsid w:val="00B375C3"/>
    <w:rsid w:val="00B4031F"/>
    <w:rsid w:val="00B4211E"/>
    <w:rsid w:val="00B43C94"/>
    <w:rsid w:val="00B44214"/>
    <w:rsid w:val="00B45DA9"/>
    <w:rsid w:val="00B46A72"/>
    <w:rsid w:val="00B4726E"/>
    <w:rsid w:val="00B47D3B"/>
    <w:rsid w:val="00B55736"/>
    <w:rsid w:val="00B57185"/>
    <w:rsid w:val="00B5776A"/>
    <w:rsid w:val="00B60945"/>
    <w:rsid w:val="00B6231C"/>
    <w:rsid w:val="00B625D5"/>
    <w:rsid w:val="00B6386D"/>
    <w:rsid w:val="00B7231C"/>
    <w:rsid w:val="00B72B70"/>
    <w:rsid w:val="00B74A72"/>
    <w:rsid w:val="00B75567"/>
    <w:rsid w:val="00B77E32"/>
    <w:rsid w:val="00B816AA"/>
    <w:rsid w:val="00B8388C"/>
    <w:rsid w:val="00B84817"/>
    <w:rsid w:val="00B87123"/>
    <w:rsid w:val="00B91479"/>
    <w:rsid w:val="00B91985"/>
    <w:rsid w:val="00B9205A"/>
    <w:rsid w:val="00B928BB"/>
    <w:rsid w:val="00B93621"/>
    <w:rsid w:val="00B9668C"/>
    <w:rsid w:val="00B96CB5"/>
    <w:rsid w:val="00B96DBD"/>
    <w:rsid w:val="00BA0EF9"/>
    <w:rsid w:val="00BA28FE"/>
    <w:rsid w:val="00BA385C"/>
    <w:rsid w:val="00BA69B6"/>
    <w:rsid w:val="00BA6C5E"/>
    <w:rsid w:val="00BB07E4"/>
    <w:rsid w:val="00BB13F1"/>
    <w:rsid w:val="00BB7BC7"/>
    <w:rsid w:val="00BB7D6B"/>
    <w:rsid w:val="00BC0C55"/>
    <w:rsid w:val="00BC2FCD"/>
    <w:rsid w:val="00BC3017"/>
    <w:rsid w:val="00BC3835"/>
    <w:rsid w:val="00BC5FFD"/>
    <w:rsid w:val="00BC6D42"/>
    <w:rsid w:val="00BD21C3"/>
    <w:rsid w:val="00BD38FD"/>
    <w:rsid w:val="00BD6CC3"/>
    <w:rsid w:val="00BE0766"/>
    <w:rsid w:val="00BE076D"/>
    <w:rsid w:val="00BE2040"/>
    <w:rsid w:val="00BE2BF2"/>
    <w:rsid w:val="00BE3896"/>
    <w:rsid w:val="00BE6593"/>
    <w:rsid w:val="00BE7E97"/>
    <w:rsid w:val="00BF1B20"/>
    <w:rsid w:val="00BF3EB5"/>
    <w:rsid w:val="00BF465C"/>
    <w:rsid w:val="00C04376"/>
    <w:rsid w:val="00C05175"/>
    <w:rsid w:val="00C0636D"/>
    <w:rsid w:val="00C103C7"/>
    <w:rsid w:val="00C1045C"/>
    <w:rsid w:val="00C111A2"/>
    <w:rsid w:val="00C147A9"/>
    <w:rsid w:val="00C15494"/>
    <w:rsid w:val="00C168AC"/>
    <w:rsid w:val="00C2349F"/>
    <w:rsid w:val="00C236A5"/>
    <w:rsid w:val="00C31465"/>
    <w:rsid w:val="00C3271E"/>
    <w:rsid w:val="00C35E96"/>
    <w:rsid w:val="00C36268"/>
    <w:rsid w:val="00C41ED8"/>
    <w:rsid w:val="00C41F66"/>
    <w:rsid w:val="00C452E5"/>
    <w:rsid w:val="00C45638"/>
    <w:rsid w:val="00C474C6"/>
    <w:rsid w:val="00C47FF9"/>
    <w:rsid w:val="00C50F97"/>
    <w:rsid w:val="00C52FD4"/>
    <w:rsid w:val="00C60AE8"/>
    <w:rsid w:val="00C61572"/>
    <w:rsid w:val="00C61709"/>
    <w:rsid w:val="00C64863"/>
    <w:rsid w:val="00C65B81"/>
    <w:rsid w:val="00C66714"/>
    <w:rsid w:val="00C6761B"/>
    <w:rsid w:val="00C67F98"/>
    <w:rsid w:val="00C7121A"/>
    <w:rsid w:val="00C713C3"/>
    <w:rsid w:val="00C75305"/>
    <w:rsid w:val="00C82041"/>
    <w:rsid w:val="00C8245B"/>
    <w:rsid w:val="00C84D51"/>
    <w:rsid w:val="00C86846"/>
    <w:rsid w:val="00C86C53"/>
    <w:rsid w:val="00C86CC9"/>
    <w:rsid w:val="00C87B12"/>
    <w:rsid w:val="00C95DBA"/>
    <w:rsid w:val="00C96165"/>
    <w:rsid w:val="00C96881"/>
    <w:rsid w:val="00C97ABF"/>
    <w:rsid w:val="00CA1B9F"/>
    <w:rsid w:val="00CA23BD"/>
    <w:rsid w:val="00CA5124"/>
    <w:rsid w:val="00CA5C8F"/>
    <w:rsid w:val="00CA6155"/>
    <w:rsid w:val="00CB3961"/>
    <w:rsid w:val="00CC0DE3"/>
    <w:rsid w:val="00CC4065"/>
    <w:rsid w:val="00CC5DE5"/>
    <w:rsid w:val="00CC7A68"/>
    <w:rsid w:val="00CD2456"/>
    <w:rsid w:val="00CD3649"/>
    <w:rsid w:val="00CD4CBF"/>
    <w:rsid w:val="00CD541D"/>
    <w:rsid w:val="00CD6631"/>
    <w:rsid w:val="00CE075B"/>
    <w:rsid w:val="00CE3490"/>
    <w:rsid w:val="00CE3495"/>
    <w:rsid w:val="00CE5E05"/>
    <w:rsid w:val="00CE617B"/>
    <w:rsid w:val="00CF031A"/>
    <w:rsid w:val="00CF031D"/>
    <w:rsid w:val="00CF0C50"/>
    <w:rsid w:val="00CF22E7"/>
    <w:rsid w:val="00CF2CF4"/>
    <w:rsid w:val="00CF6954"/>
    <w:rsid w:val="00CF726D"/>
    <w:rsid w:val="00D06492"/>
    <w:rsid w:val="00D07C3C"/>
    <w:rsid w:val="00D11EF5"/>
    <w:rsid w:val="00D12C37"/>
    <w:rsid w:val="00D1427B"/>
    <w:rsid w:val="00D24758"/>
    <w:rsid w:val="00D24B61"/>
    <w:rsid w:val="00D2658E"/>
    <w:rsid w:val="00D26ECD"/>
    <w:rsid w:val="00D27E45"/>
    <w:rsid w:val="00D305C9"/>
    <w:rsid w:val="00D31083"/>
    <w:rsid w:val="00D31A19"/>
    <w:rsid w:val="00D3241E"/>
    <w:rsid w:val="00D325AF"/>
    <w:rsid w:val="00D33544"/>
    <w:rsid w:val="00D34672"/>
    <w:rsid w:val="00D422E8"/>
    <w:rsid w:val="00D42544"/>
    <w:rsid w:val="00D4533E"/>
    <w:rsid w:val="00D454E1"/>
    <w:rsid w:val="00D469A1"/>
    <w:rsid w:val="00D50320"/>
    <w:rsid w:val="00D510F8"/>
    <w:rsid w:val="00D5275A"/>
    <w:rsid w:val="00D53413"/>
    <w:rsid w:val="00D554B4"/>
    <w:rsid w:val="00D55B30"/>
    <w:rsid w:val="00D61798"/>
    <w:rsid w:val="00D6266C"/>
    <w:rsid w:val="00D631B9"/>
    <w:rsid w:val="00D64BE4"/>
    <w:rsid w:val="00D66705"/>
    <w:rsid w:val="00D6790D"/>
    <w:rsid w:val="00D706C7"/>
    <w:rsid w:val="00D70DCF"/>
    <w:rsid w:val="00D7362B"/>
    <w:rsid w:val="00D74179"/>
    <w:rsid w:val="00D74531"/>
    <w:rsid w:val="00D74B33"/>
    <w:rsid w:val="00D75CFE"/>
    <w:rsid w:val="00D77C04"/>
    <w:rsid w:val="00D807B3"/>
    <w:rsid w:val="00D808CE"/>
    <w:rsid w:val="00D840ED"/>
    <w:rsid w:val="00D846A0"/>
    <w:rsid w:val="00D84AA5"/>
    <w:rsid w:val="00D9033C"/>
    <w:rsid w:val="00D92023"/>
    <w:rsid w:val="00D93B94"/>
    <w:rsid w:val="00D95195"/>
    <w:rsid w:val="00D9648B"/>
    <w:rsid w:val="00D96B07"/>
    <w:rsid w:val="00DA1044"/>
    <w:rsid w:val="00DA1657"/>
    <w:rsid w:val="00DA3408"/>
    <w:rsid w:val="00DA3BB8"/>
    <w:rsid w:val="00DA4960"/>
    <w:rsid w:val="00DA563D"/>
    <w:rsid w:val="00DB1869"/>
    <w:rsid w:val="00DB490C"/>
    <w:rsid w:val="00DB499F"/>
    <w:rsid w:val="00DB6E67"/>
    <w:rsid w:val="00DC648B"/>
    <w:rsid w:val="00DC7AD1"/>
    <w:rsid w:val="00DD1752"/>
    <w:rsid w:val="00DD25F2"/>
    <w:rsid w:val="00DD3337"/>
    <w:rsid w:val="00DD33E9"/>
    <w:rsid w:val="00DD390A"/>
    <w:rsid w:val="00DD5CC1"/>
    <w:rsid w:val="00DD60CF"/>
    <w:rsid w:val="00DD6C49"/>
    <w:rsid w:val="00DE1CC0"/>
    <w:rsid w:val="00DE2498"/>
    <w:rsid w:val="00DE2881"/>
    <w:rsid w:val="00DE2D71"/>
    <w:rsid w:val="00DE3663"/>
    <w:rsid w:val="00DE3B9E"/>
    <w:rsid w:val="00DE559E"/>
    <w:rsid w:val="00DE73CE"/>
    <w:rsid w:val="00DE7744"/>
    <w:rsid w:val="00DF0D8C"/>
    <w:rsid w:val="00DF0EC4"/>
    <w:rsid w:val="00DF128A"/>
    <w:rsid w:val="00DF31D8"/>
    <w:rsid w:val="00DF3AE0"/>
    <w:rsid w:val="00DF46E8"/>
    <w:rsid w:val="00DF52C1"/>
    <w:rsid w:val="00DF5FC5"/>
    <w:rsid w:val="00E02C6C"/>
    <w:rsid w:val="00E03CD8"/>
    <w:rsid w:val="00E04A43"/>
    <w:rsid w:val="00E05B53"/>
    <w:rsid w:val="00E06E63"/>
    <w:rsid w:val="00E06EF8"/>
    <w:rsid w:val="00E1310C"/>
    <w:rsid w:val="00E1317F"/>
    <w:rsid w:val="00E13EC6"/>
    <w:rsid w:val="00E14696"/>
    <w:rsid w:val="00E15BE8"/>
    <w:rsid w:val="00E20AFE"/>
    <w:rsid w:val="00E20C9F"/>
    <w:rsid w:val="00E23501"/>
    <w:rsid w:val="00E25248"/>
    <w:rsid w:val="00E3250E"/>
    <w:rsid w:val="00E32FB2"/>
    <w:rsid w:val="00E33126"/>
    <w:rsid w:val="00E450F9"/>
    <w:rsid w:val="00E45B40"/>
    <w:rsid w:val="00E52B32"/>
    <w:rsid w:val="00E536AD"/>
    <w:rsid w:val="00E53D28"/>
    <w:rsid w:val="00E541C5"/>
    <w:rsid w:val="00E5567C"/>
    <w:rsid w:val="00E5670D"/>
    <w:rsid w:val="00E56B9D"/>
    <w:rsid w:val="00E61805"/>
    <w:rsid w:val="00E620D6"/>
    <w:rsid w:val="00E63632"/>
    <w:rsid w:val="00E6499A"/>
    <w:rsid w:val="00E64CD1"/>
    <w:rsid w:val="00E66515"/>
    <w:rsid w:val="00E71C0B"/>
    <w:rsid w:val="00E72248"/>
    <w:rsid w:val="00E72592"/>
    <w:rsid w:val="00E74825"/>
    <w:rsid w:val="00E77590"/>
    <w:rsid w:val="00E80A11"/>
    <w:rsid w:val="00E820C9"/>
    <w:rsid w:val="00E82AD7"/>
    <w:rsid w:val="00E82CAA"/>
    <w:rsid w:val="00E831C7"/>
    <w:rsid w:val="00E84009"/>
    <w:rsid w:val="00E84F05"/>
    <w:rsid w:val="00E86C25"/>
    <w:rsid w:val="00E8795D"/>
    <w:rsid w:val="00E907CF"/>
    <w:rsid w:val="00E92284"/>
    <w:rsid w:val="00E9256A"/>
    <w:rsid w:val="00E92D3F"/>
    <w:rsid w:val="00E9487C"/>
    <w:rsid w:val="00E96AB0"/>
    <w:rsid w:val="00E97E43"/>
    <w:rsid w:val="00EA0FC6"/>
    <w:rsid w:val="00EA25CB"/>
    <w:rsid w:val="00EA3A86"/>
    <w:rsid w:val="00EA488C"/>
    <w:rsid w:val="00EA56FC"/>
    <w:rsid w:val="00EA646A"/>
    <w:rsid w:val="00EA69F9"/>
    <w:rsid w:val="00EB098E"/>
    <w:rsid w:val="00EB1F5C"/>
    <w:rsid w:val="00EB208C"/>
    <w:rsid w:val="00EB369A"/>
    <w:rsid w:val="00EB3C69"/>
    <w:rsid w:val="00EB6CE2"/>
    <w:rsid w:val="00EC1346"/>
    <w:rsid w:val="00EC4783"/>
    <w:rsid w:val="00EC5D66"/>
    <w:rsid w:val="00EC69B2"/>
    <w:rsid w:val="00EC7A17"/>
    <w:rsid w:val="00EC7DDF"/>
    <w:rsid w:val="00ED0673"/>
    <w:rsid w:val="00ED084A"/>
    <w:rsid w:val="00ED246E"/>
    <w:rsid w:val="00ED28AE"/>
    <w:rsid w:val="00ED3965"/>
    <w:rsid w:val="00ED627B"/>
    <w:rsid w:val="00ED665C"/>
    <w:rsid w:val="00ED672D"/>
    <w:rsid w:val="00ED74FD"/>
    <w:rsid w:val="00ED7682"/>
    <w:rsid w:val="00ED7C4E"/>
    <w:rsid w:val="00EE05E9"/>
    <w:rsid w:val="00EE3D5F"/>
    <w:rsid w:val="00EE4244"/>
    <w:rsid w:val="00EE4F58"/>
    <w:rsid w:val="00EE69B7"/>
    <w:rsid w:val="00EF0C3D"/>
    <w:rsid w:val="00EF1EBC"/>
    <w:rsid w:val="00EF20F7"/>
    <w:rsid w:val="00EF4C44"/>
    <w:rsid w:val="00F002F9"/>
    <w:rsid w:val="00F00688"/>
    <w:rsid w:val="00F00ED9"/>
    <w:rsid w:val="00F01214"/>
    <w:rsid w:val="00F021ED"/>
    <w:rsid w:val="00F06196"/>
    <w:rsid w:val="00F074EC"/>
    <w:rsid w:val="00F10653"/>
    <w:rsid w:val="00F13D81"/>
    <w:rsid w:val="00F13DF3"/>
    <w:rsid w:val="00F148A5"/>
    <w:rsid w:val="00F15265"/>
    <w:rsid w:val="00F15D0C"/>
    <w:rsid w:val="00F24ED7"/>
    <w:rsid w:val="00F25376"/>
    <w:rsid w:val="00F25BD8"/>
    <w:rsid w:val="00F31449"/>
    <w:rsid w:val="00F3187A"/>
    <w:rsid w:val="00F32BD0"/>
    <w:rsid w:val="00F34183"/>
    <w:rsid w:val="00F4059E"/>
    <w:rsid w:val="00F40C17"/>
    <w:rsid w:val="00F40E67"/>
    <w:rsid w:val="00F42843"/>
    <w:rsid w:val="00F50099"/>
    <w:rsid w:val="00F50D05"/>
    <w:rsid w:val="00F520A5"/>
    <w:rsid w:val="00F55678"/>
    <w:rsid w:val="00F56E15"/>
    <w:rsid w:val="00F602D0"/>
    <w:rsid w:val="00F6098C"/>
    <w:rsid w:val="00F60F73"/>
    <w:rsid w:val="00F62D92"/>
    <w:rsid w:val="00F64A00"/>
    <w:rsid w:val="00F65826"/>
    <w:rsid w:val="00F677E7"/>
    <w:rsid w:val="00F678F7"/>
    <w:rsid w:val="00F71C09"/>
    <w:rsid w:val="00F721B9"/>
    <w:rsid w:val="00F74BDD"/>
    <w:rsid w:val="00F84A2C"/>
    <w:rsid w:val="00F84E2E"/>
    <w:rsid w:val="00F8685D"/>
    <w:rsid w:val="00F9037E"/>
    <w:rsid w:val="00F91200"/>
    <w:rsid w:val="00F92CAD"/>
    <w:rsid w:val="00F92F1F"/>
    <w:rsid w:val="00F9357C"/>
    <w:rsid w:val="00F93708"/>
    <w:rsid w:val="00F9518A"/>
    <w:rsid w:val="00FA0857"/>
    <w:rsid w:val="00FA0A10"/>
    <w:rsid w:val="00FA1006"/>
    <w:rsid w:val="00FA4A60"/>
    <w:rsid w:val="00FA6FFC"/>
    <w:rsid w:val="00FB339B"/>
    <w:rsid w:val="00FB3430"/>
    <w:rsid w:val="00FB3FB3"/>
    <w:rsid w:val="00FB5352"/>
    <w:rsid w:val="00FB5E35"/>
    <w:rsid w:val="00FB622C"/>
    <w:rsid w:val="00FB7A00"/>
    <w:rsid w:val="00FC3960"/>
    <w:rsid w:val="00FC57BA"/>
    <w:rsid w:val="00FC6C2B"/>
    <w:rsid w:val="00FC6E34"/>
    <w:rsid w:val="00FD1341"/>
    <w:rsid w:val="00FD272E"/>
    <w:rsid w:val="00FD338A"/>
    <w:rsid w:val="00FD68BD"/>
    <w:rsid w:val="00FD7C20"/>
    <w:rsid w:val="00FE1E38"/>
    <w:rsid w:val="00FE4535"/>
    <w:rsid w:val="00FE4CF6"/>
    <w:rsid w:val="00FE59EF"/>
    <w:rsid w:val="00FE60E4"/>
    <w:rsid w:val="00FE7195"/>
    <w:rsid w:val="00FE721F"/>
    <w:rsid w:val="00FE7E49"/>
    <w:rsid w:val="00FF222D"/>
    <w:rsid w:val="00FF22D6"/>
    <w:rsid w:val="00FF3BC3"/>
    <w:rsid w:val="00FF4983"/>
    <w:rsid w:val="00FF60DA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84587"/>
  <w15:docId w15:val="{42D82054-1159-4BE1-B95A-E392E80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BF1"/>
    <w:rPr>
      <w:sz w:val="22"/>
    </w:rPr>
  </w:style>
  <w:style w:type="paragraph" w:styleId="Heading1">
    <w:name w:val="heading 1"/>
    <w:aliases w:val="Part"/>
    <w:basedOn w:val="Normal"/>
    <w:next w:val="Heading2"/>
    <w:qFormat/>
    <w:rsid w:val="00144BF1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144BF1"/>
    <w:pPr>
      <w:spacing w:after="24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Section"/>
    <w:basedOn w:val="Normal"/>
    <w:next w:val="Heading4"/>
    <w:qFormat/>
    <w:rsid w:val="00144BF1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144BF1"/>
    <w:pPr>
      <w:spacing w:after="240"/>
      <w:outlineLvl w:val="3"/>
    </w:pPr>
    <w:rPr>
      <w:rFonts w:ascii="Arial" w:hAnsi="Arial"/>
      <w:b/>
      <w:sz w:val="28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144BF1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144BF1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44BF1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144BF1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144BF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144B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44BF1"/>
  </w:style>
  <w:style w:type="paragraph" w:styleId="Header">
    <w:name w:val="header"/>
    <w:basedOn w:val="Normal"/>
    <w:link w:val="HeaderChar"/>
    <w:rsid w:val="00144BF1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144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144BF1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rsid w:val="00144BF1"/>
  </w:style>
  <w:style w:type="paragraph" w:customStyle="1" w:styleId="BulletText1">
    <w:name w:val="Bullet Text 1"/>
    <w:basedOn w:val="Normal"/>
    <w:rsid w:val="00144BF1"/>
    <w:pPr>
      <w:numPr>
        <w:numId w:val="1"/>
      </w:numPr>
      <w:ind w:left="360"/>
    </w:pPr>
  </w:style>
  <w:style w:type="paragraph" w:customStyle="1" w:styleId="BulletText2">
    <w:name w:val="Bullet Text 2"/>
    <w:basedOn w:val="BulletText1"/>
    <w:rsid w:val="00144BF1"/>
    <w:pPr>
      <w:ind w:left="714" w:hanging="357"/>
    </w:pPr>
  </w:style>
  <w:style w:type="paragraph" w:customStyle="1" w:styleId="ContinuedOnNextPa">
    <w:name w:val="Continued On Next Pa"/>
    <w:basedOn w:val="Normal"/>
    <w:next w:val="Normal"/>
    <w:rsid w:val="00144BF1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144BF1"/>
    <w:rPr>
      <w:b/>
    </w:rPr>
  </w:style>
  <w:style w:type="paragraph" w:customStyle="1" w:styleId="MapTitleContinued">
    <w:name w:val="Map Title. Continued"/>
    <w:basedOn w:val="Normal"/>
    <w:rsid w:val="00144BF1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144BF1"/>
    <w:pPr>
      <w:ind w:left="0"/>
    </w:pPr>
  </w:style>
  <w:style w:type="paragraph" w:styleId="Footer">
    <w:name w:val="footer"/>
    <w:basedOn w:val="Normal"/>
    <w:link w:val="FooterChar"/>
    <w:rsid w:val="00144B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44BF1"/>
  </w:style>
  <w:style w:type="paragraph" w:customStyle="1" w:styleId="TableText">
    <w:name w:val="Table Text"/>
    <w:aliases w:val="tx"/>
    <w:basedOn w:val="Normal"/>
    <w:rsid w:val="00144BF1"/>
    <w:pPr>
      <w:spacing w:before="40" w:after="40"/>
    </w:pPr>
  </w:style>
  <w:style w:type="paragraph" w:customStyle="1" w:styleId="NoteText">
    <w:name w:val="Note Text"/>
    <w:basedOn w:val="BlockText"/>
    <w:rsid w:val="00144BF1"/>
  </w:style>
  <w:style w:type="paragraph" w:customStyle="1" w:styleId="TableHeaderText">
    <w:name w:val="Table Header Text"/>
    <w:basedOn w:val="TableText"/>
    <w:rsid w:val="00144BF1"/>
    <w:pPr>
      <w:jc w:val="center"/>
    </w:pPr>
    <w:rPr>
      <w:b/>
    </w:rPr>
  </w:style>
  <w:style w:type="paragraph" w:customStyle="1" w:styleId="EmbeddedText">
    <w:name w:val="Embedded Text"/>
    <w:basedOn w:val="TableText"/>
    <w:rsid w:val="00144BF1"/>
  </w:style>
  <w:style w:type="paragraph" w:customStyle="1" w:styleId="Perihal">
    <w:name w:val="Perihal"/>
    <w:basedOn w:val="Normal"/>
    <w:rsid w:val="00144BF1"/>
  </w:style>
  <w:style w:type="table" w:styleId="TableGrid">
    <w:name w:val="Table Grid"/>
    <w:basedOn w:val="TableNormal"/>
    <w:uiPriority w:val="59"/>
    <w:rsid w:val="00144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44BF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B6C68"/>
    <w:pPr>
      <w:ind w:left="720"/>
      <w:contextualSpacing/>
    </w:pPr>
  </w:style>
  <w:style w:type="character" w:customStyle="1" w:styleId="Heading5Char">
    <w:name w:val="Heading 5 Char"/>
    <w:aliases w:val="Block Label Char"/>
    <w:basedOn w:val="DefaultParagraphFont"/>
    <w:link w:val="Heading5"/>
    <w:rsid w:val="008B6C68"/>
    <w:rPr>
      <w:b/>
    </w:rPr>
  </w:style>
  <w:style w:type="character" w:customStyle="1" w:styleId="BlockTextChar">
    <w:name w:val="Block Text Char"/>
    <w:link w:val="BlockText"/>
    <w:qFormat/>
    <w:locked/>
    <w:rsid w:val="008B6C68"/>
    <w:rPr>
      <w:sz w:val="22"/>
    </w:rPr>
  </w:style>
  <w:style w:type="character" w:customStyle="1" w:styleId="FooterChar">
    <w:name w:val="Footer Char"/>
    <w:basedOn w:val="DefaultParagraphFont"/>
    <w:link w:val="Footer"/>
    <w:rsid w:val="003C449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8D1"/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88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03"/>
    <w:rPr>
      <w:b/>
      <w:bCs/>
    </w:rPr>
  </w:style>
  <w:style w:type="character" w:customStyle="1" w:styleId="HeaderChar">
    <w:name w:val="Header Char"/>
    <w:basedOn w:val="DefaultParagraphFont"/>
    <w:link w:val="Header"/>
    <w:rsid w:val="0034105B"/>
    <w:rPr>
      <w:sz w:val="22"/>
    </w:rPr>
  </w:style>
  <w:style w:type="character" w:styleId="Hyperlink">
    <w:name w:val="Hyperlink"/>
    <w:basedOn w:val="DefaultParagraphFont"/>
    <w:uiPriority w:val="99"/>
    <w:unhideWhenUsed/>
    <w:rsid w:val="00FA4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B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0216B"/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717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ybcaportal/sites/SKSE/skse/141SK18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67053\Downloads\INFOMAP%20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D7D9D8DC09F40A6513EABF49A3D27" ma:contentTypeVersion="1" ma:contentTypeDescription="Create a new document." ma:contentTypeScope="" ma:versionID="b2a206460bdaee5cdab9496a26247e25">
  <xsd:schema xmlns:xsd="http://www.w3.org/2001/XMLSchema" xmlns:xs="http://www.w3.org/2001/XMLSchema" xmlns:p="http://schemas.microsoft.com/office/2006/metadata/properties" xmlns:ns2="0a3acce9-2417-4a1f-a42e-6573737ea79a" targetNamespace="http://schemas.microsoft.com/office/2006/metadata/properties" ma:root="true" ma:fieldsID="e1a569d7014262457852ff37122986c7" ns2:_="">
    <xsd:import namespace="0a3acce9-2417-4a1f-a42e-6573737ea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acce9-2417-4a1f-a42e-6573737ea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ACCC5-166C-4353-BEF1-92544BDBC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acce9-2417-4a1f-a42e-6573737ea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25DFE-A3E5-45AB-86EF-F58F4ACEA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5EEAD-3C74-4EE4-9308-D96662164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482002-D0C9-4EC5-896F-C3A0219E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 2013</Template>
  <TotalTime>8921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Information Mapping's Formatting Solutions                                                                                                (version 1.4)   </vt:lpstr>
      </vt:variant>
      <vt:variant>
        <vt:i4>0</vt:i4>
      </vt:variant>
    </vt:vector>
  </HeadingPairs>
  <TitlesOfParts>
    <vt:vector size="1" baseType="lpstr">
      <vt:lpstr/>
    </vt:vector>
  </TitlesOfParts>
  <Company>Information Mapping, Inc.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</dc:creator>
  <cp:lastModifiedBy>STACIA MARELLA</cp:lastModifiedBy>
  <cp:revision>30</cp:revision>
  <cp:lastPrinted>2019-03-12T04:19:00Z</cp:lastPrinted>
  <dcterms:created xsi:type="dcterms:W3CDTF">2021-09-20T10:40:00Z</dcterms:created>
  <dcterms:modified xsi:type="dcterms:W3CDTF">2023-11-30T08:22:00Z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0x010100504D7D9D8DC09F40A6513EABF49A3D27</vt:lpwstr>
  </property>
  <property fmtid="{D5CDD505-2E9C-101B-9397-08002B2CF9AE}" pid="3" name="TitusGUID">
    <vt:lpwstr>c5a7f49c-1f7c-428e-88b6-718f93eb1c9a</vt:lpwstr>
  </property>
  <property fmtid="{D5CDD505-2E9C-101B-9397-08002B2CF9AE}" pid="4" name="BCAClassification">
    <vt:lpwstr>Internal</vt:lpwstr>
  </property>
  <property fmtid="{D5CDD505-2E9C-101B-9397-08002B2CF9AE}" pid="5" name="BCAOwner">
    <vt:lpwstr>U068414</vt:lpwstr>
  </property>
</Properties>
</file>