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7BD" w14:textId="77777777" w:rsidR="00F07050" w:rsidRDefault="00F07050" w:rsidP="005D7709">
      <w:pPr>
        <w:pStyle w:val="paragraph"/>
        <w:spacing w:before="0" w:beforeAutospacing="0" w:after="0" w:afterAutospacing="0"/>
        <w:ind w:right="-97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Kepada</w:t>
      </w:r>
      <w:proofErr w:type="spellEnd"/>
      <w:r>
        <w:rPr>
          <w:rStyle w:val="eop"/>
          <w:sz w:val="22"/>
          <w:szCs w:val="22"/>
        </w:rPr>
        <w:t> </w:t>
      </w:r>
    </w:p>
    <w:p w14:paraId="6E9DF313" w14:textId="77777777" w:rsidR="006938B9" w:rsidRDefault="006938B9" w:rsidP="006938B9">
      <w:proofErr w:type="spellStart"/>
      <w:r>
        <w:t>Segenap</w:t>
      </w:r>
      <w:proofErr w:type="spellEnd"/>
      <w:r>
        <w:t xml:space="preserve"> Kantor Wilayah,</w:t>
      </w:r>
    </w:p>
    <w:p w14:paraId="3C8321FA" w14:textId="77777777" w:rsidR="006938B9" w:rsidRDefault="006938B9" w:rsidP="006938B9">
      <w:r>
        <w:t>KCK Menara BCA,</w:t>
      </w:r>
    </w:p>
    <w:p w14:paraId="0DBB5A40" w14:textId="77777777" w:rsidR="006938B9" w:rsidRDefault="006938B9" w:rsidP="006938B9">
      <w:proofErr w:type="spellStart"/>
      <w:r>
        <w:t>Segenap</w:t>
      </w:r>
      <w:proofErr w:type="spellEnd"/>
      <w:r>
        <w:t xml:space="preserve"> Kantor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</w:p>
    <w:p w14:paraId="61F7DE0E" w14:textId="77777777" w:rsidR="00CD1D41" w:rsidRPr="00376597" w:rsidRDefault="006938B9" w:rsidP="00376597">
      <w:pPr>
        <w:shd w:val="clear" w:color="auto" w:fill="FFFF00"/>
        <w:rPr>
          <w:color w:val="000000" w:themeColor="text1"/>
        </w:rPr>
      </w:pPr>
      <w:r w:rsidRPr="00376597">
        <w:rPr>
          <w:color w:val="000000" w:themeColor="text1"/>
        </w:rPr>
        <w:t xml:space="preserve">Kantor </w:t>
      </w:r>
      <w:proofErr w:type="spellStart"/>
      <w:r w:rsidRPr="00376597">
        <w:rPr>
          <w:color w:val="000000" w:themeColor="text1"/>
        </w:rPr>
        <w:t>Cabang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Pembantu</w:t>
      </w:r>
      <w:proofErr w:type="spellEnd"/>
      <w:r w:rsidRPr="00376597">
        <w:rPr>
          <w:color w:val="000000" w:themeColor="text1"/>
        </w:rPr>
        <w:t xml:space="preserve">, </w:t>
      </w:r>
    </w:p>
    <w:p w14:paraId="67820856" w14:textId="6365A0F2" w:rsidR="006938B9" w:rsidRPr="00376597" w:rsidRDefault="00CD1D41" w:rsidP="00376597">
      <w:pPr>
        <w:shd w:val="clear" w:color="auto" w:fill="FFFF00"/>
        <w:rPr>
          <w:color w:val="000000" w:themeColor="text1"/>
        </w:rPr>
      </w:pPr>
      <w:proofErr w:type="spellStart"/>
      <w:r w:rsidRPr="00376597">
        <w:rPr>
          <w:color w:val="000000" w:themeColor="text1"/>
        </w:rPr>
        <w:t>Divisi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Tresuri</w:t>
      </w:r>
      <w:proofErr w:type="spellEnd"/>
      <w:r w:rsidRPr="00376597">
        <w:rPr>
          <w:color w:val="000000" w:themeColor="text1"/>
        </w:rPr>
        <w:t xml:space="preserve">, </w:t>
      </w:r>
      <w:proofErr w:type="spellStart"/>
      <w:r w:rsidR="006938B9" w:rsidRPr="00376597">
        <w:rPr>
          <w:color w:val="000000" w:themeColor="text1"/>
        </w:rPr>
        <w:t>dan</w:t>
      </w:r>
      <w:proofErr w:type="spellEnd"/>
    </w:p>
    <w:p w14:paraId="45CF0A38" w14:textId="77777777" w:rsidR="00B80942" w:rsidRPr="00376597" w:rsidRDefault="00B80942" w:rsidP="00376597">
      <w:pPr>
        <w:shd w:val="clear" w:color="auto" w:fill="FFFF00"/>
        <w:ind w:right="-97"/>
        <w:rPr>
          <w:color w:val="000000" w:themeColor="text1"/>
          <w:u w:val="single"/>
        </w:rPr>
      </w:pPr>
      <w:r w:rsidRPr="00376597">
        <w:rPr>
          <w:rStyle w:val="normaltextrun"/>
          <w:color w:val="000000" w:themeColor="text1"/>
          <w:szCs w:val="22"/>
        </w:rPr>
        <w:t>Biro Banknotes Services</w:t>
      </w:r>
      <w:r w:rsidRPr="00376597">
        <w:rPr>
          <w:color w:val="000000" w:themeColor="text1"/>
          <w:u w:val="single"/>
        </w:rPr>
        <w:t xml:space="preserve"> </w:t>
      </w:r>
    </w:p>
    <w:p w14:paraId="549B8957" w14:textId="42FB82A0" w:rsidR="008B6C68" w:rsidRPr="00EE4F58" w:rsidRDefault="008B6C68" w:rsidP="005D7709">
      <w:pPr>
        <w:ind w:right="-97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</w:t>
      </w:r>
      <w:proofErr w:type="spellStart"/>
      <w:r w:rsidR="0043027D" w:rsidRPr="00EE4F58">
        <w:rPr>
          <w:u w:val="single"/>
        </w:rPr>
        <w:t>Tbk</w:t>
      </w:r>
      <w:proofErr w:type="spellEnd"/>
    </w:p>
    <w:p w14:paraId="6DF0AF09" w14:textId="77777777" w:rsidR="008B6C68" w:rsidRPr="00EE4F58" w:rsidRDefault="008B6C68" w:rsidP="005D7709">
      <w:pPr>
        <w:ind w:right="-97"/>
      </w:pPr>
    </w:p>
    <w:p w14:paraId="4577E3B5" w14:textId="1E52C4B0" w:rsidR="008B6C68" w:rsidRPr="00EE4F58" w:rsidRDefault="008B6C68" w:rsidP="005D7709">
      <w:pPr>
        <w:pStyle w:val="Heading4"/>
        <w:ind w:left="900" w:right="-97" w:hanging="900"/>
        <w:rPr>
          <w:sz w:val="26"/>
        </w:rPr>
      </w:pPr>
      <w:proofErr w:type="spellStart"/>
      <w:r w:rsidRPr="00EE4F58">
        <w:rPr>
          <w:b w:val="0"/>
          <w:sz w:val="24"/>
        </w:rPr>
        <w:t>Perihal</w:t>
      </w:r>
      <w:proofErr w:type="spellEnd"/>
      <w:r w:rsidRPr="00EE4F58">
        <w:rPr>
          <w:b w:val="0"/>
          <w:sz w:val="26"/>
        </w:rPr>
        <w:t>:</w:t>
      </w:r>
      <w:r w:rsidRPr="00CB6A8C">
        <w:rPr>
          <w:color w:val="000000" w:themeColor="text1"/>
          <w:sz w:val="26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Penyesuaian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Pelaksanaan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49608F">
        <w:rPr>
          <w:color w:val="000000" w:themeColor="text1"/>
          <w:szCs w:val="28"/>
        </w:rPr>
        <w:t>Financial Institution Remittance (Fire)</w:t>
      </w:r>
    </w:p>
    <w:p w14:paraId="23675EE9" w14:textId="77777777" w:rsidR="008B6C68" w:rsidRPr="00012002" w:rsidRDefault="008B6C68" w:rsidP="005D7709">
      <w:pPr>
        <w:pStyle w:val="BlockLine"/>
        <w:spacing w:before="120"/>
        <w:ind w:right="-97"/>
        <w:rPr>
          <w:sz w:val="12"/>
          <w:szCs w:val="12"/>
        </w:rPr>
      </w:pPr>
      <w:r w:rsidRPr="00EE4F58">
        <w:t xml:space="preserve"> 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E4F58" w:rsidRPr="00EE4F58" w14:paraId="3A173EB7" w14:textId="77777777" w:rsidTr="00421B6E">
        <w:trPr>
          <w:cantSplit/>
        </w:trPr>
        <w:tc>
          <w:tcPr>
            <w:tcW w:w="1710" w:type="dxa"/>
          </w:tcPr>
          <w:p w14:paraId="4FB0E769" w14:textId="77777777" w:rsidR="008B6C68" w:rsidRPr="00EE4F58" w:rsidRDefault="008B6C68" w:rsidP="005D7709">
            <w:pPr>
              <w:pStyle w:val="Heading5"/>
              <w:ind w:left="-108" w:right="-97"/>
            </w:pPr>
            <w:bookmarkStart w:id="0" w:name="_Pengantar"/>
            <w:bookmarkEnd w:id="0"/>
            <w:proofErr w:type="spellStart"/>
            <w:r w:rsidRPr="00EE4F58">
              <w:t>Pengantar</w:t>
            </w:r>
            <w:proofErr w:type="spellEnd"/>
          </w:p>
        </w:tc>
        <w:tc>
          <w:tcPr>
            <w:tcW w:w="6930" w:type="dxa"/>
          </w:tcPr>
          <w:p w14:paraId="50AA8E05" w14:textId="7D9F5497" w:rsidR="008B6C68" w:rsidRPr="0049608F" w:rsidRDefault="0049608F" w:rsidP="005D7709">
            <w:pPr>
              <w:pStyle w:val="BlockText"/>
              <w:ind w:right="-9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kelancaran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Financial Institution Remittance (Fire),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>.</w:t>
            </w:r>
          </w:p>
        </w:tc>
      </w:tr>
    </w:tbl>
    <w:p w14:paraId="28CDD7B6" w14:textId="77777777" w:rsidR="00ED28AE" w:rsidRPr="00012002" w:rsidRDefault="00ED28AE" w:rsidP="005D7709">
      <w:pPr>
        <w:pStyle w:val="BlockLine"/>
        <w:ind w:right="-97"/>
        <w:rPr>
          <w:sz w:val="12"/>
          <w:szCs w:val="10"/>
        </w:rPr>
      </w:pPr>
      <w:r w:rsidRPr="00012002">
        <w:rPr>
          <w:sz w:val="12"/>
          <w:szCs w:val="10"/>
        </w:rPr>
        <w:t xml:space="preserve"> </w:t>
      </w: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72528A" w:rsidRPr="00EE4F58" w14:paraId="5777960D" w14:textId="77777777" w:rsidTr="00E244BC">
        <w:trPr>
          <w:cantSplit/>
          <w:trHeight w:val="360"/>
        </w:trPr>
        <w:tc>
          <w:tcPr>
            <w:tcW w:w="1724" w:type="dxa"/>
          </w:tcPr>
          <w:p w14:paraId="7BD923CD" w14:textId="77777777" w:rsidR="008B6C68" w:rsidRPr="00EE4F58" w:rsidRDefault="008B6C68" w:rsidP="005D7709">
            <w:pPr>
              <w:pStyle w:val="Heading5"/>
              <w:ind w:left="-108" w:right="-97"/>
            </w:pPr>
            <w:proofErr w:type="spellStart"/>
            <w:r w:rsidRPr="00EE4F58">
              <w:t>Referensi</w:t>
            </w:r>
            <w:proofErr w:type="spellEnd"/>
          </w:p>
        </w:tc>
        <w:tc>
          <w:tcPr>
            <w:tcW w:w="6898" w:type="dxa"/>
            <w:shd w:val="clear" w:color="auto" w:fill="auto"/>
          </w:tcPr>
          <w:p w14:paraId="5CF2536E" w14:textId="0C146CBB" w:rsidR="00942B02" w:rsidRPr="00DE11D6" w:rsidRDefault="00FA6FFC" w:rsidP="00B701E0">
            <w:pPr>
              <w:pStyle w:val="BlockText"/>
              <w:ind w:right="-97"/>
              <w:rPr>
                <w:szCs w:val="22"/>
              </w:rPr>
            </w:pPr>
            <w:r w:rsidRPr="00DE11D6">
              <w:rPr>
                <w:color w:val="000000" w:themeColor="text1"/>
                <w:szCs w:val="22"/>
              </w:rPr>
              <w:t xml:space="preserve">Surat </w:t>
            </w:r>
            <w:proofErr w:type="spellStart"/>
            <w:r w:rsidR="00982C08" w:rsidRPr="00DE11D6">
              <w:rPr>
                <w:color w:val="000000" w:themeColor="text1"/>
                <w:szCs w:val="22"/>
              </w:rPr>
              <w:t>Edaran</w:t>
            </w:r>
            <w:proofErr w:type="spellEnd"/>
            <w:r w:rsidR="001D0B7D" w:rsidRPr="00DE11D6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ini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berpedoman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pada</w:t>
            </w:r>
            <w:proofErr w:type="spellEnd"/>
            <w:r w:rsidR="00B701E0" w:rsidRPr="00DE11D6">
              <w:rPr>
                <w:szCs w:val="22"/>
              </w:rPr>
              <w:t xml:space="preserve"> </w:t>
            </w:r>
            <w:hyperlink r:id="rId11" w:history="1">
              <w:r w:rsidR="0049608F" w:rsidRPr="00330346">
                <w:rPr>
                  <w:rStyle w:val="Hyperlink"/>
                </w:rPr>
                <w:t>PAKAR - Financial Institution Remittance (Fire)</w:t>
              </w:r>
            </w:hyperlink>
          </w:p>
        </w:tc>
      </w:tr>
    </w:tbl>
    <w:p w14:paraId="537B9013" w14:textId="5B881270" w:rsidR="00744CC1" w:rsidRDefault="00744CC1" w:rsidP="00FA1C23">
      <w:pPr>
        <w:pStyle w:val="BlockLine"/>
        <w:ind w:right="-97"/>
        <w:rPr>
          <w:sz w:val="12"/>
          <w:szCs w:val="10"/>
        </w:rPr>
      </w:pPr>
    </w:p>
    <w:tbl>
      <w:tblPr>
        <w:tblW w:w="2250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  <w:gridCol w:w="6930"/>
        <w:gridCol w:w="6930"/>
      </w:tblGrid>
      <w:tr w:rsidR="00EE0457" w:rsidRPr="00DE11D6" w14:paraId="7D5DE85C" w14:textId="6BBC5203" w:rsidTr="00EE0457">
        <w:trPr>
          <w:cantSplit/>
          <w:trHeight w:val="87"/>
        </w:trPr>
        <w:tc>
          <w:tcPr>
            <w:tcW w:w="1710" w:type="dxa"/>
          </w:tcPr>
          <w:p w14:paraId="1C11A159" w14:textId="60DEE0D3" w:rsidR="00EE0457" w:rsidRPr="00EE4F58" w:rsidRDefault="00EE0457" w:rsidP="00E244BC">
            <w:pPr>
              <w:pStyle w:val="Heading5"/>
              <w:ind w:left="-108"/>
            </w:pPr>
            <w:r>
              <w:t xml:space="preserve">Status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  <w:shd w:val="clear" w:color="auto" w:fill="auto"/>
          </w:tcPr>
          <w:p w14:paraId="584FFB8F" w14:textId="77777777" w:rsidR="00EE0457" w:rsidRDefault="00EE0457" w:rsidP="00E244BC">
            <w:pPr>
              <w:rPr>
                <w:sz w:val="12"/>
                <w:szCs w:val="10"/>
              </w:rPr>
            </w:pPr>
            <w:r>
              <w:rPr>
                <w:szCs w:val="22"/>
              </w:rPr>
              <w:t xml:space="preserve">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  <w:proofErr w:type="spellStart"/>
            <w:r>
              <w:rPr>
                <w:szCs w:val="22"/>
              </w:rPr>
              <w:t>adalah</w:t>
            </w:r>
            <w:proofErr w:type="spellEnd"/>
            <w:r>
              <w:rPr>
                <w:szCs w:val="22"/>
              </w:rPr>
              <w:t xml:space="preserve"> status yang </w:t>
            </w:r>
            <w:proofErr w:type="spellStart"/>
            <w:r>
              <w:rPr>
                <w:szCs w:val="22"/>
              </w:rPr>
              <w:t>digunakan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untuk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menunjukkan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keaadan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yang </w:t>
            </w:r>
            <w:proofErr w:type="spellStart"/>
            <w:r>
              <w:rPr>
                <w:szCs w:val="22"/>
              </w:rPr>
              <w:t>ada</w:t>
            </w:r>
            <w:proofErr w:type="spellEnd"/>
            <w:r>
              <w:rPr>
                <w:szCs w:val="22"/>
              </w:rPr>
              <w:t xml:space="preserve"> di Fire.</w:t>
            </w:r>
            <w:r>
              <w:rPr>
                <w:sz w:val="12"/>
                <w:szCs w:val="10"/>
              </w:rPr>
              <w:tab/>
            </w:r>
          </w:p>
          <w:p w14:paraId="0F728973" w14:textId="77777777" w:rsidR="00EE0457" w:rsidRDefault="00EE0457" w:rsidP="00E244BC">
            <w:pPr>
              <w:pBdr>
                <w:bottom w:val="single" w:sz="6" w:space="1" w:color="auto"/>
              </w:pBdr>
              <w:rPr>
                <w:sz w:val="12"/>
                <w:szCs w:val="10"/>
              </w:rPr>
            </w:pPr>
          </w:p>
          <w:p w14:paraId="6B6784C8" w14:textId="20F35F22" w:rsidR="00EE0457" w:rsidRPr="00DE11D6" w:rsidRDefault="00EE0457" w:rsidP="00E244BC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532BD783" w14:textId="77777777" w:rsidR="00EE0457" w:rsidRDefault="00EE0457" w:rsidP="00E244BC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32A3325B" w14:textId="126F4EB9" w:rsidR="00EE0457" w:rsidRDefault="00EE0457" w:rsidP="00E244BC">
            <w:pPr>
              <w:rPr>
                <w:szCs w:val="22"/>
              </w:rPr>
            </w:pPr>
          </w:p>
        </w:tc>
      </w:tr>
      <w:tr w:rsidR="00EE0457" w:rsidRPr="008B5B65" w14:paraId="6B2A73F1" w14:textId="39CF8AE0" w:rsidTr="00EE0457">
        <w:trPr>
          <w:cantSplit/>
          <w:trHeight w:val="87"/>
        </w:trPr>
        <w:tc>
          <w:tcPr>
            <w:tcW w:w="1710" w:type="dxa"/>
          </w:tcPr>
          <w:p w14:paraId="60A8F47C" w14:textId="4D99F240" w:rsidR="00EE0457" w:rsidRPr="008B5B65" w:rsidRDefault="00EE0457" w:rsidP="000E7DD8">
            <w:pPr>
              <w:pStyle w:val="Heading5"/>
              <w:ind w:left="-108"/>
            </w:pPr>
            <w:proofErr w:type="spellStart"/>
            <w:r>
              <w:t>Cakupan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6930" w:type="dxa"/>
          </w:tcPr>
          <w:p w14:paraId="787340A8" w14:textId="77A9FF2C" w:rsidR="00EE0457" w:rsidRDefault="00EE0457" w:rsidP="004E0B63">
            <w:pPr>
              <w:rPr>
                <w:szCs w:val="22"/>
              </w:rPr>
            </w:pPr>
            <w:proofErr w:type="spellStart"/>
            <w:r w:rsidRPr="008C7E7E">
              <w:rPr>
                <w:szCs w:val="22"/>
              </w:rPr>
              <w:t>Berikut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cakupan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perubahan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terkait</w:t>
            </w:r>
            <w:proofErr w:type="spellEnd"/>
            <w:r>
              <w:rPr>
                <w:szCs w:val="22"/>
              </w:rPr>
              <w:t xml:space="preserve"> 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</w:p>
          <w:tbl>
            <w:tblPr>
              <w:tblStyle w:val="TableGrid"/>
              <w:tblW w:w="6548" w:type="dxa"/>
              <w:tblLayout w:type="fixed"/>
              <w:tblLook w:val="04A0" w:firstRow="1" w:lastRow="0" w:firstColumn="1" w:lastColumn="0" w:noHBand="0" w:noVBand="1"/>
            </w:tblPr>
            <w:tblGrid>
              <w:gridCol w:w="3218"/>
              <w:gridCol w:w="3330"/>
            </w:tblGrid>
            <w:tr w:rsidR="00EE0457" w:rsidRPr="00302C55" w14:paraId="12078682" w14:textId="77777777" w:rsidTr="00DC46D2">
              <w:tc>
                <w:tcPr>
                  <w:tcW w:w="3218" w:type="dxa"/>
                </w:tcPr>
                <w:p w14:paraId="204A87B9" w14:textId="77777777" w:rsidR="00EE0457" w:rsidRPr="00302C55" w:rsidRDefault="00EE0457" w:rsidP="00DC46D2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Saat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6457788" w14:textId="77777777" w:rsidR="00EE0457" w:rsidRPr="00302C55" w:rsidRDefault="00EE0457" w:rsidP="00DC46D2">
                  <w:pPr>
                    <w:jc w:val="center"/>
                    <w:rPr>
                      <w:b/>
                      <w:szCs w:val="22"/>
                    </w:rPr>
                  </w:pPr>
                  <w:proofErr w:type="spellStart"/>
                  <w:r>
                    <w:rPr>
                      <w:b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EE0457" w:rsidRPr="001033E8" w14:paraId="3A50BED5" w14:textId="77777777" w:rsidTr="00DC46D2">
              <w:tc>
                <w:tcPr>
                  <w:tcW w:w="3218" w:type="dxa"/>
                </w:tcPr>
                <w:p w14:paraId="45BFE47F" w14:textId="73F5029E" w:rsidR="00EE0457" w:rsidRPr="00DC46D2" w:rsidRDefault="00EE0457" w:rsidP="00F72379">
                  <w:r>
                    <w:t xml:space="preserve">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“Credited to Beneficiary account”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keterangan</w:t>
                  </w:r>
                  <w:proofErr w:type="spellEnd"/>
                  <w:r>
                    <w:t xml:space="preserve"> “Dana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dibayarkan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Rekening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dd</w:t>
                  </w:r>
                  <w:proofErr w:type="spellEnd"/>
                  <w:r>
                    <w:t>-mm-</w:t>
                  </w:r>
                  <w:proofErr w:type="spellStart"/>
                  <w:r>
                    <w:t>yy</w:t>
                  </w:r>
                  <w:proofErr w:type="spellEnd"/>
                  <w:r w:rsidR="00B24CE0">
                    <w:t>”</w:t>
                  </w:r>
                  <w:r>
                    <w:t>.</w:t>
                  </w:r>
                </w:p>
              </w:tc>
              <w:tc>
                <w:tcPr>
                  <w:tcW w:w="3330" w:type="dxa"/>
                </w:tcPr>
                <w:p w14:paraId="19376E67" w14:textId="226923D7" w:rsidR="00F72379" w:rsidRDefault="00F72379" w:rsidP="00F72379">
                  <w:proofErr w:type="spellStart"/>
                  <w:r>
                    <w:t>Perubahan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berikut</w:t>
                  </w:r>
                  <w:proofErr w:type="spellEnd"/>
                  <w:r>
                    <w:t>.</w:t>
                  </w:r>
                </w:p>
                <w:p w14:paraId="2CDC7748" w14:textId="3690AE32" w:rsidR="00EE0457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Penghapusan</w:t>
                  </w:r>
                  <w:proofErr w:type="spellEnd"/>
                  <w:r>
                    <w:t xml:space="preserve"> “Credited to Beneficiary account”.</w:t>
                  </w:r>
                </w:p>
                <w:p w14:paraId="6DADA99C" w14:textId="2E9BA913" w:rsidR="00EE0457" w:rsidRPr="00DC46D2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Penambahan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“Credited to BCA”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“Credited to Other Bank".</w:t>
                  </w:r>
                </w:p>
              </w:tc>
            </w:tr>
            <w:tr w:rsidR="00E955FF" w:rsidRPr="001033E8" w14:paraId="0AECD027" w14:textId="77777777" w:rsidTr="00DC46D2">
              <w:tc>
                <w:tcPr>
                  <w:tcW w:w="3218" w:type="dxa"/>
                </w:tcPr>
                <w:p w14:paraId="7E9EF43B" w14:textId="77777777" w:rsidR="00E955FF" w:rsidRPr="00ED481F" w:rsidRDefault="00E955FF" w:rsidP="00F72379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</w:t>
                  </w:r>
                </w:p>
                <w:p w14:paraId="4D778100" w14:textId="77777777" w:rsidR="00E955FF" w:rsidRPr="00ED481F" w:rsidRDefault="00E955FF" w:rsidP="00E955FF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</w:p>
                <w:p w14:paraId="7E229286" w14:textId="7C9CB7A9" w:rsidR="00E955FF" w:rsidRPr="00E955FF" w:rsidRDefault="00E955FF" w:rsidP="00E955FF">
                  <w:pPr>
                    <w:pStyle w:val="ListParagraph"/>
                    <w:shd w:val="clear" w:color="auto" w:fill="FFFFFF"/>
                    <w:spacing w:after="100" w:afterAutospacing="1"/>
                    <w:ind w:left="360"/>
                    <w:outlineLvl w:val="3"/>
                    <w:rPr>
                      <w:rFonts w:cstheme="minorHAnsi"/>
                      <w:color w:val="000000"/>
                    </w:rPr>
                  </w:pPr>
                  <w:r w:rsidRPr="00E955FF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E955FF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E955FF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FACTOR OR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75A6A3FD" w14:textId="3B9E4716" w:rsidR="00E955FF" w:rsidRPr="00E955FF" w:rsidRDefault="00E955FF" w:rsidP="00E955FF">
                  <w:pPr>
                    <w:pStyle w:val="ListParagraph"/>
                    <w:shd w:val="clear" w:color="auto" w:fill="FFFFFF"/>
                    <w:spacing w:after="100" w:afterAutospacing="1"/>
                    <w:ind w:left="360"/>
                    <w:outlineLvl w:val="3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3330" w:type="dxa"/>
                </w:tcPr>
                <w:p w14:paraId="0F65C02E" w14:textId="4DE7AC4F" w:rsidR="00E955FF" w:rsidRPr="00ED481F" w:rsidRDefault="00E955FF" w:rsidP="00E955FF">
                  <w:pPr>
                    <w:rPr>
                      <w:rFonts w:cstheme="minorHAnsi"/>
                    </w:rPr>
                  </w:pPr>
                  <w:proofErr w:type="spellStart"/>
                  <w:r w:rsidRPr="00ED481F">
                    <w:t>Perubahan</w:t>
                  </w:r>
                  <w:proofErr w:type="spellEnd"/>
                  <w:r w:rsidRPr="00ED481F"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Penanganan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Data Interface </w:t>
                  </w:r>
                  <w:proofErr w:type="spellStart"/>
                  <w:r w:rsidRPr="00ED481F">
                    <w:rPr>
                      <w:rFonts w:cstheme="minorHAnsi"/>
                    </w:rPr>
                    <w:t>dari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Aplikasi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Fire </w:t>
                  </w:r>
                  <w:proofErr w:type="spellStart"/>
                  <w:r w:rsidRPr="00ED481F">
                    <w:rPr>
                      <w:rFonts w:cstheme="minorHAnsi"/>
                    </w:rPr>
                    <w:t>ke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KUCO </w:t>
                  </w:r>
                  <w:proofErr w:type="spellStart"/>
                  <w:r w:rsidRPr="00ED481F">
                    <w:rPr>
                      <w:rFonts w:cstheme="minorHAnsi"/>
                    </w:rPr>
                    <w:t>dan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FACTOR OR</w:t>
                  </w:r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menjadi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sebagai</w:t>
                  </w:r>
                  <w:proofErr w:type="spellEnd"/>
                  <w:r w:rsidRPr="00ED481F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ED481F">
                    <w:rPr>
                      <w:rFonts w:cstheme="minorHAnsi"/>
                    </w:rPr>
                    <w:t>berikut</w:t>
                  </w:r>
                  <w:proofErr w:type="spellEnd"/>
                  <w:r w:rsidRPr="00ED481F">
                    <w:rPr>
                      <w:rFonts w:cstheme="minorHAnsi"/>
                    </w:rPr>
                    <w:t>.</w:t>
                  </w:r>
                </w:p>
                <w:p w14:paraId="42B216E3" w14:textId="77777777" w:rsidR="00E955FF" w:rsidRPr="00ED481F" w:rsidRDefault="00E955FF" w:rsidP="00E955FF">
                  <w:pPr>
                    <w:pStyle w:val="ListParagraph"/>
                    <w:numPr>
                      <w:ilvl w:val="0"/>
                      <w:numId w:val="8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Data Interface </w:t>
                  </w:r>
                  <w:proofErr w:type="spellStart"/>
                  <w:r w:rsidRPr="00ED481F">
                    <w:rPr>
                      <w:rFonts w:cstheme="minorHAnsi"/>
                      <w:bCs/>
                      <w:color w:val="000000"/>
                    </w:rPr>
                    <w:t>Transaksi</w:t>
                  </w:r>
                  <w:proofErr w:type="spellEnd"/>
                  <w:r w:rsidRPr="00ED481F">
                    <w:rPr>
                      <w:rFonts w:cstheme="minorHAnsi"/>
                      <w:bCs/>
                      <w:color w:val="000000"/>
                    </w:rPr>
                    <w:t xml:space="preserve"> Fire</w:t>
                  </w:r>
                </w:p>
                <w:p w14:paraId="3CE15780" w14:textId="6C35EB07" w:rsidR="00E955FF" w:rsidRPr="00E955FF" w:rsidRDefault="00E955FF" w:rsidP="00E955FF">
                  <w:pPr>
                    <w:pStyle w:val="ListParagraph"/>
                    <w:shd w:val="clear" w:color="auto" w:fill="FFFFFF"/>
                    <w:spacing w:after="100" w:afterAutospacing="1"/>
                    <w:ind w:left="360"/>
                    <w:outlineLvl w:val="3"/>
                    <w:rPr>
                      <w:rFonts w:cstheme="minorHAnsi"/>
                      <w:color w:val="000000"/>
                    </w:rPr>
                  </w:pPr>
                  <w:r w:rsidRPr="00E955FF">
                    <w:rPr>
                      <w:rFonts w:cstheme="minorHAnsi"/>
                      <w:color w:val="000000"/>
                    </w:rPr>
                    <w:t xml:space="preserve">Mapping data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transaksi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Fire yang di-</w:t>
                  </w:r>
                  <w:r w:rsidRPr="00E955FF">
                    <w:rPr>
                      <w:rFonts w:cstheme="minorHAnsi"/>
                      <w:i/>
                      <w:iCs/>
                      <w:color w:val="000000"/>
                    </w:rPr>
                    <w:t>interface</w:t>
                  </w:r>
                  <w:r w:rsidRPr="00E955FF">
                    <w:rPr>
                      <w:rFonts w:cstheme="minorHAnsi"/>
                      <w:color w:val="000000"/>
                    </w:rPr>
                    <w:t> 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Aplikasi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KUCO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>RENDY OR</w:t>
                  </w:r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untuk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diteruskan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E955FF">
                    <w:rPr>
                      <w:rFonts w:cstheme="minorHAnsi"/>
                      <w:color w:val="000000"/>
                    </w:rPr>
                    <w:t>ke</w:t>
                  </w:r>
                  <w:proofErr w:type="spellEnd"/>
                  <w:r w:rsidRPr="00E955FF">
                    <w:rPr>
                      <w:rFonts w:cstheme="minorHAnsi"/>
                      <w:color w:val="000000"/>
                    </w:rPr>
                    <w:t xml:space="preserve"> bank lain.</w:t>
                  </w:r>
                </w:p>
                <w:p w14:paraId="4524D064" w14:textId="77777777" w:rsidR="00E955FF" w:rsidRPr="00E955FF" w:rsidRDefault="00E955FF" w:rsidP="00E955FF">
                  <w:pPr>
                    <w:pStyle w:val="ListParagraph"/>
                    <w:shd w:val="clear" w:color="auto" w:fill="FFFFFF"/>
                    <w:spacing w:after="100" w:afterAutospacing="1"/>
                    <w:ind w:left="360"/>
                    <w:outlineLvl w:val="3"/>
                    <w:rPr>
                      <w:rFonts w:cstheme="minorHAnsi"/>
                      <w:color w:val="000000"/>
                    </w:rPr>
                  </w:pPr>
                </w:p>
                <w:p w14:paraId="4BCA371A" w14:textId="77777777" w:rsidR="00E955FF" w:rsidRPr="00E955FF" w:rsidRDefault="00E955FF" w:rsidP="00E955FF">
                  <w:pPr>
                    <w:rPr>
                      <w:rFonts w:cstheme="minorHAnsi"/>
                    </w:rPr>
                  </w:pPr>
                </w:p>
                <w:p w14:paraId="14EE0970" w14:textId="3A4C638E" w:rsidR="00E955FF" w:rsidRPr="00E955FF" w:rsidRDefault="00E955FF" w:rsidP="00F72379">
                  <w:pPr>
                    <w:rPr>
                      <w:b/>
                    </w:rPr>
                  </w:pPr>
                </w:p>
              </w:tc>
            </w:tr>
          </w:tbl>
          <w:p w14:paraId="22E2A040" w14:textId="27B0C992" w:rsidR="00EE0457" w:rsidRPr="001B53C6" w:rsidRDefault="00EE0457" w:rsidP="004E0B63"/>
        </w:tc>
        <w:tc>
          <w:tcPr>
            <w:tcW w:w="6930" w:type="dxa"/>
          </w:tcPr>
          <w:p w14:paraId="5DF398E1" w14:textId="77777777" w:rsidR="00EE0457" w:rsidRPr="008C7E7E" w:rsidRDefault="00EE0457" w:rsidP="004E0B63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6A0F8798" w14:textId="53F7A14B" w:rsidR="00EE0457" w:rsidRPr="008C7E7E" w:rsidRDefault="00EE0457" w:rsidP="004E0B63">
            <w:pPr>
              <w:rPr>
                <w:szCs w:val="22"/>
              </w:rPr>
            </w:pPr>
          </w:p>
        </w:tc>
      </w:tr>
    </w:tbl>
    <w:p w14:paraId="6B26F4C0" w14:textId="77777777" w:rsidR="000163A6" w:rsidRPr="00012002" w:rsidRDefault="000163A6" w:rsidP="000163A6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0163A6" w:rsidRPr="008B5B65" w14:paraId="202DC908" w14:textId="77777777" w:rsidTr="003E56A1">
        <w:trPr>
          <w:cantSplit/>
          <w:trHeight w:val="87"/>
        </w:trPr>
        <w:tc>
          <w:tcPr>
            <w:tcW w:w="1710" w:type="dxa"/>
          </w:tcPr>
          <w:p w14:paraId="50886621" w14:textId="1FF6CA8E" w:rsidR="000163A6" w:rsidRPr="008B5B65" w:rsidRDefault="00F5182C" w:rsidP="003E56A1">
            <w:pPr>
              <w:pStyle w:val="Heading5"/>
              <w:ind w:left="-108"/>
            </w:pPr>
            <w:proofErr w:type="spellStart"/>
            <w:r>
              <w:lastRenderedPageBreak/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C3177A7" w14:textId="65505558" w:rsidR="00F5182C" w:rsidRDefault="00F5182C" w:rsidP="00F5182C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 </w:t>
            </w:r>
          </w:p>
          <w:p w14:paraId="0D84B069" w14:textId="13754161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MoneyGram</w:t>
            </w:r>
          </w:p>
          <w:p w14:paraId="188CA3A6" w14:textId="0545D0A0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Xpress Money</w:t>
            </w:r>
            <w:r w:rsidRPr="00F5182C">
              <w:rPr>
                <w:vertAlign w:val="superscript"/>
              </w:rPr>
              <w:t>*)</w:t>
            </w:r>
          </w:p>
          <w:p w14:paraId="710F332E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Cash</w:t>
            </w:r>
          </w:p>
          <w:p w14:paraId="76B76FB7" w14:textId="77777777" w:rsidR="00F5182C" w:rsidRDefault="00F5182C" w:rsidP="003255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RIA</w:t>
            </w:r>
          </w:p>
          <w:p w14:paraId="6599B1BC" w14:textId="77777777" w:rsidR="00F5182C" w:rsidRDefault="00F5182C" w:rsidP="00F5182C"/>
          <w:p w14:paraId="5D70EFD7" w14:textId="77777777" w:rsidR="00F5182C" w:rsidRDefault="00F5182C" w:rsidP="00F5182C">
            <w:r w:rsidRPr="00F5182C">
              <w:rPr>
                <w:shd w:val="clear" w:color="auto" w:fill="FFFF00"/>
                <w:vertAlign w:val="superscript"/>
              </w:rPr>
              <w:t>*)</w:t>
            </w:r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digunakan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untuk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melakukan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MoneyGram </w:t>
            </w:r>
            <w:proofErr w:type="spellStart"/>
            <w:r w:rsidRPr="00F5182C">
              <w:rPr>
                <w:shd w:val="clear" w:color="auto" w:fill="FFFF00"/>
              </w:rPr>
              <w:t>adalah</w:t>
            </w:r>
            <w:proofErr w:type="spellEnd"/>
            <w:r>
              <w:t xml:space="preserve"> </w:t>
            </w:r>
            <w:r w:rsidRPr="00F5182C">
              <w:rPr>
                <w:color w:val="FF0000"/>
              </w:rPr>
              <w:t xml:space="preserve">Slip </w:t>
            </w:r>
            <w:proofErr w:type="spellStart"/>
            <w:r w:rsidRPr="00F5182C">
              <w:rPr>
                <w:color w:val="FF0000"/>
              </w:rPr>
              <w:t>Penerimaan</w:t>
            </w:r>
            <w:proofErr w:type="spellEnd"/>
            <w:r w:rsidRPr="00F5182C">
              <w:rPr>
                <w:color w:val="FF0000"/>
              </w:rPr>
              <w:t xml:space="preserve"> BCA-MoneyGram (TXI 0001-C-2021)</w:t>
            </w:r>
            <w:r>
              <w:t xml:space="preserve">. </w:t>
            </w:r>
          </w:p>
          <w:p w14:paraId="3A79E67C" w14:textId="77777777" w:rsidR="00F5182C" w:rsidRDefault="00F5182C" w:rsidP="00F5182C"/>
          <w:p w14:paraId="1BC2EDE9" w14:textId="50ADE6BE" w:rsidR="00F5182C" w:rsidRPr="001B53C6" w:rsidRDefault="00F5182C" w:rsidP="00F5182C">
            <w:r w:rsidRPr="00F5182C">
              <w:rPr>
                <w:shd w:val="clear" w:color="auto" w:fill="FFFF00"/>
              </w:rPr>
              <w:t xml:space="preserve">Teller </w:t>
            </w:r>
            <w:proofErr w:type="spellStart"/>
            <w:r w:rsidRPr="00F5182C">
              <w:rPr>
                <w:shd w:val="clear" w:color="auto" w:fill="FFFF00"/>
              </w:rPr>
              <w:t>harus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memastikan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penerima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telah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melengkapi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seluruh</w:t>
            </w:r>
            <w:proofErr w:type="spellEnd"/>
            <w:r w:rsidRPr="00F5182C">
              <w:rPr>
                <w:shd w:val="clear" w:color="auto" w:fill="FFFF00"/>
              </w:rPr>
              <w:t xml:space="preserve"> data yang </w:t>
            </w:r>
            <w:proofErr w:type="spellStart"/>
            <w:r w:rsidRPr="00F5182C">
              <w:rPr>
                <w:shd w:val="clear" w:color="auto" w:fill="FFFF00"/>
              </w:rPr>
              <w:t>dibutuhkan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Slip </w:t>
            </w:r>
            <w:proofErr w:type="spellStart"/>
            <w:r w:rsidRPr="00F5182C">
              <w:rPr>
                <w:shd w:val="clear" w:color="auto" w:fill="FFFF00"/>
              </w:rPr>
              <w:t>Penerimaan</w:t>
            </w:r>
            <w:proofErr w:type="spellEnd"/>
            <w:r w:rsidRPr="00F5182C">
              <w:rPr>
                <w:shd w:val="clear" w:color="auto" w:fill="FFFF00"/>
              </w:rPr>
              <w:t xml:space="preserve"> BCA-MoneyGram </w:t>
            </w:r>
            <w:proofErr w:type="spellStart"/>
            <w:r w:rsidRPr="00F5182C">
              <w:rPr>
                <w:shd w:val="clear" w:color="auto" w:fill="FFFF00"/>
              </w:rPr>
              <w:t>berdasarkan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Petunjuk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Pengisian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Moneygram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dapat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dilihat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myBCA</w:t>
            </w:r>
            <w:proofErr w:type="spellEnd"/>
            <w:r w:rsidRPr="00F5182C">
              <w:rPr>
                <w:shd w:val="clear" w:color="auto" w:fill="FFFF00"/>
              </w:rPr>
              <w:t xml:space="preserve"> Portal &gt; </w:t>
            </w:r>
            <w:proofErr w:type="spellStart"/>
            <w:r w:rsidRPr="00F5182C">
              <w:rPr>
                <w:shd w:val="clear" w:color="auto" w:fill="FFFF00"/>
              </w:rPr>
              <w:t>Dokumen</w:t>
            </w:r>
            <w:proofErr w:type="spellEnd"/>
            <w:r w:rsidRPr="00F5182C">
              <w:rPr>
                <w:shd w:val="clear" w:color="auto" w:fill="FFFF00"/>
              </w:rPr>
              <w:t xml:space="preserve"> &gt; Database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&gt; TXI.</w:t>
            </w:r>
          </w:p>
        </w:tc>
      </w:tr>
    </w:tbl>
    <w:p w14:paraId="09CE4DCA" w14:textId="77777777" w:rsidR="0092246B" w:rsidRDefault="0092246B" w:rsidP="005C04C9"/>
    <w:p w14:paraId="6E78ECD3" w14:textId="7D097023" w:rsidR="000163A6" w:rsidRDefault="005C04C9" w:rsidP="000163A6">
      <w:pPr>
        <w:pStyle w:val="ContinuedOnNextPa"/>
        <w:ind w:right="-97"/>
      </w:pPr>
      <w:proofErr w:type="spellStart"/>
      <w:r>
        <w:t>Bersambung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E1FF55C" w14:textId="77777777" w:rsidR="000163A6" w:rsidRPr="000163A6" w:rsidRDefault="000163A6" w:rsidP="000163A6"/>
    <w:p w14:paraId="39C5214E" w14:textId="3F658631" w:rsidR="005C04C9" w:rsidRDefault="005C04C9" w:rsidP="005C04C9"/>
    <w:p w14:paraId="34D9E1E3" w14:textId="25BBA45F" w:rsidR="00DC46D2" w:rsidRDefault="00DC46D2" w:rsidP="005C04C9"/>
    <w:p w14:paraId="2A9DA15C" w14:textId="7C441FE2" w:rsidR="00DC46D2" w:rsidRDefault="00DC46D2" w:rsidP="005C04C9"/>
    <w:p w14:paraId="5C881CA8" w14:textId="6CC04719" w:rsidR="00DC46D2" w:rsidRDefault="00DC46D2" w:rsidP="005C04C9"/>
    <w:p w14:paraId="277483C4" w14:textId="3BEFCF71" w:rsidR="00DC46D2" w:rsidRDefault="00DC46D2" w:rsidP="005C04C9"/>
    <w:p w14:paraId="34B9A53B" w14:textId="77777777" w:rsidR="004C667C" w:rsidRDefault="004C667C" w:rsidP="005C04C9"/>
    <w:p w14:paraId="79F608B3" w14:textId="6EB8B562" w:rsidR="00DC46D2" w:rsidRDefault="00DC46D2" w:rsidP="005C04C9"/>
    <w:p w14:paraId="3F136245" w14:textId="65ADB9AC" w:rsidR="00DC46D2" w:rsidRDefault="00DC46D2" w:rsidP="005C04C9"/>
    <w:p w14:paraId="54B8D5B2" w14:textId="51EB022D" w:rsidR="00DC46D2" w:rsidRDefault="00DC46D2" w:rsidP="005C04C9"/>
    <w:p w14:paraId="3FBF637F" w14:textId="2C58CF3D" w:rsidR="00DC46D2" w:rsidRDefault="00DC46D2" w:rsidP="005C04C9"/>
    <w:p w14:paraId="10937BEC" w14:textId="0505CC94" w:rsidR="00DC46D2" w:rsidRDefault="00DC46D2" w:rsidP="005C04C9"/>
    <w:p w14:paraId="67EDEE0B" w14:textId="4D596AE3" w:rsidR="00427DD4" w:rsidRPr="00813CFB" w:rsidRDefault="00427DD4" w:rsidP="004C667C">
      <w:pPr>
        <w:pStyle w:val="Heading4"/>
        <w:ind w:right="-187"/>
        <w:rPr>
          <w:color w:val="000000" w:themeColor="text1"/>
          <w:szCs w:val="28"/>
        </w:rPr>
      </w:pPr>
      <w:proofErr w:type="spellStart"/>
      <w:r w:rsidRPr="00813CFB">
        <w:rPr>
          <w:b w:val="0"/>
          <w:bCs/>
          <w:color w:val="000000" w:themeColor="text1"/>
          <w:sz w:val="24"/>
          <w:szCs w:val="24"/>
        </w:rPr>
        <w:t>Perihal</w:t>
      </w:r>
      <w:proofErr w:type="spellEnd"/>
      <w:r w:rsidRPr="00813CFB">
        <w:rPr>
          <w:b w:val="0"/>
          <w:bCs/>
          <w:color w:val="000000" w:themeColor="text1"/>
          <w:sz w:val="24"/>
          <w:szCs w:val="24"/>
        </w:rPr>
        <w:t>:</w:t>
      </w:r>
      <w:r w:rsidRPr="00813CFB">
        <w:rPr>
          <w:color w:val="000000" w:themeColor="text1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Penyesuaian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Pelaksanaan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B759AF">
        <w:rPr>
          <w:color w:val="000000" w:themeColor="text1"/>
          <w:szCs w:val="28"/>
        </w:rPr>
        <w:br/>
        <w:t xml:space="preserve">           Financial Institution Remittance (Fire), </w:t>
      </w:r>
      <w:proofErr w:type="spellStart"/>
      <w:r w:rsidRPr="00813CFB">
        <w:rPr>
          <w:b w:val="0"/>
          <w:sz w:val="24"/>
        </w:rPr>
        <w:t>Sambungan</w:t>
      </w:r>
      <w:proofErr w:type="spellEnd"/>
    </w:p>
    <w:p w14:paraId="2DD1F922" w14:textId="77777777" w:rsidR="00427DD4" w:rsidRPr="00012002" w:rsidRDefault="00427DD4" w:rsidP="00427DD4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1F8ADE48" w14:textId="77777777" w:rsidTr="00D938E0">
        <w:trPr>
          <w:cantSplit/>
          <w:trHeight w:val="87"/>
        </w:trPr>
        <w:tc>
          <w:tcPr>
            <w:tcW w:w="1710" w:type="dxa"/>
          </w:tcPr>
          <w:p w14:paraId="52E08412" w14:textId="4567D0B8" w:rsidR="00B759AF" w:rsidRPr="008B5B65" w:rsidRDefault="00B759AF" w:rsidP="00D938E0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beda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6930" w:type="dxa"/>
          </w:tcPr>
          <w:p w14:paraId="2F09A1A4" w14:textId="5E08756C" w:rsidR="00B759AF" w:rsidRPr="001B53C6" w:rsidRDefault="00B759AF" w:rsidP="00D938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, </w:t>
            </w:r>
            <w:proofErr w:type="spellStart"/>
            <w:r>
              <w:t>formulir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 w:rsidRPr="00B759AF">
              <w:t>nama</w:t>
            </w:r>
            <w:proofErr w:type="spellEnd"/>
            <w:r w:rsidRPr="00B759AF">
              <w:t xml:space="preserve"> </w:t>
            </w:r>
            <w:proofErr w:type="spellStart"/>
            <w:r w:rsidRPr="00B759AF">
              <w:t>pengirim</w:t>
            </w:r>
            <w:proofErr w:type="spellEnd"/>
            <w:r w:rsidRPr="00B759AF">
              <w:t>.</w:t>
            </w:r>
          </w:p>
        </w:tc>
      </w:tr>
    </w:tbl>
    <w:p w14:paraId="2D7E317F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3BBEBEEE" w14:textId="77777777" w:rsidTr="00D938E0">
        <w:trPr>
          <w:cantSplit/>
          <w:trHeight w:val="87"/>
        </w:trPr>
        <w:tc>
          <w:tcPr>
            <w:tcW w:w="1710" w:type="dxa"/>
          </w:tcPr>
          <w:p w14:paraId="46911FA8" w14:textId="7BE95646" w:rsidR="00B759AF" w:rsidRPr="008B5B65" w:rsidRDefault="00B759AF" w:rsidP="00D938E0">
            <w:pPr>
              <w:pStyle w:val="Heading5"/>
              <w:ind w:left="-108"/>
            </w:pPr>
            <w:r>
              <w:t>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</w:p>
        </w:tc>
        <w:tc>
          <w:tcPr>
            <w:tcW w:w="6930" w:type="dxa"/>
          </w:tcPr>
          <w:p w14:paraId="48785961" w14:textId="6B9073C0" w:rsidR="00B759AF" w:rsidRDefault="00B759AF" w:rsidP="00D938E0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memerlukan</w:t>
            </w:r>
            <w:proofErr w:type="spellEnd"/>
            <w:r>
              <w:t xml:space="preserve"> 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BCA. </w:t>
            </w:r>
          </w:p>
          <w:p w14:paraId="4C09C6EA" w14:textId="77777777" w:rsidR="00B759AF" w:rsidRDefault="00B759AF" w:rsidP="00D938E0"/>
          <w:p w14:paraId="6227B873" w14:textId="28DBED65" w:rsidR="002123B3" w:rsidRDefault="002123B3" w:rsidP="00D938E0">
            <w:commentRangeStart w:id="1"/>
            <w:r w:rsidRPr="002123B3">
              <w:t>PIN</w:t>
            </w:r>
            <w:commentRangeEnd w:id="1"/>
            <w:r>
              <w:rPr>
                <w:rStyle w:val="CommentReference"/>
              </w:rPr>
              <w:commentReference w:id="1"/>
            </w:r>
            <w:r w:rsidRPr="002123B3">
              <w:t xml:space="preserve"> </w:t>
            </w:r>
            <w:proofErr w:type="spellStart"/>
            <w:r w:rsidRPr="002123B3">
              <w:t>tersebut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berbeda-beda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sesuai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PIN yang </w:t>
            </w:r>
            <w:proofErr w:type="spellStart"/>
            <w:r w:rsidRPr="002123B3">
              <w:t>diberikan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oleh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institusi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pengirim</w:t>
            </w:r>
            <w:proofErr w:type="spellEnd"/>
            <w:r w:rsidRPr="002123B3">
              <w:t xml:space="preserve"> yang </w:t>
            </w:r>
            <w:proofErr w:type="spellStart"/>
            <w:r w:rsidRPr="002123B3">
              <w:t>bekerja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sama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BCA, </w:t>
            </w:r>
            <w:proofErr w:type="spellStart"/>
            <w:r w:rsidRPr="002123B3">
              <w:t>apabila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mitra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tidak</w:t>
            </w:r>
            <w:proofErr w:type="spellEnd"/>
            <w:r w:rsidRPr="002123B3">
              <w:t xml:space="preserve">  </w:t>
            </w:r>
            <w:proofErr w:type="spellStart"/>
            <w:r w:rsidRPr="002123B3">
              <w:t>memiliki</w:t>
            </w:r>
            <w:proofErr w:type="spellEnd"/>
            <w:r w:rsidRPr="002123B3">
              <w:t xml:space="preserve"> no pin </w:t>
            </w:r>
            <w:proofErr w:type="spellStart"/>
            <w:r w:rsidRPr="002123B3">
              <w:t>maka</w:t>
            </w:r>
            <w:proofErr w:type="spellEnd"/>
            <w:r w:rsidRPr="002123B3">
              <w:t xml:space="preserve"> Fire </w:t>
            </w:r>
            <w:proofErr w:type="spellStart"/>
            <w:r w:rsidRPr="002123B3">
              <w:t>akan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mengenerate</w:t>
            </w:r>
            <w:proofErr w:type="spellEnd"/>
            <w:r w:rsidRPr="002123B3">
              <w:t xml:space="preserve"> pin </w:t>
            </w:r>
            <w:proofErr w:type="spellStart"/>
            <w:r w:rsidRPr="002123B3">
              <w:t>otomatis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 AA + </w:t>
            </w:r>
            <w:proofErr w:type="spellStart"/>
            <w:r w:rsidRPr="002123B3">
              <w:t>nomor</w:t>
            </w:r>
            <w:proofErr w:type="spellEnd"/>
            <w:r w:rsidRPr="002123B3">
              <w:t xml:space="preserve"> pin</w:t>
            </w:r>
          </w:p>
          <w:p w14:paraId="2C851AAF" w14:textId="77777777" w:rsidR="002123B3" w:rsidRDefault="002123B3" w:rsidP="00D938E0"/>
          <w:p w14:paraId="2E20CF55" w14:textId="40B3B50A" w:rsidR="002123B3" w:rsidRPr="001B53C6" w:rsidRDefault="00B759AF" w:rsidP="00D938E0">
            <w:r>
              <w:t xml:space="preserve">Inquiry format PIN/no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 w:rsidRPr="002123B3">
              <w:rPr>
                <w:i/>
                <w:iCs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TT Cash Encashment – Help PIN</w:t>
            </w:r>
          </w:p>
        </w:tc>
      </w:tr>
    </w:tbl>
    <w:p w14:paraId="1FAF7C24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1393C" w:rsidRPr="008B5B65" w14:paraId="1DA09F90" w14:textId="77777777" w:rsidTr="00D938E0">
        <w:trPr>
          <w:cantSplit/>
          <w:trHeight w:val="87"/>
        </w:trPr>
        <w:tc>
          <w:tcPr>
            <w:tcW w:w="1710" w:type="dxa"/>
          </w:tcPr>
          <w:p w14:paraId="31E3998D" w14:textId="4A5CC8C6" w:rsidR="00B1393C" w:rsidRPr="008B5B65" w:rsidRDefault="00A77814" w:rsidP="00D938E0">
            <w:pPr>
              <w:pStyle w:val="Heading5"/>
              <w:ind w:left="-108"/>
            </w:pPr>
            <w:r>
              <w:rPr>
                <w:lang w:val="id-ID"/>
              </w:rPr>
              <w:lastRenderedPageBreak/>
              <w:t>Dokumen untuk transaksi pencairan IR tunai</w:t>
            </w:r>
          </w:p>
        </w:tc>
        <w:tc>
          <w:tcPr>
            <w:tcW w:w="6930" w:type="dxa"/>
          </w:tcPr>
          <w:p w14:paraId="0ABCEA58" w14:textId="77777777" w:rsidR="00A77814" w:rsidRDefault="00A77814" w:rsidP="00A77814">
            <w:pPr>
              <w:pStyle w:val="BlockText"/>
              <w:rPr>
                <w:lang w:val="id-ID"/>
              </w:rPr>
            </w:pPr>
            <w:r>
              <w:rPr>
                <w:lang w:val="id-ID"/>
              </w:rPr>
              <w:t>Berikut dokumen syarat transaksi pencairan IR tunai yang diterima dari Teller untuk kebutuhan proses transaksi pada aplikasi.</w:t>
            </w:r>
          </w:p>
          <w:p w14:paraId="0C76F230" w14:textId="77777777" w:rsidR="00A77814" w:rsidRPr="00712C3B" w:rsidRDefault="00A77814" w:rsidP="00A77814">
            <w:pPr>
              <w:pStyle w:val="BlockText"/>
              <w:rPr>
                <w:sz w:val="16"/>
                <w:szCs w:val="16"/>
                <w:lang w:val="id-ID"/>
              </w:rPr>
            </w:pPr>
          </w:p>
          <w:p w14:paraId="4A35C21A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Formulir Pencairan Dana secara Tunai, atau Slip Penerimaan BCA-MoneyGram, khusus untuk pencairan tunai MoneyGram.</w:t>
            </w:r>
          </w:p>
          <w:p w14:paraId="7C8A24B0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Kartu identitas asli (KTP/SIM/Paspor).</w:t>
            </w:r>
          </w:p>
          <w:p w14:paraId="7253FEA8" w14:textId="4CC5C132" w:rsidR="00B1393C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 w:rsidRPr="00A77814">
              <w:rPr>
                <w:lang w:val="id-ID"/>
              </w:rPr>
              <w:t>Surat kuasa dari pihak yang berhak menerima hasil pencairan dana dan kartu identitas asli pemberi dan penerima kuasa, jika transaksi dikuasakan</w:t>
            </w:r>
            <w:r w:rsidRPr="00A77814">
              <w:rPr>
                <w:vertAlign w:val="superscript"/>
              </w:rPr>
              <w:t>*)</w:t>
            </w:r>
          </w:p>
          <w:p w14:paraId="68EFCF94" w14:textId="77777777" w:rsidR="00A77814" w:rsidRDefault="00A77814" w:rsidP="00A77814">
            <w:pPr>
              <w:pStyle w:val="BlockText"/>
              <w:rPr>
                <w:lang w:val="id-ID"/>
              </w:rPr>
            </w:pPr>
          </w:p>
          <w:p w14:paraId="5A70F158" w14:textId="77777777" w:rsidR="00A77814" w:rsidRPr="00A6255C" w:rsidRDefault="00A77814" w:rsidP="00A77814">
            <w:pPr>
              <w:pStyle w:val="NoteText"/>
              <w:rPr>
                <w:u w:val="single"/>
                <w:lang w:val="id-ID"/>
              </w:rPr>
            </w:pPr>
            <w:r w:rsidRPr="00A6255C">
              <w:rPr>
                <w:u w:val="single"/>
                <w:lang w:val="id-ID"/>
              </w:rPr>
              <w:t>Catatan</w:t>
            </w:r>
          </w:p>
          <w:p w14:paraId="2604B501" w14:textId="53F722C2" w:rsidR="00A77814" w:rsidRPr="00A77814" w:rsidRDefault="00A77814" w:rsidP="00A77814">
            <w:pPr>
              <w:pStyle w:val="BlockText"/>
              <w:rPr>
                <w:lang w:val="id-ID"/>
              </w:rPr>
            </w:pPr>
            <w:r w:rsidRPr="00A77814">
              <w:rPr>
                <w:vertAlign w:val="superscript"/>
              </w:rPr>
              <w:t>*)</w:t>
            </w:r>
            <w:r>
              <w:t xml:space="preserve"> </w:t>
            </w:r>
            <w:proofErr w:type="spellStart"/>
            <w:r w:rsidR="00A47A0E">
              <w:t>Untuk</w:t>
            </w:r>
            <w:proofErr w:type="spellEnd"/>
            <w:r>
              <w:rPr>
                <w:lang w:val="id-ID"/>
              </w:rPr>
              <w:t xml:space="preserve"> pencairan MoneyGram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RIA</w:t>
            </w:r>
            <w:r>
              <w:rPr>
                <w:lang w:val="id-ID"/>
              </w:rPr>
              <w:t>, transaksi tidak dapat dikuasakan.</w:t>
            </w:r>
          </w:p>
        </w:tc>
      </w:tr>
    </w:tbl>
    <w:p w14:paraId="36161F22" w14:textId="77777777" w:rsidR="00B1393C" w:rsidRPr="00012002" w:rsidRDefault="00B1393C" w:rsidP="00B1393C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545E2" w:rsidRPr="008B5B65" w14:paraId="7D5BC568" w14:textId="77777777" w:rsidTr="00D938E0">
        <w:trPr>
          <w:cantSplit/>
          <w:trHeight w:val="87"/>
        </w:trPr>
        <w:tc>
          <w:tcPr>
            <w:tcW w:w="1710" w:type="dxa"/>
          </w:tcPr>
          <w:p w14:paraId="41E009C3" w14:textId="534E7BBF" w:rsidR="005545E2" w:rsidRPr="008B5B65" w:rsidRDefault="005545E2" w:rsidP="00D938E0">
            <w:pPr>
              <w:pStyle w:val="Heading5"/>
              <w:ind w:left="-108"/>
            </w:pPr>
            <w:r>
              <w:t xml:space="preserve">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1A957A68" w14:textId="77777777" w:rsidR="005545E2" w:rsidRDefault="005545E2" w:rsidP="00D938E0">
            <w:pPr>
              <w:pStyle w:val="BlockText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…… (RPS) </w:t>
            </w:r>
            <w:proofErr w:type="spellStart"/>
            <w:r>
              <w:t>melakukan</w:t>
            </w:r>
            <w:proofErr w:type="spellEnd"/>
            <w:r>
              <w:t xml:space="preserve"> monitoring </w:t>
            </w:r>
            <w:proofErr w:type="spellStart"/>
            <w:r>
              <w:t>jumlah</w:t>
            </w:r>
            <w:proofErr w:type="spellEnd"/>
            <w:r>
              <w:t xml:space="preserve"> item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file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</w:t>
            </w:r>
            <w:proofErr w:type="spellStart"/>
            <w:r w:rsidR="00E40D0F">
              <w:t>terhadap</w:t>
            </w:r>
            <w:proofErr w:type="spellEnd"/>
            <w:r w:rsidR="00E40D0F">
              <w:t xml:space="preserve"> </w:t>
            </w:r>
            <w:proofErr w:type="spellStart"/>
            <w:r w:rsidR="00E40D0F">
              <w:t>transaksi</w:t>
            </w:r>
            <w:proofErr w:type="spellEnd"/>
            <w:r w:rsidR="00E40D0F">
              <w:t xml:space="preserve"> yang </w:t>
            </w:r>
            <w:proofErr w:type="spellStart"/>
            <w:r w:rsidR="00E40D0F">
              <w:t>berhasil</w:t>
            </w:r>
            <w:proofErr w:type="spellEnd"/>
            <w:r w:rsidR="00E40D0F">
              <w:t xml:space="preserve"> </w:t>
            </w:r>
            <w:proofErr w:type="spellStart"/>
            <w:r w:rsidR="00E40D0F">
              <w:t>diproses</w:t>
            </w:r>
            <w:proofErr w:type="spellEnd"/>
            <w:r w:rsidR="00E40D0F">
              <w:t xml:space="preserve"> </w:t>
            </w:r>
            <w:proofErr w:type="spellStart"/>
            <w:r w:rsidR="00E40D0F">
              <w:t>oleh</w:t>
            </w:r>
            <w:proofErr w:type="spellEnd"/>
            <w:r w:rsidR="00E40D0F">
              <w:t xml:space="preserve"> Fire. </w:t>
            </w:r>
          </w:p>
          <w:p w14:paraId="66BC0EFE" w14:textId="77777777" w:rsidR="00E40D0F" w:rsidRDefault="00E40D0F" w:rsidP="00D938E0">
            <w:pPr>
              <w:pStyle w:val="BlockText"/>
            </w:pPr>
          </w:p>
          <w:p w14:paraId="47D97B4B" w14:textId="093A12B1" w:rsidR="00E40D0F" w:rsidRPr="005545E2" w:rsidRDefault="00E40D0F" w:rsidP="00D938E0">
            <w:pPr>
              <w:pStyle w:val="BlockText"/>
            </w:pPr>
            <w:proofErr w:type="spellStart"/>
            <w:r>
              <w:t>Apabila</w:t>
            </w:r>
            <w:bookmarkStart w:id="2" w:name="_GoBack"/>
            <w:bookmarkEnd w:id="2"/>
            <w:proofErr w:type="spellEnd"/>
          </w:p>
        </w:tc>
      </w:tr>
    </w:tbl>
    <w:p w14:paraId="44B12CD4" w14:textId="77777777" w:rsidR="005545E2" w:rsidRPr="00012002" w:rsidRDefault="005545E2" w:rsidP="005545E2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40D0F" w:rsidRPr="008B5B65" w14:paraId="6170A1D1" w14:textId="77777777" w:rsidTr="00D938E0">
        <w:trPr>
          <w:cantSplit/>
          <w:trHeight w:val="87"/>
        </w:trPr>
        <w:tc>
          <w:tcPr>
            <w:tcW w:w="1710" w:type="dxa"/>
          </w:tcPr>
          <w:p w14:paraId="47DD21CB" w14:textId="260AA176" w:rsidR="00E40D0F" w:rsidRPr="008B5B65" w:rsidRDefault="00E40D0F" w:rsidP="00D938E0">
            <w:pPr>
              <w:pStyle w:val="Heading5"/>
              <w:ind w:left="-108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251D21DC" w14:textId="77777777" w:rsidR="00E40D0F" w:rsidRDefault="00155265" w:rsidP="00D938E0">
            <w:pPr>
              <w:pStyle w:val="BlockText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58DAF4DB" w14:textId="50D59D95" w:rsidR="00155265" w:rsidRDefault="00155265" w:rsidP="0032551D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PL 4001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penolakan</w:t>
            </w:r>
            <w:proofErr w:type="spellEnd"/>
            <w:r>
              <w:t xml:space="preserve"> Fire </w:t>
            </w:r>
          </w:p>
          <w:p w14:paraId="1244C4E6" w14:textId="77777777" w:rsidR="00155265" w:rsidRDefault="00155265" w:rsidP="0032551D">
            <w:pPr>
              <w:pStyle w:val="BlockText"/>
              <w:numPr>
                <w:ilvl w:val="0"/>
                <w:numId w:val="5"/>
              </w:numPr>
            </w:pPr>
            <w:proofErr w:type="spellStart"/>
            <w:r>
              <w:t>Laporan</w:t>
            </w:r>
            <w:proofErr w:type="spellEnd"/>
            <w:r>
              <w:t xml:space="preserve"> FI-3002</w:t>
            </w:r>
          </w:p>
          <w:p w14:paraId="533653BC" w14:textId="77777777" w:rsidR="00155265" w:rsidRDefault="00155265" w:rsidP="00155265">
            <w:pPr>
              <w:pStyle w:val="BlockText"/>
            </w:pPr>
          </w:p>
          <w:p w14:paraId="13633EE5" w14:textId="4F863E13" w:rsidR="00155265" w:rsidRPr="005545E2" w:rsidRDefault="00155265" w:rsidP="00155265">
            <w:pPr>
              <w:pStyle w:val="BlockText"/>
            </w:pPr>
          </w:p>
        </w:tc>
      </w:tr>
    </w:tbl>
    <w:p w14:paraId="38FCCBD5" w14:textId="77777777" w:rsidR="00E40D0F" w:rsidRPr="00012002" w:rsidRDefault="00E40D0F" w:rsidP="00E40D0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CC24B1" w:rsidRPr="005545E2" w14:paraId="71D9472C" w14:textId="77777777" w:rsidTr="00507DBA">
        <w:trPr>
          <w:cantSplit/>
          <w:trHeight w:val="87"/>
        </w:trPr>
        <w:tc>
          <w:tcPr>
            <w:tcW w:w="1710" w:type="dxa"/>
          </w:tcPr>
          <w:p w14:paraId="1F362E8F" w14:textId="2B025F76" w:rsidR="00CC24B1" w:rsidRPr="008B5B65" w:rsidRDefault="00CC24B1" w:rsidP="00507DBA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 w:rsidR="00750EDC">
              <w:t>Transaksi</w:t>
            </w:r>
            <w:proofErr w:type="spellEnd"/>
            <w:r w:rsidR="00750EDC"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oleh</w:t>
            </w:r>
            <w:proofErr w:type="spellEnd"/>
            <w:r>
              <w:t xml:space="preserve"> RVS</w:t>
            </w:r>
          </w:p>
        </w:tc>
        <w:tc>
          <w:tcPr>
            <w:tcW w:w="6930" w:type="dxa"/>
          </w:tcPr>
          <w:p w14:paraId="24694630" w14:textId="67048D35" w:rsidR="00CC24B1" w:rsidRDefault="00CC24B1" w:rsidP="00507DBA">
            <w:pPr>
              <w:pStyle w:val="BlockTex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34AA0525" w14:textId="77777777" w:rsidR="00CC24B1" w:rsidRDefault="00CC24B1" w:rsidP="00507DBA">
            <w:pPr>
              <w:pStyle w:val="BlockText"/>
              <w:pBdr>
                <w:bottom w:val="single" w:sz="6" w:space="1" w:color="auto"/>
              </w:pBdr>
            </w:pPr>
          </w:p>
          <w:p w14:paraId="138D1764" w14:textId="77777777" w:rsidR="00316151" w:rsidRDefault="00316151" w:rsidP="00507DBA">
            <w:pPr>
              <w:pStyle w:val="BlockText"/>
            </w:pPr>
          </w:p>
          <w:p w14:paraId="75B668A4" w14:textId="77777777" w:rsidR="00CC24B1" w:rsidRPr="005545E2" w:rsidRDefault="00CC24B1" w:rsidP="00507DBA">
            <w:pPr>
              <w:pStyle w:val="BlockText"/>
            </w:pPr>
          </w:p>
        </w:tc>
      </w:tr>
      <w:tr w:rsidR="00E955FF" w:rsidRPr="005545E2" w14:paraId="64A0D9BF" w14:textId="77777777" w:rsidTr="00E955FF">
        <w:trPr>
          <w:cantSplit/>
          <w:trHeight w:val="87"/>
        </w:trPr>
        <w:tc>
          <w:tcPr>
            <w:tcW w:w="1710" w:type="dxa"/>
          </w:tcPr>
          <w:p w14:paraId="1E49693E" w14:textId="5640EA24" w:rsidR="00E955FF" w:rsidRPr="008B5B65" w:rsidRDefault="002665D2" w:rsidP="0047483E">
            <w:pPr>
              <w:pStyle w:val="Heading5"/>
              <w:ind w:left="-108"/>
            </w:pPr>
            <w:r>
              <w:t xml:space="preserve">Proses Balancing di Kantor </w:t>
            </w:r>
            <w:proofErr w:type="spellStart"/>
            <w:r>
              <w:t>Pusat</w:t>
            </w:r>
            <w:proofErr w:type="spellEnd"/>
          </w:p>
        </w:tc>
        <w:tc>
          <w:tcPr>
            <w:tcW w:w="6930" w:type="dxa"/>
          </w:tcPr>
          <w:p w14:paraId="568E8D00" w14:textId="533CA9D4" w:rsidR="00E955FF" w:rsidRDefault="002665D2" w:rsidP="002665D2">
            <w:pPr>
              <w:pStyle w:val="BlockText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r w:rsidRPr="002665D2">
              <w:t xml:space="preserve">balancing data </w:t>
            </w:r>
            <w:proofErr w:type="spellStart"/>
            <w:r w:rsidRPr="002665D2">
              <w:t>transaksi</w:t>
            </w:r>
            <w:proofErr w:type="spellEnd"/>
            <w:r w:rsidRPr="002665D2">
              <w:t xml:space="preserve"> Fire yang </w:t>
            </w:r>
            <w:proofErr w:type="spellStart"/>
            <w:r w:rsidRPr="002665D2">
              <w:t>diteruskan</w:t>
            </w:r>
            <w:proofErr w:type="spellEnd"/>
            <w:r w:rsidRPr="002665D2">
              <w:t xml:space="preserve"> </w:t>
            </w:r>
            <w:proofErr w:type="spellStart"/>
            <w:r w:rsidRPr="002665D2">
              <w:t>ke</w:t>
            </w:r>
            <w:proofErr w:type="spellEnd"/>
            <w:r w:rsidRPr="002665D2">
              <w:t xml:space="preserve"> Ban</w:t>
            </w:r>
            <w:r>
              <w:t xml:space="preserve">k Lain </w:t>
            </w:r>
            <w:proofErr w:type="spellStart"/>
            <w:r>
              <w:t>melalui</w:t>
            </w:r>
            <w:proofErr w:type="spellEnd"/>
            <w:r>
              <w:t xml:space="preserve"> KU </w:t>
            </w:r>
            <w:proofErr w:type="spellStart"/>
            <w:r>
              <w:t>oleh</w:t>
            </w:r>
            <w:proofErr w:type="spellEnd"/>
            <w:r>
              <w:t xml:space="preserve"> Biro RVS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7F4A43F0" w14:textId="77777777" w:rsidR="002665D2" w:rsidRDefault="002665D2" w:rsidP="002665D2">
            <w:pPr>
              <w:pStyle w:val="BlockText"/>
              <w:pBdr>
                <w:bottom w:val="single" w:sz="6" w:space="1" w:color="auto"/>
              </w:pBdr>
            </w:pPr>
          </w:p>
          <w:p w14:paraId="7FD1410A" w14:textId="77777777" w:rsidR="002665D2" w:rsidRDefault="002665D2" w:rsidP="002665D2">
            <w:pPr>
              <w:pStyle w:val="BlockText"/>
            </w:pPr>
          </w:p>
          <w:p w14:paraId="09D1E70D" w14:textId="77777777" w:rsidR="00E955FF" w:rsidRDefault="00E955FF" w:rsidP="00E955FF">
            <w:pPr>
              <w:pStyle w:val="BlockText"/>
            </w:pPr>
          </w:p>
          <w:p w14:paraId="54999372" w14:textId="77777777" w:rsidR="00E955FF" w:rsidRDefault="00E955FF" w:rsidP="0047483E">
            <w:pPr>
              <w:pStyle w:val="BlockText"/>
            </w:pPr>
          </w:p>
          <w:p w14:paraId="22BA6AD3" w14:textId="77777777" w:rsidR="00E955FF" w:rsidRPr="005545E2" w:rsidRDefault="00E955FF" w:rsidP="0047483E">
            <w:pPr>
              <w:pStyle w:val="BlockText"/>
            </w:pPr>
          </w:p>
        </w:tc>
      </w:tr>
      <w:tr w:rsidR="002665D2" w:rsidRPr="005545E2" w14:paraId="7DCD9CD1" w14:textId="77777777" w:rsidTr="00E955FF">
        <w:trPr>
          <w:cantSplit/>
          <w:trHeight w:val="87"/>
        </w:trPr>
        <w:tc>
          <w:tcPr>
            <w:tcW w:w="1710" w:type="dxa"/>
          </w:tcPr>
          <w:p w14:paraId="5562CF0A" w14:textId="19B925C1" w:rsidR="002665D2" w:rsidRDefault="002665D2" w:rsidP="0047483E">
            <w:pPr>
              <w:pStyle w:val="Heading5"/>
              <w:ind w:left="-108"/>
            </w:pPr>
          </w:p>
        </w:tc>
        <w:tc>
          <w:tcPr>
            <w:tcW w:w="6930" w:type="dxa"/>
          </w:tcPr>
          <w:p w14:paraId="4AAD84D4" w14:textId="77777777" w:rsidR="002665D2" w:rsidRDefault="002665D2" w:rsidP="002665D2">
            <w:pPr>
              <w:pStyle w:val="BlockText"/>
            </w:pPr>
          </w:p>
        </w:tc>
      </w:tr>
    </w:tbl>
    <w:p w14:paraId="55247C59" w14:textId="26C701D1" w:rsidR="00E40D0F" w:rsidRDefault="00E40D0F" w:rsidP="00E40D0F"/>
    <w:p w14:paraId="5C119934" w14:textId="77777777" w:rsidR="005545E2" w:rsidRDefault="005545E2" w:rsidP="005545E2"/>
    <w:p w14:paraId="30E0D771" w14:textId="77777777" w:rsidR="00B759AF" w:rsidRDefault="00B759AF" w:rsidP="00B759AF"/>
    <w:p w14:paraId="0A0D0EFE" w14:textId="77777777" w:rsidR="00B759AF" w:rsidRDefault="00B759AF" w:rsidP="00B759AF"/>
    <w:p w14:paraId="7DA6FD7D" w14:textId="77777777" w:rsidR="00B759AF" w:rsidRDefault="00B759AF" w:rsidP="00B759AF"/>
    <w:p w14:paraId="4EF0BB31" w14:textId="77777777" w:rsidR="00E76944" w:rsidRDefault="00E76944" w:rsidP="00B759AF"/>
    <w:p w14:paraId="293AD79E" w14:textId="77777777" w:rsidR="00E76944" w:rsidRDefault="00E76944" w:rsidP="00B759AF"/>
    <w:p w14:paraId="17F78203" w14:textId="77777777" w:rsidR="00E76944" w:rsidRDefault="00E76944" w:rsidP="00B759AF"/>
    <w:p w14:paraId="70B3801E" w14:textId="77777777" w:rsidR="00E76944" w:rsidRDefault="00E76944" w:rsidP="00B759AF"/>
    <w:p w14:paraId="07658BDB" w14:textId="77777777" w:rsidR="00E76944" w:rsidRDefault="00E76944" w:rsidP="00B759AF"/>
    <w:p w14:paraId="3A18A323" w14:textId="77777777" w:rsidR="00E76944" w:rsidRDefault="00E76944" w:rsidP="00B759AF"/>
    <w:p w14:paraId="0A55B360" w14:textId="77777777" w:rsidR="00E76944" w:rsidRDefault="00E76944" w:rsidP="00B759AF"/>
    <w:p w14:paraId="680D7E38" w14:textId="77777777" w:rsidR="00E76944" w:rsidRDefault="00E76944" w:rsidP="00B759AF"/>
    <w:p w14:paraId="4788839C" w14:textId="77777777" w:rsidR="00E76944" w:rsidRDefault="00E76944" w:rsidP="00B759AF"/>
    <w:p w14:paraId="0AA85F4A" w14:textId="77777777" w:rsidR="00E76944" w:rsidRDefault="00E76944" w:rsidP="00B759AF"/>
    <w:p w14:paraId="05BD8EDE" w14:textId="77777777" w:rsidR="00E76944" w:rsidRDefault="00E76944" w:rsidP="00B759AF"/>
    <w:p w14:paraId="348CA44C" w14:textId="77777777" w:rsidR="00E76944" w:rsidRDefault="00E76944" w:rsidP="00B759AF"/>
    <w:p w14:paraId="7CC359BE" w14:textId="77777777" w:rsidR="00E76944" w:rsidRDefault="00E76944" w:rsidP="00B759AF"/>
    <w:p w14:paraId="361B59DA" w14:textId="77777777" w:rsidR="00E76944" w:rsidRDefault="00E76944" w:rsidP="00B759AF"/>
    <w:p w14:paraId="4FB15ADF" w14:textId="77777777" w:rsidR="00E76944" w:rsidRDefault="00E76944" w:rsidP="00B759AF"/>
    <w:p w14:paraId="02528906" w14:textId="77777777" w:rsidR="00E76944" w:rsidRDefault="00E76944" w:rsidP="00B759AF"/>
    <w:p w14:paraId="6DB099D7" w14:textId="77777777" w:rsidR="00E76944" w:rsidRDefault="00E76944" w:rsidP="00B759AF"/>
    <w:p w14:paraId="55F21E36" w14:textId="77777777" w:rsidR="00E76944" w:rsidRDefault="00E76944" w:rsidP="00B759AF"/>
    <w:p w14:paraId="2A6C18EE" w14:textId="77777777" w:rsidR="00E76944" w:rsidRDefault="00E76944" w:rsidP="00B759AF"/>
    <w:p w14:paraId="2EBFC302" w14:textId="77777777" w:rsidR="00E76944" w:rsidRDefault="00E76944" w:rsidP="00B759AF"/>
    <w:p w14:paraId="604A21A9" w14:textId="77777777" w:rsidR="00B759AF" w:rsidRPr="00B759AF" w:rsidRDefault="00B759AF" w:rsidP="00B759AF"/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378E5" w:rsidRPr="00FA0A10" w14:paraId="6BF58950" w14:textId="77777777" w:rsidTr="16878DBA">
        <w:trPr>
          <w:cantSplit/>
          <w:trHeight w:val="696"/>
        </w:trPr>
        <w:tc>
          <w:tcPr>
            <w:tcW w:w="1710" w:type="dxa"/>
          </w:tcPr>
          <w:p w14:paraId="7D229946" w14:textId="77777777" w:rsidR="005378E5" w:rsidRPr="00FA0A10" w:rsidRDefault="005378E5" w:rsidP="00DA7D32">
            <w:pPr>
              <w:pStyle w:val="Heading5"/>
              <w:ind w:right="-97"/>
              <w:rPr>
                <w:color w:val="95B3D7" w:themeColor="accent1" w:themeTint="99"/>
              </w:rPr>
            </w:pPr>
            <w:r>
              <w:t>Upd</w:t>
            </w:r>
            <w:r w:rsidRPr="00130A1D">
              <w:t xml:space="preserve">ate </w:t>
            </w:r>
            <w:proofErr w:type="spellStart"/>
            <w:r w:rsidRPr="00130A1D">
              <w:t>dan</w:t>
            </w:r>
            <w:proofErr w:type="spellEnd"/>
            <w:r w:rsidRPr="00130A1D">
              <w:t>/</w:t>
            </w:r>
            <w:proofErr w:type="spellStart"/>
            <w:r w:rsidRPr="00130A1D">
              <w:t>atau</w:t>
            </w:r>
            <w:proofErr w:type="spellEnd"/>
            <w:r w:rsidRPr="00130A1D">
              <w:t xml:space="preserve"> </w:t>
            </w:r>
            <w:proofErr w:type="spellStart"/>
            <w:r w:rsidRPr="00130A1D">
              <w:t>akses</w:t>
            </w:r>
            <w:proofErr w:type="spellEnd"/>
            <w:r>
              <w:t xml:space="preserve"> </w:t>
            </w:r>
          </w:p>
        </w:tc>
        <w:tc>
          <w:tcPr>
            <w:tcW w:w="6930" w:type="dxa"/>
          </w:tcPr>
          <w:p w14:paraId="335F152E" w14:textId="77777777" w:rsidR="005378E5" w:rsidRPr="007834B7" w:rsidRDefault="005378E5" w:rsidP="00DA7D32">
            <w:pPr>
              <w:pStyle w:val="BlockText"/>
              <w:ind w:right="-97"/>
              <w:rPr>
                <w:color w:val="000000" w:themeColor="text1"/>
              </w:rPr>
            </w:pPr>
            <w:proofErr w:type="spellStart"/>
            <w:r w:rsidRPr="007834B7">
              <w:rPr>
                <w:color w:val="000000" w:themeColor="text1"/>
              </w:rPr>
              <w:t>Dengan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dikeluarkannya</w:t>
            </w:r>
            <w:proofErr w:type="spellEnd"/>
            <w:r w:rsidRPr="007834B7">
              <w:rPr>
                <w:color w:val="000000" w:themeColor="text1"/>
              </w:rPr>
              <w:t xml:space="preserve"> Surat </w:t>
            </w:r>
            <w:proofErr w:type="spellStart"/>
            <w:r w:rsidRPr="007834B7">
              <w:rPr>
                <w:color w:val="000000" w:themeColor="text1"/>
              </w:rPr>
              <w:t>Edaran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ini</w:t>
            </w:r>
            <w:proofErr w:type="spellEnd"/>
            <w:r w:rsidRPr="007834B7">
              <w:rPr>
                <w:color w:val="000000" w:themeColor="text1"/>
              </w:rPr>
              <w:t xml:space="preserve">, </w:t>
            </w:r>
            <w:proofErr w:type="spellStart"/>
            <w:r w:rsidRPr="007834B7">
              <w:rPr>
                <w:color w:val="000000" w:themeColor="text1"/>
              </w:rPr>
              <w:t>maka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dilakukan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penyesuaian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pada</w:t>
            </w:r>
            <w:proofErr w:type="spellEnd"/>
            <w:r w:rsidRPr="007834B7">
              <w:rPr>
                <w:color w:val="000000" w:themeColor="text1"/>
              </w:rPr>
              <w:t xml:space="preserve"> PAKAR </w:t>
            </w:r>
            <w:proofErr w:type="spellStart"/>
            <w:r w:rsidRPr="007834B7">
              <w:rPr>
                <w:color w:val="000000" w:themeColor="text1"/>
              </w:rPr>
              <w:t>sebagai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berikut</w:t>
            </w:r>
            <w:proofErr w:type="spellEnd"/>
            <w:r w:rsidRPr="007834B7">
              <w:rPr>
                <w:color w:val="000000" w:themeColor="text1"/>
              </w:rPr>
              <w:t xml:space="preserve">. </w:t>
            </w:r>
          </w:p>
          <w:p w14:paraId="61BC5E33" w14:textId="77777777" w:rsidR="005378E5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7"/>
              <w:gridCol w:w="4410"/>
            </w:tblGrid>
            <w:tr w:rsidR="005378E5" w14:paraId="0B5A9DB5" w14:textId="77777777" w:rsidTr="00330346">
              <w:tc>
                <w:tcPr>
                  <w:tcW w:w="2047" w:type="dxa"/>
                  <w:vAlign w:val="center"/>
                </w:tcPr>
                <w:p w14:paraId="1276B83A" w14:textId="77777777" w:rsidR="005378E5" w:rsidRPr="007834B7" w:rsidRDefault="16878DBA" w:rsidP="00A32B6F">
                  <w:pPr>
                    <w:pStyle w:val="BlockText"/>
                    <w:spacing w:before="40" w:after="40"/>
                    <w:ind w:right="-97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PAKAR/Database</w:t>
                  </w:r>
                </w:p>
              </w:tc>
              <w:tc>
                <w:tcPr>
                  <w:tcW w:w="4410" w:type="dxa"/>
                </w:tcPr>
                <w:p w14:paraId="6F86398C" w14:textId="77777777" w:rsidR="005378E5" w:rsidRPr="007834B7" w:rsidRDefault="16878DBA" w:rsidP="16878DBA">
                  <w:pPr>
                    <w:pStyle w:val="BlockText"/>
                    <w:spacing w:before="40" w:after="40"/>
                    <w:ind w:right="-97"/>
                    <w:jc w:val="center"/>
                    <w:rPr>
                      <w:b/>
                      <w:bCs/>
                      <w:color w:val="000000" w:themeColor="text1"/>
                      <w:sz w:val="20"/>
                    </w:rPr>
                  </w:pPr>
                  <w:proofErr w:type="spellStart"/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5378E5" w14:paraId="7A333E03" w14:textId="77777777" w:rsidTr="00330346">
              <w:tc>
                <w:tcPr>
                  <w:tcW w:w="2047" w:type="dxa"/>
                </w:tcPr>
                <w:p w14:paraId="2E60E752" w14:textId="77777777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7834B7">
                    <w:rPr>
                      <w:color w:val="000000" w:themeColor="text1"/>
                    </w:rPr>
                    <w:t>PAKAR</w:t>
                  </w:r>
                </w:p>
              </w:tc>
              <w:tc>
                <w:tcPr>
                  <w:tcW w:w="4410" w:type="dxa"/>
                </w:tcPr>
                <w:p w14:paraId="569701F7" w14:textId="5CF637D0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7834B7">
                    <w:rPr>
                      <w:color w:val="000000" w:themeColor="text1"/>
                    </w:rPr>
                    <w:t>Pe</w:t>
                  </w:r>
                  <w:r w:rsidR="00B701E0">
                    <w:rPr>
                      <w:color w:val="000000" w:themeColor="text1"/>
                    </w:rPr>
                    <w:t>rubahan</w:t>
                  </w:r>
                  <w:proofErr w:type="spellEnd"/>
                  <w:r w:rsidRPr="007834B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205F6A">
                    <w:rPr>
                      <w:color w:val="000000" w:themeColor="text1"/>
                    </w:rPr>
                    <w:t>A</w:t>
                  </w:r>
                  <w:r>
                    <w:rPr>
                      <w:color w:val="000000" w:themeColor="text1"/>
                    </w:rPr>
                    <w:t>rtikel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hyperlink r:id="rId14" w:history="1">
                    <w:r w:rsidR="00330346" w:rsidRPr="00330346">
                      <w:rPr>
                        <w:rStyle w:val="Hyperlink"/>
                      </w:rPr>
                      <w:t>PAKAR - Financial Institution Remittance (Fire)</w:t>
                    </w:r>
                  </w:hyperlink>
                </w:p>
              </w:tc>
            </w:tr>
          </w:tbl>
          <w:p w14:paraId="4BEA0603" w14:textId="77777777" w:rsidR="005378E5" w:rsidRPr="00FA0A10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</w:tc>
      </w:tr>
    </w:tbl>
    <w:p w14:paraId="71F0EC36" w14:textId="77777777" w:rsidR="00C90065" w:rsidRPr="00012002" w:rsidRDefault="00C90065" w:rsidP="00C90065">
      <w:pPr>
        <w:ind w:right="-97"/>
        <w:rPr>
          <w:sz w:val="12"/>
          <w:szCs w:val="12"/>
        </w:rPr>
      </w:pPr>
    </w:p>
    <w:p w14:paraId="42A2BC71" w14:textId="1C4163C7" w:rsidR="00C90065" w:rsidRPr="00044AA2" w:rsidRDefault="00C90065" w:rsidP="00C90065">
      <w:pPr>
        <w:pStyle w:val="ContinuedOnNextPa"/>
        <w:ind w:right="-97"/>
      </w:pPr>
    </w:p>
    <w:p w14:paraId="29150460" w14:textId="1D1BBD12" w:rsidR="001D67A0" w:rsidRPr="00E4236D" w:rsidRDefault="001D67A0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Ketentuan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ini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berlaku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mulai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="00EC7A17" w:rsidRPr="00E4236D">
        <w:rPr>
          <w:color w:val="000000" w:themeColor="text1"/>
        </w:rPr>
        <w:t>tanggal</w:t>
      </w:r>
      <w:proofErr w:type="spellEnd"/>
      <w:r w:rsidRPr="00E4236D">
        <w:rPr>
          <w:color w:val="000000" w:themeColor="text1"/>
        </w:rPr>
        <w:t xml:space="preserve"> </w:t>
      </w:r>
      <w:r w:rsidRPr="00E4236D">
        <w:rPr>
          <w:color w:val="000000" w:themeColor="text1"/>
          <w:highlight w:val="yellow"/>
        </w:rPr>
        <w:t>DD Month YYYY</w:t>
      </w:r>
      <w:r w:rsidRPr="00E4236D">
        <w:rPr>
          <w:color w:val="000000" w:themeColor="text1"/>
        </w:rPr>
        <w:t>.</w:t>
      </w:r>
    </w:p>
    <w:p w14:paraId="229D009D" w14:textId="77777777" w:rsidR="00994BDC" w:rsidRPr="00EE4F58" w:rsidRDefault="00994BDC" w:rsidP="005D7709">
      <w:pPr>
        <w:ind w:left="1710" w:right="-97"/>
      </w:pPr>
    </w:p>
    <w:p w14:paraId="3E6D5228" w14:textId="1847A7FC" w:rsidR="00F15265" w:rsidRDefault="00982C08" w:rsidP="005D7709">
      <w:pPr>
        <w:ind w:left="1800" w:right="-97"/>
      </w:pPr>
      <w:r>
        <w:rPr>
          <w:b/>
        </w:rPr>
        <w:t>DIVISI STRATEGI DAN PENGEMBANGAN OPERASI-LAYANAN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5D7709">
            <w:pPr>
              <w:pStyle w:val="NoteText"/>
              <w:ind w:right="-97"/>
            </w:pPr>
          </w:p>
        </w:tc>
      </w:tr>
    </w:tbl>
    <w:p w14:paraId="0273AD98" w14:textId="77777777" w:rsidR="00D706C7" w:rsidRPr="00EE4F58" w:rsidRDefault="00D706C7" w:rsidP="005D7709">
      <w:pPr>
        <w:tabs>
          <w:tab w:val="left" w:pos="2711"/>
          <w:tab w:val="left" w:pos="6174"/>
        </w:tabs>
        <w:ind w:left="1710" w:right="-97"/>
      </w:pPr>
    </w:p>
    <w:p w14:paraId="2AD7447C" w14:textId="77777777" w:rsidR="00994BDC" w:rsidRPr="00EE4F58" w:rsidRDefault="00994BDC" w:rsidP="005D7709">
      <w:pPr>
        <w:ind w:left="1710" w:right="-97"/>
      </w:pPr>
    </w:p>
    <w:p w14:paraId="1F6B1F98" w14:textId="77777777" w:rsidR="00994BDC" w:rsidRPr="00EE4F58" w:rsidRDefault="00994BDC" w:rsidP="005D7709">
      <w:pPr>
        <w:ind w:left="1710" w:right="-97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52ABFA3D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  <w:lang w:val="pt-PT"/>
              </w:rPr>
              <w:t>SUSANWATI</w:t>
            </w:r>
          </w:p>
        </w:tc>
        <w:tc>
          <w:tcPr>
            <w:tcW w:w="905" w:type="dxa"/>
          </w:tcPr>
          <w:p w14:paraId="1F69CD37" w14:textId="77777777" w:rsidR="00413101" w:rsidRPr="007834B7" w:rsidRDefault="00413101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C305C6F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</w:rPr>
              <w:t>FIFIE DARMAWAN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A6905D9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 Design – Consumer and Wholesale Banking</w:t>
            </w:r>
          </w:p>
        </w:tc>
        <w:tc>
          <w:tcPr>
            <w:tcW w:w="905" w:type="dxa"/>
          </w:tcPr>
          <w:p w14:paraId="78A215E4" w14:textId="77777777" w:rsidR="00413101" w:rsidRPr="007834B7" w:rsidRDefault="00413101" w:rsidP="005D7709">
            <w:pPr>
              <w:pStyle w:val="TableText"/>
              <w:ind w:right="-97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4DBB1FC5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Exp. Design – Wholesale &amp; Corp. Banking</w:t>
            </w:r>
          </w:p>
        </w:tc>
      </w:tr>
    </w:tbl>
    <w:p w14:paraId="64C9747A" w14:textId="77777777" w:rsidR="00994BDC" w:rsidRPr="00EE4F58" w:rsidRDefault="00994BDC" w:rsidP="005D7709">
      <w:pPr>
        <w:tabs>
          <w:tab w:val="left" w:pos="1843"/>
        </w:tabs>
        <w:ind w:right="-97"/>
      </w:pPr>
    </w:p>
    <w:p w14:paraId="1F864663" w14:textId="77777777" w:rsidR="00994BDC" w:rsidRPr="00E4236D" w:rsidRDefault="00301893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Tembusan</w:t>
      </w:r>
      <w:proofErr w:type="spellEnd"/>
      <w:r w:rsidRPr="00E4236D">
        <w:rPr>
          <w:color w:val="000000" w:themeColor="text1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E4236D" w:rsidRPr="00E4236D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E4236D" w:rsidRDefault="00DE559E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E4236D">
              <w:rPr>
                <w:color w:val="000000" w:themeColor="text1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1BDF28F6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7D2082FD" w:rsidR="00D75CFE" w:rsidRPr="00330346" w:rsidRDefault="00DE11D6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GTP</w:t>
            </w:r>
          </w:p>
        </w:tc>
      </w:tr>
      <w:tr w:rsidR="00E4236D" w:rsidRPr="00E4236D" w14:paraId="31072D9B" w14:textId="77777777" w:rsidTr="00EE69B7">
        <w:trPr>
          <w:cantSplit/>
        </w:trPr>
        <w:tc>
          <w:tcPr>
            <w:tcW w:w="1655" w:type="dxa"/>
          </w:tcPr>
          <w:p w14:paraId="1A41CDAF" w14:textId="597E9DCD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DCP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42AE2EF5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MRK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2ED646C5" w:rsidR="00D75CFE" w:rsidRPr="00330346" w:rsidRDefault="004864C9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DTR</w:t>
            </w:r>
          </w:p>
        </w:tc>
      </w:tr>
    </w:tbl>
    <w:p w14:paraId="7B6D541E" w14:textId="77777777" w:rsidR="003F35F9" w:rsidRPr="00022D61" w:rsidRDefault="003F35F9" w:rsidP="005D7709">
      <w:pPr>
        <w:ind w:right="-97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0EE69B7">
        <w:trPr>
          <w:cantSplit/>
        </w:trPr>
        <w:tc>
          <w:tcPr>
            <w:tcW w:w="2394" w:type="dxa"/>
          </w:tcPr>
          <w:p w14:paraId="2C4107AC" w14:textId="1EFDB42F" w:rsidR="00022D61" w:rsidRPr="00EE4F58" w:rsidRDefault="00E4236D" w:rsidP="00EC36CF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</w:pPr>
            <w:bookmarkStart w:id="3" w:name="_Registrasi,_Ubah_Limit"/>
            <w:bookmarkEnd w:id="3"/>
            <w:proofErr w:type="spellStart"/>
            <w:r>
              <w:t>EDW</w:t>
            </w:r>
            <w:r w:rsidR="00DE559E">
              <w:t>.</w:t>
            </w:r>
            <w:r>
              <w:t>ssi</w:t>
            </w:r>
            <w:proofErr w:type="spellEnd"/>
            <w:r>
              <w:t>-c</w:t>
            </w:r>
            <w:r w:rsidR="00022D61" w:rsidRPr="00EE4F58">
              <w:t>/</w:t>
            </w:r>
          </w:p>
        </w:tc>
      </w:tr>
    </w:tbl>
    <w:p w14:paraId="6CBC8EAA" w14:textId="77777777" w:rsidR="00061E21" w:rsidRPr="00061E21" w:rsidRDefault="00061E21" w:rsidP="00061E21"/>
    <w:sectPr w:rsidR="00061E21" w:rsidRPr="00061E21" w:rsidSect="008743BD">
      <w:headerReference w:type="default" r:id="rId15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DWIN REYNALDI" w:date="2024-02-27T08:37:00Z" w:initials="ER">
    <w:p w14:paraId="5CFE8641" w14:textId="77777777" w:rsidR="002123B3" w:rsidRDefault="002123B3" w:rsidP="00344E1E">
      <w:pPr>
        <w:pStyle w:val="CommentText"/>
      </w:pPr>
      <w:r>
        <w:rPr>
          <w:rStyle w:val="CommentReference"/>
        </w:rPr>
        <w:annotationRef/>
      </w:r>
      <w:r>
        <w:t>Pin dan no referensi sama ga? Bedanya dengan security code apa?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E8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81DB9" w16cex:dateUtc="2024-02-27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E8641" w16cid:durableId="29881DB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CF3F9" w14:textId="77777777" w:rsidR="007C343C" w:rsidRDefault="007C343C">
      <w:r>
        <w:separator/>
      </w:r>
    </w:p>
  </w:endnote>
  <w:endnote w:type="continuationSeparator" w:id="0">
    <w:p w14:paraId="3DAAA6CF" w14:textId="77777777" w:rsidR="007C343C" w:rsidRDefault="007C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0C130" w14:textId="77777777" w:rsidR="007C343C" w:rsidRDefault="007C343C">
      <w:r>
        <w:separator/>
      </w:r>
    </w:p>
  </w:footnote>
  <w:footnote w:type="continuationSeparator" w:id="0">
    <w:p w14:paraId="4FD8163D" w14:textId="77777777" w:rsidR="007C343C" w:rsidRDefault="007C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59DA" w14:textId="52AB7F51" w:rsidR="007457F0" w:rsidRDefault="007457F0" w:rsidP="00D706C7">
    <w:pPr>
      <w:ind w:hanging="90"/>
    </w:pPr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r w:rsidR="00A50E9D">
      <w:tab/>
      <w:t xml:space="preserve">  </w:t>
    </w:r>
    <w:r>
      <w:t>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BA6"/>
    <w:multiLevelType w:val="hybridMultilevel"/>
    <w:tmpl w:val="0BFE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DD3"/>
    <w:multiLevelType w:val="multilevel"/>
    <w:tmpl w:val="A720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22E13"/>
    <w:multiLevelType w:val="hybridMultilevel"/>
    <w:tmpl w:val="98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22280"/>
    <w:multiLevelType w:val="hybridMultilevel"/>
    <w:tmpl w:val="2DE4CC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07C7"/>
    <w:multiLevelType w:val="hybridMultilevel"/>
    <w:tmpl w:val="142098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74DAB"/>
    <w:multiLevelType w:val="hybridMultilevel"/>
    <w:tmpl w:val="6220F5F4"/>
    <w:lvl w:ilvl="0" w:tplc="B72E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 REYNALDI">
    <w15:presenceInfo w15:providerId="AD" w15:userId="S::U076248@bca.co.id::0f4a2b97-d102-4348-a40f-9dac9fceb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2002"/>
    <w:rsid w:val="00013459"/>
    <w:rsid w:val="000163A6"/>
    <w:rsid w:val="0001690F"/>
    <w:rsid w:val="000176BB"/>
    <w:rsid w:val="0002115C"/>
    <w:rsid w:val="00021590"/>
    <w:rsid w:val="00022D61"/>
    <w:rsid w:val="000268F9"/>
    <w:rsid w:val="00026A05"/>
    <w:rsid w:val="00030829"/>
    <w:rsid w:val="00031CF5"/>
    <w:rsid w:val="00032CE3"/>
    <w:rsid w:val="000350F4"/>
    <w:rsid w:val="00035865"/>
    <w:rsid w:val="00035DCA"/>
    <w:rsid w:val="00036D55"/>
    <w:rsid w:val="00041014"/>
    <w:rsid w:val="00042600"/>
    <w:rsid w:val="00043181"/>
    <w:rsid w:val="00044288"/>
    <w:rsid w:val="00044AA2"/>
    <w:rsid w:val="00044E5A"/>
    <w:rsid w:val="00045868"/>
    <w:rsid w:val="00045D48"/>
    <w:rsid w:val="00045DA6"/>
    <w:rsid w:val="00046E5E"/>
    <w:rsid w:val="00050BA4"/>
    <w:rsid w:val="00050E66"/>
    <w:rsid w:val="00050E68"/>
    <w:rsid w:val="00052028"/>
    <w:rsid w:val="00053711"/>
    <w:rsid w:val="000545E7"/>
    <w:rsid w:val="00056946"/>
    <w:rsid w:val="0006136D"/>
    <w:rsid w:val="00061E21"/>
    <w:rsid w:val="00062DC8"/>
    <w:rsid w:val="0006330D"/>
    <w:rsid w:val="000649A3"/>
    <w:rsid w:val="000659CA"/>
    <w:rsid w:val="00066B26"/>
    <w:rsid w:val="00066FBF"/>
    <w:rsid w:val="00071043"/>
    <w:rsid w:val="000715F1"/>
    <w:rsid w:val="000716D1"/>
    <w:rsid w:val="000734B4"/>
    <w:rsid w:val="00075B09"/>
    <w:rsid w:val="00077E7C"/>
    <w:rsid w:val="00082423"/>
    <w:rsid w:val="00082F81"/>
    <w:rsid w:val="00083FA2"/>
    <w:rsid w:val="000842E7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0BCE"/>
    <w:rsid w:val="000B1099"/>
    <w:rsid w:val="000B46C9"/>
    <w:rsid w:val="000B6DCE"/>
    <w:rsid w:val="000C0E39"/>
    <w:rsid w:val="000C104B"/>
    <w:rsid w:val="000C45BB"/>
    <w:rsid w:val="000C4731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1C88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20DB"/>
    <w:rsid w:val="00103118"/>
    <w:rsid w:val="001075CD"/>
    <w:rsid w:val="00113801"/>
    <w:rsid w:val="00113A32"/>
    <w:rsid w:val="001144BE"/>
    <w:rsid w:val="00116307"/>
    <w:rsid w:val="0012293F"/>
    <w:rsid w:val="00125C42"/>
    <w:rsid w:val="001264F9"/>
    <w:rsid w:val="00127AEC"/>
    <w:rsid w:val="0013069E"/>
    <w:rsid w:val="00130A1D"/>
    <w:rsid w:val="00133876"/>
    <w:rsid w:val="0013713A"/>
    <w:rsid w:val="0014296B"/>
    <w:rsid w:val="001510C9"/>
    <w:rsid w:val="00152C68"/>
    <w:rsid w:val="00155265"/>
    <w:rsid w:val="00161B26"/>
    <w:rsid w:val="00162407"/>
    <w:rsid w:val="001625E5"/>
    <w:rsid w:val="001630F7"/>
    <w:rsid w:val="00164664"/>
    <w:rsid w:val="00164736"/>
    <w:rsid w:val="00166673"/>
    <w:rsid w:val="00166A20"/>
    <w:rsid w:val="00167523"/>
    <w:rsid w:val="00170C34"/>
    <w:rsid w:val="00171FC7"/>
    <w:rsid w:val="00175D83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272C"/>
    <w:rsid w:val="001A3623"/>
    <w:rsid w:val="001A376E"/>
    <w:rsid w:val="001A3E9A"/>
    <w:rsid w:val="001A73A2"/>
    <w:rsid w:val="001B1D15"/>
    <w:rsid w:val="001B386A"/>
    <w:rsid w:val="001B5C28"/>
    <w:rsid w:val="001C013C"/>
    <w:rsid w:val="001C203B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2DD3"/>
    <w:rsid w:val="001E46CC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401"/>
    <w:rsid w:val="00201DA1"/>
    <w:rsid w:val="0020267A"/>
    <w:rsid w:val="00205080"/>
    <w:rsid w:val="00205DC3"/>
    <w:rsid w:val="00205F6A"/>
    <w:rsid w:val="0020601B"/>
    <w:rsid w:val="00210433"/>
    <w:rsid w:val="00211376"/>
    <w:rsid w:val="002123B3"/>
    <w:rsid w:val="00212C86"/>
    <w:rsid w:val="00214C9B"/>
    <w:rsid w:val="00215CB9"/>
    <w:rsid w:val="00216030"/>
    <w:rsid w:val="0022309F"/>
    <w:rsid w:val="00224E2D"/>
    <w:rsid w:val="00224F0E"/>
    <w:rsid w:val="002254A9"/>
    <w:rsid w:val="00226A43"/>
    <w:rsid w:val="00226DDE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6C2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665D2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154B"/>
    <w:rsid w:val="002915DD"/>
    <w:rsid w:val="00293437"/>
    <w:rsid w:val="00294403"/>
    <w:rsid w:val="00295C15"/>
    <w:rsid w:val="002974EB"/>
    <w:rsid w:val="00297668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A7011"/>
    <w:rsid w:val="002B14DF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16151"/>
    <w:rsid w:val="00316878"/>
    <w:rsid w:val="00320A38"/>
    <w:rsid w:val="0032551D"/>
    <w:rsid w:val="00330346"/>
    <w:rsid w:val="00331171"/>
    <w:rsid w:val="00331732"/>
    <w:rsid w:val="003354F1"/>
    <w:rsid w:val="0034105B"/>
    <w:rsid w:val="003430B9"/>
    <w:rsid w:val="0034393D"/>
    <w:rsid w:val="00345A66"/>
    <w:rsid w:val="00345B0B"/>
    <w:rsid w:val="00345E08"/>
    <w:rsid w:val="00351D33"/>
    <w:rsid w:val="003522A9"/>
    <w:rsid w:val="003529FD"/>
    <w:rsid w:val="00353C46"/>
    <w:rsid w:val="00353F87"/>
    <w:rsid w:val="00354569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597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86479"/>
    <w:rsid w:val="003908AE"/>
    <w:rsid w:val="00395041"/>
    <w:rsid w:val="003A2070"/>
    <w:rsid w:val="003A2E20"/>
    <w:rsid w:val="003A3A41"/>
    <w:rsid w:val="003A7003"/>
    <w:rsid w:val="003B08AB"/>
    <w:rsid w:val="003B1479"/>
    <w:rsid w:val="003B3540"/>
    <w:rsid w:val="003B57C0"/>
    <w:rsid w:val="003B5E79"/>
    <w:rsid w:val="003B7BFC"/>
    <w:rsid w:val="003B7F35"/>
    <w:rsid w:val="003C08CB"/>
    <w:rsid w:val="003C1B49"/>
    <w:rsid w:val="003C3405"/>
    <w:rsid w:val="003C35F5"/>
    <w:rsid w:val="003C3A88"/>
    <w:rsid w:val="003C4093"/>
    <w:rsid w:val="003C449B"/>
    <w:rsid w:val="003C5DD5"/>
    <w:rsid w:val="003C6340"/>
    <w:rsid w:val="003C6D86"/>
    <w:rsid w:val="003D189F"/>
    <w:rsid w:val="003D2405"/>
    <w:rsid w:val="003D2FFF"/>
    <w:rsid w:val="003D526F"/>
    <w:rsid w:val="003D53BD"/>
    <w:rsid w:val="003D6B03"/>
    <w:rsid w:val="003E3206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37D4"/>
    <w:rsid w:val="00415BCD"/>
    <w:rsid w:val="00416CE6"/>
    <w:rsid w:val="00421B6E"/>
    <w:rsid w:val="0042379A"/>
    <w:rsid w:val="00424293"/>
    <w:rsid w:val="00427DD4"/>
    <w:rsid w:val="0043027D"/>
    <w:rsid w:val="00431ECB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5D75"/>
    <w:rsid w:val="004560B6"/>
    <w:rsid w:val="004573AA"/>
    <w:rsid w:val="00461853"/>
    <w:rsid w:val="00462530"/>
    <w:rsid w:val="00462F52"/>
    <w:rsid w:val="00465985"/>
    <w:rsid w:val="00466372"/>
    <w:rsid w:val="00466C4D"/>
    <w:rsid w:val="00470C31"/>
    <w:rsid w:val="00470C93"/>
    <w:rsid w:val="00471533"/>
    <w:rsid w:val="00471786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864C9"/>
    <w:rsid w:val="004907A0"/>
    <w:rsid w:val="00490EF7"/>
    <w:rsid w:val="004911E1"/>
    <w:rsid w:val="0049144D"/>
    <w:rsid w:val="004928D1"/>
    <w:rsid w:val="00492D61"/>
    <w:rsid w:val="00492E0E"/>
    <w:rsid w:val="00493364"/>
    <w:rsid w:val="004944E9"/>
    <w:rsid w:val="0049559F"/>
    <w:rsid w:val="0049608F"/>
    <w:rsid w:val="0049768F"/>
    <w:rsid w:val="0049778A"/>
    <w:rsid w:val="004A1EBE"/>
    <w:rsid w:val="004A428E"/>
    <w:rsid w:val="004A43C3"/>
    <w:rsid w:val="004A510C"/>
    <w:rsid w:val="004A524C"/>
    <w:rsid w:val="004B083D"/>
    <w:rsid w:val="004B0EB5"/>
    <w:rsid w:val="004B4D94"/>
    <w:rsid w:val="004B78D6"/>
    <w:rsid w:val="004B78DC"/>
    <w:rsid w:val="004B7AF1"/>
    <w:rsid w:val="004B7CA6"/>
    <w:rsid w:val="004C2B10"/>
    <w:rsid w:val="004C667C"/>
    <w:rsid w:val="004C7570"/>
    <w:rsid w:val="004C79EC"/>
    <w:rsid w:val="004C7A3F"/>
    <w:rsid w:val="004C7BA0"/>
    <w:rsid w:val="004D0294"/>
    <w:rsid w:val="004D3127"/>
    <w:rsid w:val="004D44D4"/>
    <w:rsid w:val="004D5082"/>
    <w:rsid w:val="004D5345"/>
    <w:rsid w:val="004D7087"/>
    <w:rsid w:val="004E0B63"/>
    <w:rsid w:val="004E0EE4"/>
    <w:rsid w:val="004E12AD"/>
    <w:rsid w:val="004E1B95"/>
    <w:rsid w:val="004E1D2A"/>
    <w:rsid w:val="004E2035"/>
    <w:rsid w:val="004E4118"/>
    <w:rsid w:val="004E4555"/>
    <w:rsid w:val="004E69BB"/>
    <w:rsid w:val="004E7B54"/>
    <w:rsid w:val="004F1A04"/>
    <w:rsid w:val="004F1EC9"/>
    <w:rsid w:val="004F34A0"/>
    <w:rsid w:val="004F6A80"/>
    <w:rsid w:val="004F79A5"/>
    <w:rsid w:val="00500F01"/>
    <w:rsid w:val="00501C04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17C3D"/>
    <w:rsid w:val="00520CBB"/>
    <w:rsid w:val="00520FD3"/>
    <w:rsid w:val="00521437"/>
    <w:rsid w:val="0052519D"/>
    <w:rsid w:val="00526BE2"/>
    <w:rsid w:val="00530583"/>
    <w:rsid w:val="005324D3"/>
    <w:rsid w:val="005335B0"/>
    <w:rsid w:val="005336BB"/>
    <w:rsid w:val="00533EFF"/>
    <w:rsid w:val="00535A70"/>
    <w:rsid w:val="005363BC"/>
    <w:rsid w:val="005378CA"/>
    <w:rsid w:val="005378E5"/>
    <w:rsid w:val="00540E8A"/>
    <w:rsid w:val="00542AEA"/>
    <w:rsid w:val="00542F9B"/>
    <w:rsid w:val="005437B2"/>
    <w:rsid w:val="005451C3"/>
    <w:rsid w:val="0054556C"/>
    <w:rsid w:val="00546288"/>
    <w:rsid w:val="00547081"/>
    <w:rsid w:val="005517A5"/>
    <w:rsid w:val="00552200"/>
    <w:rsid w:val="00552405"/>
    <w:rsid w:val="005545E2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5EB"/>
    <w:rsid w:val="005759E4"/>
    <w:rsid w:val="00576CC2"/>
    <w:rsid w:val="00577172"/>
    <w:rsid w:val="00577E8D"/>
    <w:rsid w:val="005835A2"/>
    <w:rsid w:val="005837FC"/>
    <w:rsid w:val="0058432B"/>
    <w:rsid w:val="005847C0"/>
    <w:rsid w:val="005847CD"/>
    <w:rsid w:val="005850C9"/>
    <w:rsid w:val="0058794A"/>
    <w:rsid w:val="00587EF4"/>
    <w:rsid w:val="005949C0"/>
    <w:rsid w:val="00594DEE"/>
    <w:rsid w:val="005A1A31"/>
    <w:rsid w:val="005A21F1"/>
    <w:rsid w:val="005B0982"/>
    <w:rsid w:val="005B4585"/>
    <w:rsid w:val="005B5663"/>
    <w:rsid w:val="005B78B2"/>
    <w:rsid w:val="005B7FF9"/>
    <w:rsid w:val="005C0185"/>
    <w:rsid w:val="005C04C9"/>
    <w:rsid w:val="005C06F1"/>
    <w:rsid w:val="005C3240"/>
    <w:rsid w:val="005C6523"/>
    <w:rsid w:val="005C6C8E"/>
    <w:rsid w:val="005D120A"/>
    <w:rsid w:val="005D18F5"/>
    <w:rsid w:val="005D38F7"/>
    <w:rsid w:val="005D3ED4"/>
    <w:rsid w:val="005D66B3"/>
    <w:rsid w:val="005D7563"/>
    <w:rsid w:val="005D7709"/>
    <w:rsid w:val="005E10D8"/>
    <w:rsid w:val="005E13AD"/>
    <w:rsid w:val="005E1D6B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3D9A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138FC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248"/>
    <w:rsid w:val="006458F6"/>
    <w:rsid w:val="006460EC"/>
    <w:rsid w:val="0065217D"/>
    <w:rsid w:val="0065577F"/>
    <w:rsid w:val="0065799E"/>
    <w:rsid w:val="006601CB"/>
    <w:rsid w:val="00660CAA"/>
    <w:rsid w:val="00664124"/>
    <w:rsid w:val="00666181"/>
    <w:rsid w:val="006669AF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87173"/>
    <w:rsid w:val="00691CFA"/>
    <w:rsid w:val="006938B9"/>
    <w:rsid w:val="006946AA"/>
    <w:rsid w:val="00695CF4"/>
    <w:rsid w:val="006960CC"/>
    <w:rsid w:val="006965DA"/>
    <w:rsid w:val="00697B1E"/>
    <w:rsid w:val="006A0E09"/>
    <w:rsid w:val="006A1AA6"/>
    <w:rsid w:val="006A3BC2"/>
    <w:rsid w:val="006A4B61"/>
    <w:rsid w:val="006A4DAD"/>
    <w:rsid w:val="006A51A9"/>
    <w:rsid w:val="006B26FB"/>
    <w:rsid w:val="006B46B0"/>
    <w:rsid w:val="006B5600"/>
    <w:rsid w:val="006B58B3"/>
    <w:rsid w:val="006B6726"/>
    <w:rsid w:val="006B6DE7"/>
    <w:rsid w:val="006B79EA"/>
    <w:rsid w:val="006C1877"/>
    <w:rsid w:val="006C37AD"/>
    <w:rsid w:val="006D02B3"/>
    <w:rsid w:val="006D2F09"/>
    <w:rsid w:val="006D2FE9"/>
    <w:rsid w:val="006D467A"/>
    <w:rsid w:val="006D4B27"/>
    <w:rsid w:val="006D5508"/>
    <w:rsid w:val="006D5A36"/>
    <w:rsid w:val="006D5B38"/>
    <w:rsid w:val="006D7DEE"/>
    <w:rsid w:val="006E4A86"/>
    <w:rsid w:val="006E4E89"/>
    <w:rsid w:val="006E5501"/>
    <w:rsid w:val="006E5D43"/>
    <w:rsid w:val="006E6047"/>
    <w:rsid w:val="006E62BF"/>
    <w:rsid w:val="006E7DCA"/>
    <w:rsid w:val="006F0105"/>
    <w:rsid w:val="006F01DC"/>
    <w:rsid w:val="006F23CB"/>
    <w:rsid w:val="006F2E04"/>
    <w:rsid w:val="006F393C"/>
    <w:rsid w:val="00701478"/>
    <w:rsid w:val="007018B5"/>
    <w:rsid w:val="00702BAA"/>
    <w:rsid w:val="00703F8F"/>
    <w:rsid w:val="00704206"/>
    <w:rsid w:val="00704F7B"/>
    <w:rsid w:val="0070524D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1A3"/>
    <w:rsid w:val="00732527"/>
    <w:rsid w:val="007336DB"/>
    <w:rsid w:val="007354C4"/>
    <w:rsid w:val="00736279"/>
    <w:rsid w:val="007414AC"/>
    <w:rsid w:val="0074257A"/>
    <w:rsid w:val="00744CC1"/>
    <w:rsid w:val="007457F0"/>
    <w:rsid w:val="00750EDC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4B7"/>
    <w:rsid w:val="00783692"/>
    <w:rsid w:val="0078514B"/>
    <w:rsid w:val="00787040"/>
    <w:rsid w:val="00787CF4"/>
    <w:rsid w:val="007932A8"/>
    <w:rsid w:val="00795ED7"/>
    <w:rsid w:val="007A1F60"/>
    <w:rsid w:val="007A4A30"/>
    <w:rsid w:val="007A7674"/>
    <w:rsid w:val="007B347B"/>
    <w:rsid w:val="007B71AE"/>
    <w:rsid w:val="007B7EA1"/>
    <w:rsid w:val="007C04A1"/>
    <w:rsid w:val="007C26AB"/>
    <w:rsid w:val="007C2F9B"/>
    <w:rsid w:val="007C343C"/>
    <w:rsid w:val="007C6EF0"/>
    <w:rsid w:val="007C6FE8"/>
    <w:rsid w:val="007D0735"/>
    <w:rsid w:val="007D30D7"/>
    <w:rsid w:val="007D3EA0"/>
    <w:rsid w:val="007D4240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116E3"/>
    <w:rsid w:val="00812B40"/>
    <w:rsid w:val="00813B12"/>
    <w:rsid w:val="00813CFB"/>
    <w:rsid w:val="00814297"/>
    <w:rsid w:val="00815075"/>
    <w:rsid w:val="00817217"/>
    <w:rsid w:val="0082066A"/>
    <w:rsid w:val="0082153B"/>
    <w:rsid w:val="00821ACE"/>
    <w:rsid w:val="00821CD6"/>
    <w:rsid w:val="00821D1A"/>
    <w:rsid w:val="008246C8"/>
    <w:rsid w:val="0082476C"/>
    <w:rsid w:val="00827E06"/>
    <w:rsid w:val="00831700"/>
    <w:rsid w:val="00831B57"/>
    <w:rsid w:val="008321AB"/>
    <w:rsid w:val="00832C3C"/>
    <w:rsid w:val="00834720"/>
    <w:rsid w:val="008351F3"/>
    <w:rsid w:val="0083582A"/>
    <w:rsid w:val="00836095"/>
    <w:rsid w:val="00837368"/>
    <w:rsid w:val="00837E3F"/>
    <w:rsid w:val="00840F75"/>
    <w:rsid w:val="008437F6"/>
    <w:rsid w:val="008459B5"/>
    <w:rsid w:val="00846B75"/>
    <w:rsid w:val="008479A1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2C22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65D4"/>
    <w:rsid w:val="008A78A8"/>
    <w:rsid w:val="008B1765"/>
    <w:rsid w:val="008B2412"/>
    <w:rsid w:val="008B3AB7"/>
    <w:rsid w:val="008B452C"/>
    <w:rsid w:val="008B519E"/>
    <w:rsid w:val="008B6C68"/>
    <w:rsid w:val="008B7D00"/>
    <w:rsid w:val="008C05A3"/>
    <w:rsid w:val="008C0803"/>
    <w:rsid w:val="008C3133"/>
    <w:rsid w:val="008C4601"/>
    <w:rsid w:val="008C6AB9"/>
    <w:rsid w:val="008C7E7E"/>
    <w:rsid w:val="008D054E"/>
    <w:rsid w:val="008D0743"/>
    <w:rsid w:val="008D0E13"/>
    <w:rsid w:val="008D1B03"/>
    <w:rsid w:val="008D1E9B"/>
    <w:rsid w:val="008D2606"/>
    <w:rsid w:val="008D32EF"/>
    <w:rsid w:val="008D58EA"/>
    <w:rsid w:val="008D6776"/>
    <w:rsid w:val="008D7D49"/>
    <w:rsid w:val="008E2F68"/>
    <w:rsid w:val="008E4A19"/>
    <w:rsid w:val="008E53B2"/>
    <w:rsid w:val="008E61FB"/>
    <w:rsid w:val="008E720E"/>
    <w:rsid w:val="008F091B"/>
    <w:rsid w:val="008F697C"/>
    <w:rsid w:val="00901A77"/>
    <w:rsid w:val="00901D87"/>
    <w:rsid w:val="00902674"/>
    <w:rsid w:val="00902C40"/>
    <w:rsid w:val="00905E47"/>
    <w:rsid w:val="00907F59"/>
    <w:rsid w:val="00910BED"/>
    <w:rsid w:val="00912647"/>
    <w:rsid w:val="00913D34"/>
    <w:rsid w:val="0091590D"/>
    <w:rsid w:val="0091707D"/>
    <w:rsid w:val="009173FF"/>
    <w:rsid w:val="00920017"/>
    <w:rsid w:val="00920DA4"/>
    <w:rsid w:val="00921062"/>
    <w:rsid w:val="00921204"/>
    <w:rsid w:val="009220AD"/>
    <w:rsid w:val="0092246B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37E71"/>
    <w:rsid w:val="00940F54"/>
    <w:rsid w:val="00941629"/>
    <w:rsid w:val="00942B02"/>
    <w:rsid w:val="00942FD5"/>
    <w:rsid w:val="00943E75"/>
    <w:rsid w:val="00944C7B"/>
    <w:rsid w:val="009460F6"/>
    <w:rsid w:val="00946BAB"/>
    <w:rsid w:val="009472A8"/>
    <w:rsid w:val="009515C5"/>
    <w:rsid w:val="0095191D"/>
    <w:rsid w:val="00951F6C"/>
    <w:rsid w:val="009536B1"/>
    <w:rsid w:val="00956341"/>
    <w:rsid w:val="0095641C"/>
    <w:rsid w:val="00956DA7"/>
    <w:rsid w:val="00957E90"/>
    <w:rsid w:val="00960F49"/>
    <w:rsid w:val="0096165C"/>
    <w:rsid w:val="00962EAD"/>
    <w:rsid w:val="00963819"/>
    <w:rsid w:val="00965555"/>
    <w:rsid w:val="00967365"/>
    <w:rsid w:val="00972FA3"/>
    <w:rsid w:val="00974329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97D4D"/>
    <w:rsid w:val="009A17A2"/>
    <w:rsid w:val="009A3308"/>
    <w:rsid w:val="009A6788"/>
    <w:rsid w:val="009A6DEE"/>
    <w:rsid w:val="009A7CF7"/>
    <w:rsid w:val="009B0C70"/>
    <w:rsid w:val="009B2B8D"/>
    <w:rsid w:val="009B34F0"/>
    <w:rsid w:val="009B39BD"/>
    <w:rsid w:val="009B3A28"/>
    <w:rsid w:val="009B4EBE"/>
    <w:rsid w:val="009B7379"/>
    <w:rsid w:val="009C0C7E"/>
    <w:rsid w:val="009C2EFD"/>
    <w:rsid w:val="009C38FA"/>
    <w:rsid w:val="009C41E6"/>
    <w:rsid w:val="009C5BB5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2A95"/>
    <w:rsid w:val="009F310F"/>
    <w:rsid w:val="009F40C5"/>
    <w:rsid w:val="009F7972"/>
    <w:rsid w:val="009F7C4E"/>
    <w:rsid w:val="00A01A41"/>
    <w:rsid w:val="00A02B03"/>
    <w:rsid w:val="00A05499"/>
    <w:rsid w:val="00A05906"/>
    <w:rsid w:val="00A07F62"/>
    <w:rsid w:val="00A10CC0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32B6F"/>
    <w:rsid w:val="00A41C2E"/>
    <w:rsid w:val="00A43B95"/>
    <w:rsid w:val="00A449B3"/>
    <w:rsid w:val="00A45DE6"/>
    <w:rsid w:val="00A46EDD"/>
    <w:rsid w:val="00A47A0E"/>
    <w:rsid w:val="00A50E9D"/>
    <w:rsid w:val="00A5158D"/>
    <w:rsid w:val="00A515F7"/>
    <w:rsid w:val="00A516C3"/>
    <w:rsid w:val="00A52F52"/>
    <w:rsid w:val="00A52F76"/>
    <w:rsid w:val="00A54147"/>
    <w:rsid w:val="00A54AFB"/>
    <w:rsid w:val="00A54BCC"/>
    <w:rsid w:val="00A56641"/>
    <w:rsid w:val="00A6018E"/>
    <w:rsid w:val="00A630D7"/>
    <w:rsid w:val="00A6337B"/>
    <w:rsid w:val="00A65F27"/>
    <w:rsid w:val="00A671D0"/>
    <w:rsid w:val="00A7719B"/>
    <w:rsid w:val="00A77814"/>
    <w:rsid w:val="00A81672"/>
    <w:rsid w:val="00A81D7A"/>
    <w:rsid w:val="00A8207D"/>
    <w:rsid w:val="00A84C78"/>
    <w:rsid w:val="00A85199"/>
    <w:rsid w:val="00A85690"/>
    <w:rsid w:val="00A85B74"/>
    <w:rsid w:val="00A9062F"/>
    <w:rsid w:val="00A90EE9"/>
    <w:rsid w:val="00A9122B"/>
    <w:rsid w:val="00A91F52"/>
    <w:rsid w:val="00A94F97"/>
    <w:rsid w:val="00A95554"/>
    <w:rsid w:val="00A97E29"/>
    <w:rsid w:val="00AA0AC2"/>
    <w:rsid w:val="00AA1BF6"/>
    <w:rsid w:val="00AA2D71"/>
    <w:rsid w:val="00AA2EF4"/>
    <w:rsid w:val="00AA5983"/>
    <w:rsid w:val="00AA5B2B"/>
    <w:rsid w:val="00AA5DB9"/>
    <w:rsid w:val="00AB2104"/>
    <w:rsid w:val="00AB6316"/>
    <w:rsid w:val="00AB6C22"/>
    <w:rsid w:val="00AB6F86"/>
    <w:rsid w:val="00AB7416"/>
    <w:rsid w:val="00AB7489"/>
    <w:rsid w:val="00AC1467"/>
    <w:rsid w:val="00AC1FD7"/>
    <w:rsid w:val="00AC58B3"/>
    <w:rsid w:val="00AC5F60"/>
    <w:rsid w:val="00AC7A88"/>
    <w:rsid w:val="00AD2A24"/>
    <w:rsid w:val="00AD4477"/>
    <w:rsid w:val="00AD51E8"/>
    <w:rsid w:val="00AD62F6"/>
    <w:rsid w:val="00AD6A3D"/>
    <w:rsid w:val="00AD720A"/>
    <w:rsid w:val="00AD7778"/>
    <w:rsid w:val="00AE2C1C"/>
    <w:rsid w:val="00AF37E4"/>
    <w:rsid w:val="00AF40C5"/>
    <w:rsid w:val="00AF4A4A"/>
    <w:rsid w:val="00AF4FAE"/>
    <w:rsid w:val="00AF5455"/>
    <w:rsid w:val="00AF5474"/>
    <w:rsid w:val="00AF5E3B"/>
    <w:rsid w:val="00AF646F"/>
    <w:rsid w:val="00AF7126"/>
    <w:rsid w:val="00AF7391"/>
    <w:rsid w:val="00AF7A00"/>
    <w:rsid w:val="00B018AC"/>
    <w:rsid w:val="00B027D4"/>
    <w:rsid w:val="00B06094"/>
    <w:rsid w:val="00B060E4"/>
    <w:rsid w:val="00B07B29"/>
    <w:rsid w:val="00B10028"/>
    <w:rsid w:val="00B10048"/>
    <w:rsid w:val="00B10690"/>
    <w:rsid w:val="00B13599"/>
    <w:rsid w:val="00B1393C"/>
    <w:rsid w:val="00B13957"/>
    <w:rsid w:val="00B148C9"/>
    <w:rsid w:val="00B14E7D"/>
    <w:rsid w:val="00B176C5"/>
    <w:rsid w:val="00B206B0"/>
    <w:rsid w:val="00B207CB"/>
    <w:rsid w:val="00B20B41"/>
    <w:rsid w:val="00B214E8"/>
    <w:rsid w:val="00B21CEA"/>
    <w:rsid w:val="00B24CE0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122C"/>
    <w:rsid w:val="00B4211E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640AB"/>
    <w:rsid w:val="00B701E0"/>
    <w:rsid w:val="00B7231C"/>
    <w:rsid w:val="00B72B70"/>
    <w:rsid w:val="00B74A72"/>
    <w:rsid w:val="00B75567"/>
    <w:rsid w:val="00B759AF"/>
    <w:rsid w:val="00B77E32"/>
    <w:rsid w:val="00B80942"/>
    <w:rsid w:val="00B816AA"/>
    <w:rsid w:val="00B8388C"/>
    <w:rsid w:val="00B84817"/>
    <w:rsid w:val="00B87123"/>
    <w:rsid w:val="00B90C4B"/>
    <w:rsid w:val="00B91479"/>
    <w:rsid w:val="00B91985"/>
    <w:rsid w:val="00B9205A"/>
    <w:rsid w:val="00B928BB"/>
    <w:rsid w:val="00B93621"/>
    <w:rsid w:val="00B9668C"/>
    <w:rsid w:val="00B96A2E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3D5E"/>
    <w:rsid w:val="00BB76E3"/>
    <w:rsid w:val="00BB7BC7"/>
    <w:rsid w:val="00BB7D6B"/>
    <w:rsid w:val="00BC0C55"/>
    <w:rsid w:val="00BC2FCD"/>
    <w:rsid w:val="00BC3017"/>
    <w:rsid w:val="00BC3835"/>
    <w:rsid w:val="00BC5FFD"/>
    <w:rsid w:val="00BC6D42"/>
    <w:rsid w:val="00BD1361"/>
    <w:rsid w:val="00BD21C3"/>
    <w:rsid w:val="00BD38FD"/>
    <w:rsid w:val="00BD4D40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38A4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400C"/>
    <w:rsid w:val="00C34517"/>
    <w:rsid w:val="00C355F5"/>
    <w:rsid w:val="00C35E96"/>
    <w:rsid w:val="00C36268"/>
    <w:rsid w:val="00C41ED8"/>
    <w:rsid w:val="00C41F66"/>
    <w:rsid w:val="00C4359F"/>
    <w:rsid w:val="00C452E5"/>
    <w:rsid w:val="00C45638"/>
    <w:rsid w:val="00C474C6"/>
    <w:rsid w:val="00C47FF9"/>
    <w:rsid w:val="00C5064D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0A67"/>
    <w:rsid w:val="00C82041"/>
    <w:rsid w:val="00C8245B"/>
    <w:rsid w:val="00C84D51"/>
    <w:rsid w:val="00C86846"/>
    <w:rsid w:val="00C86C53"/>
    <w:rsid w:val="00C86CC9"/>
    <w:rsid w:val="00C87B12"/>
    <w:rsid w:val="00C90065"/>
    <w:rsid w:val="00C9310A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6A8C"/>
    <w:rsid w:val="00CC0DE3"/>
    <w:rsid w:val="00CC24B1"/>
    <w:rsid w:val="00CC4065"/>
    <w:rsid w:val="00CC5DE5"/>
    <w:rsid w:val="00CC7A68"/>
    <w:rsid w:val="00CD1D41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890"/>
    <w:rsid w:val="00D469A1"/>
    <w:rsid w:val="00D50320"/>
    <w:rsid w:val="00D510F8"/>
    <w:rsid w:val="00D5275A"/>
    <w:rsid w:val="00D53413"/>
    <w:rsid w:val="00D5369B"/>
    <w:rsid w:val="00D54E61"/>
    <w:rsid w:val="00D554B4"/>
    <w:rsid w:val="00D55B30"/>
    <w:rsid w:val="00D61798"/>
    <w:rsid w:val="00D61990"/>
    <w:rsid w:val="00D6266C"/>
    <w:rsid w:val="00D631B9"/>
    <w:rsid w:val="00D6478A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25AA"/>
    <w:rsid w:val="00D93B94"/>
    <w:rsid w:val="00D95195"/>
    <w:rsid w:val="00D9648B"/>
    <w:rsid w:val="00D96B07"/>
    <w:rsid w:val="00DA09B7"/>
    <w:rsid w:val="00DA1044"/>
    <w:rsid w:val="00DA1657"/>
    <w:rsid w:val="00DA3408"/>
    <w:rsid w:val="00DA3BB8"/>
    <w:rsid w:val="00DA4960"/>
    <w:rsid w:val="00DA563D"/>
    <w:rsid w:val="00DA78A4"/>
    <w:rsid w:val="00DB1869"/>
    <w:rsid w:val="00DB490C"/>
    <w:rsid w:val="00DB499F"/>
    <w:rsid w:val="00DB5961"/>
    <w:rsid w:val="00DB64E0"/>
    <w:rsid w:val="00DB6E67"/>
    <w:rsid w:val="00DC46D2"/>
    <w:rsid w:val="00DC648B"/>
    <w:rsid w:val="00DC7AD1"/>
    <w:rsid w:val="00DD1752"/>
    <w:rsid w:val="00DD25F2"/>
    <w:rsid w:val="00DD3337"/>
    <w:rsid w:val="00DD33E9"/>
    <w:rsid w:val="00DD5CC1"/>
    <w:rsid w:val="00DD60CF"/>
    <w:rsid w:val="00DD6C49"/>
    <w:rsid w:val="00DE11D6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0A5"/>
    <w:rsid w:val="00DF0D8C"/>
    <w:rsid w:val="00DF0EC4"/>
    <w:rsid w:val="00DF128A"/>
    <w:rsid w:val="00DF31D8"/>
    <w:rsid w:val="00DF3AE0"/>
    <w:rsid w:val="00DF46E8"/>
    <w:rsid w:val="00DF52C1"/>
    <w:rsid w:val="00DF5FC5"/>
    <w:rsid w:val="00E00E9E"/>
    <w:rsid w:val="00E02C6C"/>
    <w:rsid w:val="00E03CD8"/>
    <w:rsid w:val="00E04A43"/>
    <w:rsid w:val="00E052A5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1ECB"/>
    <w:rsid w:val="00E23501"/>
    <w:rsid w:val="00E244BC"/>
    <w:rsid w:val="00E25248"/>
    <w:rsid w:val="00E279D2"/>
    <w:rsid w:val="00E3250E"/>
    <w:rsid w:val="00E32FB2"/>
    <w:rsid w:val="00E33126"/>
    <w:rsid w:val="00E40D0F"/>
    <w:rsid w:val="00E42244"/>
    <w:rsid w:val="00E4236D"/>
    <w:rsid w:val="00E450F9"/>
    <w:rsid w:val="00E45B40"/>
    <w:rsid w:val="00E52B32"/>
    <w:rsid w:val="00E52FD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6944"/>
    <w:rsid w:val="00E76B50"/>
    <w:rsid w:val="00E77590"/>
    <w:rsid w:val="00E80A11"/>
    <w:rsid w:val="00E820C9"/>
    <w:rsid w:val="00E82AD7"/>
    <w:rsid w:val="00E82CAA"/>
    <w:rsid w:val="00E82EF8"/>
    <w:rsid w:val="00E8311D"/>
    <w:rsid w:val="00E831C7"/>
    <w:rsid w:val="00E84009"/>
    <w:rsid w:val="00E84F05"/>
    <w:rsid w:val="00E85B4D"/>
    <w:rsid w:val="00E86C25"/>
    <w:rsid w:val="00E8795D"/>
    <w:rsid w:val="00E907CF"/>
    <w:rsid w:val="00E92284"/>
    <w:rsid w:val="00E9256A"/>
    <w:rsid w:val="00E92D3F"/>
    <w:rsid w:val="00E9487C"/>
    <w:rsid w:val="00E9537D"/>
    <w:rsid w:val="00E955FF"/>
    <w:rsid w:val="00E96AB0"/>
    <w:rsid w:val="00E96B13"/>
    <w:rsid w:val="00E97E43"/>
    <w:rsid w:val="00EA0FC6"/>
    <w:rsid w:val="00EA25CB"/>
    <w:rsid w:val="00EA3A86"/>
    <w:rsid w:val="00EA488C"/>
    <w:rsid w:val="00EA5343"/>
    <w:rsid w:val="00EA56FC"/>
    <w:rsid w:val="00EA646A"/>
    <w:rsid w:val="00EA69C1"/>
    <w:rsid w:val="00EA69F9"/>
    <w:rsid w:val="00EB098E"/>
    <w:rsid w:val="00EB1F5C"/>
    <w:rsid w:val="00EB208C"/>
    <w:rsid w:val="00EB3424"/>
    <w:rsid w:val="00EB369A"/>
    <w:rsid w:val="00EB3C69"/>
    <w:rsid w:val="00EB6CE2"/>
    <w:rsid w:val="00EC1346"/>
    <w:rsid w:val="00EC26CC"/>
    <w:rsid w:val="00EC36CF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481F"/>
    <w:rsid w:val="00ED627B"/>
    <w:rsid w:val="00ED665C"/>
    <w:rsid w:val="00ED672D"/>
    <w:rsid w:val="00ED74FD"/>
    <w:rsid w:val="00ED7682"/>
    <w:rsid w:val="00ED7C4E"/>
    <w:rsid w:val="00EE0457"/>
    <w:rsid w:val="00EE05E9"/>
    <w:rsid w:val="00EE1A66"/>
    <w:rsid w:val="00EE3D5F"/>
    <w:rsid w:val="00EE4244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050"/>
    <w:rsid w:val="00F074EC"/>
    <w:rsid w:val="00F07CCB"/>
    <w:rsid w:val="00F10653"/>
    <w:rsid w:val="00F10B87"/>
    <w:rsid w:val="00F11E2F"/>
    <w:rsid w:val="00F13D81"/>
    <w:rsid w:val="00F13DF3"/>
    <w:rsid w:val="00F148A5"/>
    <w:rsid w:val="00F15265"/>
    <w:rsid w:val="00F15D0C"/>
    <w:rsid w:val="00F24438"/>
    <w:rsid w:val="00F2485E"/>
    <w:rsid w:val="00F24ED7"/>
    <w:rsid w:val="00F25376"/>
    <w:rsid w:val="00F25BD8"/>
    <w:rsid w:val="00F31449"/>
    <w:rsid w:val="00F3187A"/>
    <w:rsid w:val="00F32BD0"/>
    <w:rsid w:val="00F32CF4"/>
    <w:rsid w:val="00F34183"/>
    <w:rsid w:val="00F4059E"/>
    <w:rsid w:val="00F40C17"/>
    <w:rsid w:val="00F40E67"/>
    <w:rsid w:val="00F42843"/>
    <w:rsid w:val="00F50099"/>
    <w:rsid w:val="00F50D05"/>
    <w:rsid w:val="00F50EFA"/>
    <w:rsid w:val="00F5182C"/>
    <w:rsid w:val="00F520A5"/>
    <w:rsid w:val="00F55678"/>
    <w:rsid w:val="00F56E15"/>
    <w:rsid w:val="00F602D0"/>
    <w:rsid w:val="00F6098C"/>
    <w:rsid w:val="00F60F73"/>
    <w:rsid w:val="00F6278A"/>
    <w:rsid w:val="00F62D92"/>
    <w:rsid w:val="00F64A00"/>
    <w:rsid w:val="00F65826"/>
    <w:rsid w:val="00F677E7"/>
    <w:rsid w:val="00F678F7"/>
    <w:rsid w:val="00F71C09"/>
    <w:rsid w:val="00F721B9"/>
    <w:rsid w:val="00F72379"/>
    <w:rsid w:val="00F72B80"/>
    <w:rsid w:val="00F74BDD"/>
    <w:rsid w:val="00F84A2C"/>
    <w:rsid w:val="00F84E2E"/>
    <w:rsid w:val="00F8685D"/>
    <w:rsid w:val="00F9037E"/>
    <w:rsid w:val="00F91200"/>
    <w:rsid w:val="00F926BD"/>
    <w:rsid w:val="00F92CAD"/>
    <w:rsid w:val="00F92DFC"/>
    <w:rsid w:val="00F92F1F"/>
    <w:rsid w:val="00F930F3"/>
    <w:rsid w:val="00F9357C"/>
    <w:rsid w:val="00F93708"/>
    <w:rsid w:val="00F94113"/>
    <w:rsid w:val="00F9518A"/>
    <w:rsid w:val="00F96E24"/>
    <w:rsid w:val="00FA063A"/>
    <w:rsid w:val="00FA0857"/>
    <w:rsid w:val="00FA0A10"/>
    <w:rsid w:val="00FA1006"/>
    <w:rsid w:val="00FA1C23"/>
    <w:rsid w:val="00FA4A60"/>
    <w:rsid w:val="00FA4ADD"/>
    <w:rsid w:val="00FA6FFC"/>
    <w:rsid w:val="00FB233F"/>
    <w:rsid w:val="00FB339B"/>
    <w:rsid w:val="00FB3430"/>
    <w:rsid w:val="00FB3FB3"/>
    <w:rsid w:val="00FB5352"/>
    <w:rsid w:val="00FB5E35"/>
    <w:rsid w:val="00FB622C"/>
    <w:rsid w:val="00FB72A4"/>
    <w:rsid w:val="00FB7A00"/>
    <w:rsid w:val="00FC1FFD"/>
    <w:rsid w:val="00FC3960"/>
    <w:rsid w:val="00FC57BA"/>
    <w:rsid w:val="00FC6C2B"/>
    <w:rsid w:val="00FC6E34"/>
    <w:rsid w:val="00FD1341"/>
    <w:rsid w:val="00FD272E"/>
    <w:rsid w:val="00FD338A"/>
    <w:rsid w:val="00FD68BD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  <w:rsid w:val="1687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99E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65799E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65799E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65799E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65799E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65799E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65799E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5799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5799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5799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799E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6579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65799E"/>
  </w:style>
  <w:style w:type="paragraph" w:customStyle="1" w:styleId="BulletText1">
    <w:name w:val="Bullet Text 1"/>
    <w:basedOn w:val="Normal"/>
    <w:rsid w:val="0065799E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65799E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65799E"/>
    <w:rPr>
      <w:b/>
    </w:rPr>
  </w:style>
  <w:style w:type="paragraph" w:customStyle="1" w:styleId="MapTitleContinued">
    <w:name w:val="Map Title. Continued"/>
    <w:basedOn w:val="Normal"/>
    <w:rsid w:val="0065799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65799E"/>
    <w:pPr>
      <w:ind w:left="0"/>
    </w:pPr>
  </w:style>
  <w:style w:type="paragraph" w:styleId="Footer">
    <w:name w:val="footer"/>
    <w:basedOn w:val="Normal"/>
    <w:link w:val="FooterChar"/>
    <w:rsid w:val="006579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5799E"/>
  </w:style>
  <w:style w:type="paragraph" w:customStyle="1" w:styleId="TableText">
    <w:name w:val="Table Text"/>
    <w:aliases w:val="tx"/>
    <w:basedOn w:val="Normal"/>
    <w:rsid w:val="0065799E"/>
    <w:pPr>
      <w:spacing w:before="40" w:after="40"/>
    </w:pPr>
  </w:style>
  <w:style w:type="paragraph" w:customStyle="1" w:styleId="NoteText">
    <w:name w:val="Note Text"/>
    <w:basedOn w:val="BlockText"/>
    <w:rsid w:val="0065799E"/>
  </w:style>
  <w:style w:type="paragraph" w:customStyle="1" w:styleId="TableHeaderText">
    <w:name w:val="Table Header Text"/>
    <w:basedOn w:val="TableText"/>
    <w:rsid w:val="0065799E"/>
    <w:pPr>
      <w:jc w:val="center"/>
    </w:pPr>
    <w:rPr>
      <w:b/>
    </w:rPr>
  </w:style>
  <w:style w:type="paragraph" w:customStyle="1" w:styleId="EmbeddedText">
    <w:name w:val="Embedded Text"/>
    <w:basedOn w:val="TableText"/>
    <w:rsid w:val="0065799E"/>
  </w:style>
  <w:style w:type="paragraph" w:customStyle="1" w:styleId="Perihal">
    <w:name w:val="Perihal"/>
    <w:basedOn w:val="Normal"/>
    <w:rsid w:val="0065799E"/>
  </w:style>
  <w:style w:type="table" w:styleId="TableGrid">
    <w:name w:val="Table Grid"/>
    <w:basedOn w:val="TableNormal"/>
    <w:uiPriority w:val="59"/>
    <w:rsid w:val="0065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79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qFormat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  <w:style w:type="paragraph" w:customStyle="1" w:styleId="paragraph">
    <w:name w:val="paragraph"/>
    <w:basedOn w:val="Normal"/>
    <w:rsid w:val="00F0705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07050"/>
  </w:style>
  <w:style w:type="character" w:customStyle="1" w:styleId="eop">
    <w:name w:val="eop"/>
    <w:basedOn w:val="DefaultParagraphFont"/>
    <w:rsid w:val="00F070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kar.intra.bca.co.id/article/list/3038f688-c525-4553-9caf-1695376b06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kar.intra.bca.co.id/article/list/3038f688-c525-4553-9caf-1695376b06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8414\AppData\Roaming\Microsoft\Template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E8460B-2FA9-4AD6-BB55-E835870C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529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</dc:creator>
  <cp:lastModifiedBy>IDA BAGUS GEDE PURWA MANIK ADIPUTRA</cp:lastModifiedBy>
  <cp:revision>26</cp:revision>
  <cp:lastPrinted>2019-03-12T04:19:00Z</cp:lastPrinted>
  <dcterms:created xsi:type="dcterms:W3CDTF">2024-01-23T04:05:00Z</dcterms:created>
  <dcterms:modified xsi:type="dcterms:W3CDTF">2024-03-28T08:49:00Z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46a1b64b-1635-4f70-b43f-2009289041ff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